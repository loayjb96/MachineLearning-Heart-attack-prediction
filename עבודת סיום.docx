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B5E" w14:textId="77777777" w:rsidR="00952F7D" w:rsidRDefault="00DF198B" w:rsidP="00DF198B">
      <w:pPr>
        <w:pStyle w:val="GraphicAnchor"/>
        <w:rPr>
          <w:lang w:bidi="he-IL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F4FA25F" wp14:editId="5D15173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3F8246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0F1B6A2" w14:textId="77777777" w:rsidR="00DF198B" w:rsidRDefault="00DF198B"/>
        </w:tc>
      </w:tr>
      <w:tr w:rsidR="00DF198B" w14:paraId="549C8EF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198EB5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28A434D" w14:textId="77777777" w:rsidR="00FA01AE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lang w:bidi="he-IL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עבודת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סיום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</w:p>
          <w:p w14:paraId="7D44A5C1" w14:textId="77777777" w:rsidR="00DF198B" w:rsidRPr="0068300C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למידה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חישובית</w:t>
            </w:r>
            <w:proofErr w:type="spellEnd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D97D393" w14:textId="77777777" w:rsidR="00DF198B" w:rsidRDefault="00DF198B"/>
        </w:tc>
      </w:tr>
      <w:tr w:rsidR="00DF198B" w14:paraId="7A3C32AC" w14:textId="77777777" w:rsidTr="00185F4A">
        <w:trPr>
          <w:trHeight w:val="1837"/>
        </w:trPr>
        <w:tc>
          <w:tcPr>
            <w:tcW w:w="1170" w:type="dxa"/>
          </w:tcPr>
          <w:p w14:paraId="1526388F" w14:textId="77777777" w:rsidR="00DF198B" w:rsidRDefault="00DF198B"/>
        </w:tc>
        <w:tc>
          <w:tcPr>
            <w:tcW w:w="8460" w:type="dxa"/>
            <w:gridSpan w:val="7"/>
          </w:tcPr>
          <w:p w14:paraId="765485B6" w14:textId="77777777" w:rsidR="00DF198B" w:rsidRPr="0068300C" w:rsidRDefault="00DF198B">
            <w:pPr>
              <w:rPr>
                <w:sz w:val="32"/>
                <w:szCs w:val="32"/>
              </w:rPr>
            </w:pPr>
          </w:p>
        </w:tc>
        <w:tc>
          <w:tcPr>
            <w:tcW w:w="1160" w:type="dxa"/>
          </w:tcPr>
          <w:p w14:paraId="239A8710" w14:textId="77777777" w:rsidR="00DF198B" w:rsidRDefault="00DF198B"/>
        </w:tc>
      </w:tr>
      <w:tr w:rsidR="00DF198B" w14:paraId="1178EFB0" w14:textId="77777777" w:rsidTr="00185F4A">
        <w:trPr>
          <w:trHeight w:val="929"/>
        </w:trPr>
        <w:tc>
          <w:tcPr>
            <w:tcW w:w="2397" w:type="dxa"/>
            <w:gridSpan w:val="4"/>
          </w:tcPr>
          <w:p w14:paraId="7270E3B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FDD1821" w14:textId="77777777" w:rsidR="00DF198B" w:rsidRPr="0068300C" w:rsidRDefault="00DF198B" w:rsidP="00DF198B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</w:tcPr>
          <w:p w14:paraId="0FF3A7CC" w14:textId="77777777" w:rsidR="00DF198B" w:rsidRDefault="00DF198B"/>
        </w:tc>
      </w:tr>
      <w:tr w:rsidR="00DF198B" w14:paraId="675E18A2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78FFDB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0539F6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לואי ג'בר : 315427740</w:t>
            </w:r>
          </w:p>
          <w:p w14:paraId="558D5C18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מוסא חסונה : 315606843</w:t>
            </w:r>
          </w:p>
          <w:p w14:paraId="2B12FABB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  <w:p w14:paraId="1229B4FF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</w:tc>
        <w:tc>
          <w:tcPr>
            <w:tcW w:w="2398" w:type="dxa"/>
            <w:gridSpan w:val="4"/>
          </w:tcPr>
          <w:p w14:paraId="6511650A" w14:textId="77777777" w:rsidR="00DF198B" w:rsidRDefault="00DF198B"/>
        </w:tc>
      </w:tr>
      <w:tr w:rsidR="00DF198B" w14:paraId="2DE727A1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FE3DD3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94838" w14:textId="77777777" w:rsidR="00DF198B" w:rsidRPr="0068300C" w:rsidRDefault="0068300C" w:rsidP="0068300C">
            <w:pPr>
              <w:pStyle w:val="3"/>
              <w:rPr>
                <w:sz w:val="32"/>
                <w:szCs w:val="32"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מועד הגשה :</w:t>
            </w:r>
          </w:p>
          <w:p w14:paraId="10442E4A" w14:textId="77777777" w:rsidR="00DF198B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03.03.2020</w:t>
            </w:r>
          </w:p>
          <w:p w14:paraId="22B08B3A" w14:textId="77777777" w:rsidR="0068300C" w:rsidRPr="0068300C" w:rsidRDefault="0068300C" w:rsidP="0068300C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מרצה קורס :</w:t>
            </w:r>
          </w:p>
          <w:p w14:paraId="69D9E857" w14:textId="77777777" w:rsidR="0068300C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חסין יהודה</w:t>
            </w:r>
          </w:p>
          <w:p w14:paraId="67B33B41" w14:textId="77777777" w:rsidR="00DF198B" w:rsidRPr="0068300C" w:rsidRDefault="0068300C" w:rsidP="00874FE7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 xml:space="preserve"> </w:t>
            </w:r>
          </w:p>
          <w:p w14:paraId="61F50ACC" w14:textId="77777777" w:rsidR="0068300C" w:rsidRPr="0068300C" w:rsidRDefault="0068300C" w:rsidP="0068300C">
            <w:pPr>
              <w:rPr>
                <w:sz w:val="32"/>
                <w:szCs w:val="32"/>
                <w:lang w:bidi="he-IL"/>
              </w:rPr>
            </w:pPr>
          </w:p>
          <w:p w14:paraId="10AC1A51" w14:textId="77777777" w:rsidR="00DF198B" w:rsidRPr="0068300C" w:rsidRDefault="00DF198B" w:rsidP="00DF198B">
            <w:pPr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357A3F9D" w14:textId="77777777" w:rsidR="00DF198B" w:rsidRDefault="00DF198B" w:rsidP="00DF198B">
            <w:pPr>
              <w:jc w:val="center"/>
            </w:pPr>
          </w:p>
        </w:tc>
      </w:tr>
      <w:tr w:rsidR="00DF198B" w14:paraId="4F94AE76" w14:textId="77777777" w:rsidTr="00185F4A">
        <w:tc>
          <w:tcPr>
            <w:tcW w:w="2340" w:type="dxa"/>
            <w:gridSpan w:val="3"/>
          </w:tcPr>
          <w:p w14:paraId="17E80ACE" w14:textId="77777777" w:rsidR="00DF198B" w:rsidRDefault="00DF198B"/>
        </w:tc>
        <w:tc>
          <w:tcPr>
            <w:tcW w:w="6120" w:type="dxa"/>
            <w:gridSpan w:val="3"/>
          </w:tcPr>
          <w:p w14:paraId="3BF346F8" w14:textId="77777777" w:rsidR="00DF198B" w:rsidRDefault="00DF198B"/>
        </w:tc>
        <w:tc>
          <w:tcPr>
            <w:tcW w:w="2330" w:type="dxa"/>
            <w:gridSpan w:val="3"/>
          </w:tcPr>
          <w:p w14:paraId="7EF67287" w14:textId="77777777" w:rsidR="00DF198B" w:rsidRDefault="00DF198B"/>
        </w:tc>
      </w:tr>
    </w:tbl>
    <w:p w14:paraId="15F5C3CE" w14:textId="77777777" w:rsidR="00DF198B" w:rsidRDefault="00DF198B"/>
    <w:p w14:paraId="10656EA3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D295B66" wp14:editId="06A4228A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919BB" id="Rectangle 2" o:spid="_x0000_s1026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449C9C19" w14:textId="77777777" w:rsidTr="00185F4A">
        <w:trPr>
          <w:trHeight w:val="1152"/>
        </w:trPr>
        <w:tc>
          <w:tcPr>
            <w:tcW w:w="2158" w:type="dxa"/>
          </w:tcPr>
          <w:p w14:paraId="1E520A8E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6BAAEC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989088F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91A3435" w14:textId="77777777" w:rsidR="002D2200" w:rsidRDefault="002D2200"/>
        </w:tc>
        <w:tc>
          <w:tcPr>
            <w:tcW w:w="2158" w:type="dxa"/>
          </w:tcPr>
          <w:p w14:paraId="7D51C26C" w14:textId="77777777" w:rsidR="002D2200" w:rsidRDefault="002D2200"/>
        </w:tc>
      </w:tr>
      <w:tr w:rsidR="002D2200" w14:paraId="79DD43A7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1D567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B8A8525" w14:textId="77777777" w:rsidR="002D2200" w:rsidRPr="00FA01AE" w:rsidRDefault="00FA01AE" w:rsidP="00874FE7">
            <w:pPr>
              <w:pStyle w:val="4"/>
              <w:rPr>
                <w:rFonts w:asciiTheme="minorHAnsi" w:hAnsiTheme="minorHAnsi"/>
                <w:sz w:val="36"/>
                <w:szCs w:val="36"/>
              </w:rPr>
            </w:pPr>
            <w:r w:rsidRPr="00FA01AE">
              <w:rPr>
                <w:rFonts w:hint="cs"/>
                <w:sz w:val="36"/>
                <w:szCs w:val="36"/>
                <w:rtl/>
                <w:lang w:bidi="he-IL"/>
              </w:rPr>
              <w:t>מבוא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C22B097" w14:textId="77777777" w:rsidR="002D2200" w:rsidRDefault="002D2200"/>
        </w:tc>
      </w:tr>
      <w:tr w:rsidR="002D2200" w14:paraId="4902DA86" w14:textId="77777777" w:rsidTr="00185F4A">
        <w:trPr>
          <w:trHeight w:val="311"/>
        </w:trPr>
        <w:tc>
          <w:tcPr>
            <w:tcW w:w="2158" w:type="dxa"/>
          </w:tcPr>
          <w:p w14:paraId="387963B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3F33BA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545074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43622AB" w14:textId="77777777" w:rsidR="002D2200" w:rsidRDefault="002D2200"/>
        </w:tc>
        <w:tc>
          <w:tcPr>
            <w:tcW w:w="2158" w:type="dxa"/>
          </w:tcPr>
          <w:p w14:paraId="2BDC99BE" w14:textId="77777777" w:rsidR="002D2200" w:rsidRDefault="002D2200"/>
        </w:tc>
      </w:tr>
      <w:tr w:rsidR="00E74B29" w14:paraId="036F7545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D8631F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03821DA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477A6D3" w14:textId="77777777" w:rsidR="00E74B29" w:rsidRDefault="00E74B29" w:rsidP="00FA01AE">
            <w:pPr>
              <w:bidi/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D47C597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57422FF" w14:textId="77777777" w:rsidR="00E74B29" w:rsidRDefault="00E74B29"/>
        </w:tc>
      </w:tr>
      <w:tr w:rsidR="000E4641" w14:paraId="1DA95E07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5F28971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48FA8CB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64B2713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7C26C7A2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57728" behindDoc="1" locked="0" layoutInCell="1" allowOverlap="1" wp14:anchorId="5B6A5755" wp14:editId="19A535EB">
                  <wp:simplePos x="0" y="0"/>
                  <wp:positionH relativeFrom="margin">
                    <wp:posOffset>-1949450</wp:posOffset>
                  </wp:positionH>
                  <wp:positionV relativeFrom="margin">
                    <wp:posOffset>-2122170</wp:posOffset>
                  </wp:positionV>
                  <wp:extent cx="6858000" cy="9144000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גורמות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לתחלואה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ותמותה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נרחבות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ומהוות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נטל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כבד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מערכת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הבריאות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החולה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ומשפחתו</w:t>
            </w:r>
            <w:r>
              <w:rPr>
                <w:rFonts w:cs="Times New Roman"/>
                <w:rtl/>
                <w:lang w:bidi="he-IL"/>
              </w:rPr>
              <w:t xml:space="preserve">. </w:t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הן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הגורם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השני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rPr>
                <w:rFonts w:cs="Times New Roman"/>
                <w:rtl/>
                <w:lang w:bidi="he-IL"/>
              </w:rPr>
              <w:t xml:space="preserve"> (</w:t>
            </w:r>
            <w:r>
              <w:rPr>
                <w:rFonts w:cs="Times New Roman" w:hint="cs"/>
                <w:rtl/>
                <w:lang w:bidi="he-IL"/>
              </w:rPr>
              <w:t>לאחר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סרטן</w:t>
            </w:r>
            <w:r>
              <w:rPr>
                <w:rFonts w:cs="Times New Roman"/>
                <w:rtl/>
                <w:lang w:bidi="he-IL"/>
              </w:rPr>
              <w:t xml:space="preserve">) </w:t>
            </w:r>
            <w:r>
              <w:rPr>
                <w:rFonts w:cs="Times New Roman" w:hint="cs"/>
                <w:rtl/>
                <w:lang w:bidi="he-IL"/>
              </w:rPr>
              <w:t>ובשנת</w:t>
            </w:r>
            <w:r>
              <w:rPr>
                <w:rFonts w:cs="Times New Roman"/>
                <w:rtl/>
                <w:lang w:bidi="he-IL"/>
              </w:rPr>
              <w:t xml:space="preserve"> 2013 </w:t>
            </w:r>
            <w:r>
              <w:rPr>
                <w:rFonts w:cs="Times New Roman" w:hint="cs"/>
                <w:rtl/>
                <w:lang w:bidi="he-IL"/>
              </w:rPr>
              <w:t>היוו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</w:t>
            </w:r>
            <w:r>
              <w:rPr>
                <w:rFonts w:cs="Times New Roman"/>
                <w:rtl/>
                <w:lang w:bidi="he-IL"/>
              </w:rPr>
              <w:t xml:space="preserve"> -16% </w:t>
            </w:r>
            <w:r>
              <w:rPr>
                <w:rFonts w:cs="Times New Roman" w:hint="cs"/>
                <w:rtl/>
                <w:lang w:bidi="he-IL"/>
              </w:rPr>
              <w:t>מכלל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מקרי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t>.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</w:p>
          <w:p w14:paraId="76C599D8" w14:textId="77777777" w:rsidR="000E4641" w:rsidRDefault="00FA01AE" w:rsidP="00FA01AE">
            <w:pPr>
              <w:pStyle w:val="Text"/>
              <w:bidi/>
              <w:rPr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זה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הופך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לדאגה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העיקרית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שיש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לטפל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בה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אך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קשה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לזהות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בגלל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מספר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סיכון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תורמים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סוכרת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לחץ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כולסטרול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קצב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דופק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חריג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ועוד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רבים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אחרים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בשל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אילוצים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כאלה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מדענים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פנו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מודרניות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כריית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ולמיד</w:t>
            </w:r>
            <w:r>
              <w:rPr>
                <w:rFonts w:cs="Times New Roman" w:hint="cs"/>
                <w:rtl/>
                <w:lang w:bidi="he-IL"/>
              </w:rPr>
              <w:t>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לניבוי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המחלה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15ABE763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(</w:t>
            </w:r>
            <w:r w:rsidRPr="00FA01AE">
              <w:t>ML</w:t>
            </w:r>
            <w:r w:rsidRPr="00FA01AE">
              <w:rPr>
                <w:rFonts w:cs="Times New Roman"/>
                <w:rtl/>
                <w:lang w:bidi="he-IL"/>
              </w:rPr>
              <w:t xml:space="preserve">) </w:t>
            </w:r>
            <w:r w:rsidRPr="00FA01AE">
              <w:rPr>
                <w:rFonts w:cs="Times New Roman" w:hint="cs"/>
                <w:rtl/>
                <w:lang w:bidi="he-IL"/>
              </w:rPr>
              <w:t>מתגלה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כיעילה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בסיוע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בקבלת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החלטות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ותחזיות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מכמות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הגדולה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שמייצרת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ענף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הבריאות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7ED87470" w14:textId="00417E59" w:rsidR="00FA01AE" w:rsidRDefault="00FA01AE" w:rsidP="00FA01AE">
            <w:pPr>
              <w:pStyle w:val="Text"/>
              <w:bidi/>
              <w:rPr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>בפרויקט זה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אנ</w:t>
            </w:r>
            <w:r>
              <w:rPr>
                <w:rFonts w:cs="Times New Roman" w:hint="cs"/>
                <w:rtl/>
                <w:lang w:bidi="he-IL"/>
              </w:rPr>
              <w:t>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</w:t>
            </w:r>
            <w:r w:rsidRPr="00FA01AE">
              <w:rPr>
                <w:rFonts w:cs="Times New Roman" w:hint="cs"/>
                <w:rtl/>
                <w:lang w:bidi="he-IL"/>
              </w:rPr>
              <w:t>שתמש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לצורך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סיווג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האם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סובל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ממחלת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לא</w:t>
            </w:r>
          </w:p>
          <w:p w14:paraId="50F7E4B9" w14:textId="77777777" w:rsidR="000E4641" w:rsidRPr="00E74B29" w:rsidRDefault="000E4641" w:rsidP="00FA01AE">
            <w:pPr>
              <w:pStyle w:val="Text"/>
              <w:bidi/>
            </w:pPr>
          </w:p>
        </w:tc>
        <w:tc>
          <w:tcPr>
            <w:tcW w:w="540" w:type="dxa"/>
            <w:shd w:val="clear" w:color="auto" w:fill="FFFFFF" w:themeFill="background1"/>
          </w:tcPr>
          <w:p w14:paraId="510E66B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088898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111A9BD" w14:textId="77777777" w:rsidR="000E4641" w:rsidRDefault="000E4641"/>
        </w:tc>
      </w:tr>
      <w:tr w:rsidR="000E4641" w14:paraId="4148357B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588E606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FED2AF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89713F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5FFE381" wp14:editId="74C7B702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6E5200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2F0A82C9" w14:textId="77777777" w:rsidR="000E4641" w:rsidRDefault="000E4641"/>
        </w:tc>
      </w:tr>
      <w:tr w:rsidR="000E4641" w14:paraId="45550523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A388F1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6D561C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31510FF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A39CA3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60FC067" w14:textId="77777777" w:rsidR="000E4641" w:rsidRDefault="000E4641"/>
        </w:tc>
      </w:tr>
      <w:tr w:rsidR="000E4641" w14:paraId="7E7B4744" w14:textId="77777777" w:rsidTr="00185F4A">
        <w:trPr>
          <w:trHeight w:val="1728"/>
        </w:trPr>
        <w:tc>
          <w:tcPr>
            <w:tcW w:w="2158" w:type="dxa"/>
            <w:vMerge/>
          </w:tcPr>
          <w:p w14:paraId="69B2E1C2" w14:textId="77777777" w:rsidR="000E4641" w:rsidRDefault="000E4641"/>
        </w:tc>
        <w:tc>
          <w:tcPr>
            <w:tcW w:w="542" w:type="dxa"/>
          </w:tcPr>
          <w:p w14:paraId="0E8BCBB6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412BEBD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7E2C2648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EC59F40" w14:textId="77777777" w:rsidR="000E4641" w:rsidRDefault="000E4641"/>
        </w:tc>
      </w:tr>
    </w:tbl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6C40CC" w14:paraId="1394A27A" w14:textId="77777777" w:rsidTr="006F54D9">
        <w:trPr>
          <w:gridAfter w:val="3"/>
          <w:wAfter w:w="4316" w:type="dxa"/>
          <w:trHeight w:val="53"/>
        </w:trPr>
        <w:tc>
          <w:tcPr>
            <w:tcW w:w="2158" w:type="dxa"/>
            <w:gridSpan w:val="2"/>
          </w:tcPr>
          <w:p w14:paraId="76CF912D" w14:textId="2249680B" w:rsidR="006C40CC" w:rsidRDefault="006C40CC" w:rsidP="00502194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83E7E8" w14:textId="6852EFBA" w:rsidR="006C40CC" w:rsidRDefault="006C40CC" w:rsidP="00502194"/>
        </w:tc>
        <w:tc>
          <w:tcPr>
            <w:tcW w:w="2158" w:type="dxa"/>
          </w:tcPr>
          <w:p w14:paraId="676472CA" w14:textId="77777777" w:rsidR="006C40CC" w:rsidRDefault="006C40CC" w:rsidP="006C40CC">
            <w:pPr>
              <w:jc w:val="right"/>
            </w:pPr>
          </w:p>
        </w:tc>
      </w:tr>
      <w:tr w:rsidR="00502194" w14:paraId="1F00EE3F" w14:textId="77777777" w:rsidTr="00502194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829D5CC" w14:textId="77777777" w:rsidR="00502194" w:rsidRDefault="00502194" w:rsidP="00502194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7FBC4C9" w14:textId="77777777" w:rsidR="00502194" w:rsidRPr="00FB58AF" w:rsidRDefault="00502194" w:rsidP="00502194">
            <w:pPr>
              <w:pStyle w:val="4"/>
              <w:rPr>
                <w:rFonts w:asciiTheme="minorHAnsi" w:hAnsiTheme="minorHAnsi"/>
                <w:b w:val="0"/>
                <w:bCs/>
                <w:sz w:val="48"/>
                <w:szCs w:val="48"/>
              </w:rPr>
            </w:pPr>
            <w:r w:rsidRPr="00FB58AF">
              <w:rPr>
                <w:rFonts w:asciiTheme="minorHAnsi" w:hAnsiTheme="minorHAnsi"/>
                <w:b w:val="0"/>
                <w:bCs/>
                <w:sz w:val="48"/>
                <w:szCs w:val="48"/>
                <w:rtl/>
                <w:lang w:bidi="he-IL"/>
              </w:rPr>
              <w:t>התהליך</w:t>
            </w:r>
          </w:p>
          <w:p w14:paraId="60B9060B" w14:textId="77777777" w:rsidR="00502194" w:rsidRPr="00FB58AF" w:rsidRDefault="00502194" w:rsidP="00502194"/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529C896" w14:textId="77777777" w:rsidR="00502194" w:rsidRDefault="00502194" w:rsidP="00502194"/>
        </w:tc>
      </w:tr>
      <w:tr w:rsidR="00502194" w14:paraId="2F4D9BF1" w14:textId="77777777" w:rsidTr="00502194">
        <w:tc>
          <w:tcPr>
            <w:tcW w:w="2158" w:type="dxa"/>
            <w:gridSpan w:val="2"/>
          </w:tcPr>
          <w:p w14:paraId="01C0B2DE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89AA92B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058AB25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AA70BA" w14:textId="77777777" w:rsidR="00502194" w:rsidRDefault="00502194" w:rsidP="00502194"/>
        </w:tc>
        <w:tc>
          <w:tcPr>
            <w:tcW w:w="2158" w:type="dxa"/>
            <w:gridSpan w:val="2"/>
          </w:tcPr>
          <w:p w14:paraId="39B35195" w14:textId="77777777" w:rsidR="00502194" w:rsidRDefault="00502194" w:rsidP="00502194">
            <w:pPr>
              <w:rPr>
                <w:rtl/>
                <w:lang w:bidi="he-IL"/>
              </w:rPr>
            </w:pPr>
          </w:p>
        </w:tc>
      </w:tr>
      <w:tr w:rsidR="00502194" w14:paraId="2B0BE62E" w14:textId="77777777" w:rsidTr="00502194">
        <w:trPr>
          <w:trHeight w:val="4546"/>
        </w:trPr>
        <w:tc>
          <w:tcPr>
            <w:tcW w:w="1079" w:type="dxa"/>
          </w:tcPr>
          <w:p w14:paraId="4F644C15" w14:textId="68D2D20D" w:rsidR="00502194" w:rsidRDefault="00502194" w:rsidP="00502194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5C7B22C" w14:textId="77777777" w:rsidR="00502194" w:rsidRDefault="00502194" w:rsidP="00502194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 נתונים</w:t>
            </w:r>
          </w:p>
          <w:p w14:paraId="690B1514" w14:textId="77777777" w:rsidR="00502194" w:rsidRPr="00EE7772" w:rsidRDefault="00502194" w:rsidP="00502194">
            <w:pPr>
              <w:jc w:val="right"/>
              <w:rPr>
                <w:rFonts w:cs="Times New Roman"/>
                <w:rtl/>
                <w:lang w:bidi="he-IL"/>
              </w:rPr>
            </w:pPr>
            <w:r w:rsidRPr="00C65116">
              <w:rPr>
                <w:rFonts w:cs="Times New Roman" w:hint="cs"/>
                <w:rtl/>
                <w:lang w:bidi="he-IL"/>
              </w:rPr>
              <w:t>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מורכב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</w:t>
            </w:r>
            <w:r w:rsidRPr="00C65116">
              <w:rPr>
                <w:rFonts w:cs="Times New Roman"/>
                <w:rtl/>
                <w:lang w:bidi="he-IL"/>
              </w:rPr>
              <w:t xml:space="preserve">- </w:t>
            </w:r>
            <w:r>
              <w:rPr>
                <w:rFonts w:cs="Times New Roman" w:hint="cs"/>
                <w:rtl/>
                <w:lang w:bidi="he-IL"/>
              </w:rPr>
              <w:t>1025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נתוני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אנשים</w:t>
            </w:r>
            <w:r w:rsidRPr="00C65116">
              <w:rPr>
                <w:rFonts w:cs="Times New Roman"/>
                <w:rtl/>
                <w:lang w:bidi="he-IL"/>
              </w:rPr>
              <w:t xml:space="preserve">. </w:t>
            </w:r>
            <w:r w:rsidRPr="00C65116">
              <w:rPr>
                <w:rFonts w:cs="Times New Roman" w:hint="cs"/>
                <w:rtl/>
                <w:lang w:bidi="he-IL"/>
              </w:rPr>
              <w:t>במערך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יש</w:t>
            </w:r>
            <w:r w:rsidRPr="00C65116">
              <w:rPr>
                <w:rFonts w:cs="Times New Roman"/>
                <w:rtl/>
                <w:lang w:bidi="he-IL"/>
              </w:rPr>
              <w:t xml:space="preserve"> 14 </w:t>
            </w:r>
            <w:r w:rsidRPr="00C65116">
              <w:rPr>
                <w:rFonts w:cs="Times New Roman" w:hint="cs"/>
                <w:rtl/>
                <w:lang w:bidi="he-IL"/>
              </w:rPr>
              <w:t>עמודות</w:t>
            </w:r>
            <w:r w:rsidRPr="00C65116">
              <w:rPr>
                <w:rFonts w:cs="Times New Roman"/>
                <w:rtl/>
                <w:lang w:bidi="he-IL"/>
              </w:rPr>
              <w:t xml:space="preserve">, </w:t>
            </w:r>
            <w:r w:rsidRPr="00C65116">
              <w:rPr>
                <w:rFonts w:cs="Times New Roman" w:hint="cs"/>
                <w:rtl/>
                <w:lang w:bidi="he-IL"/>
              </w:rPr>
              <w:t>המתוארות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להלן</w:t>
            </w:r>
          </w:p>
          <w:p w14:paraId="69348AF6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1. גיל</w:t>
            </w:r>
          </w:p>
          <w:p w14:paraId="1FC3F262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2. מין</w:t>
            </w:r>
          </w:p>
          <w:p w14:paraId="3B366C79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3. סוג כאב בחזה (4 ערכים)</w:t>
            </w:r>
          </w:p>
          <w:p w14:paraId="31EC33C0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4. לחץ דם במנוחה</w:t>
            </w:r>
          </w:p>
          <w:p w14:paraId="4D8A25C4" w14:textId="10E3CEBE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 xml:space="preserve">5. סרום </w:t>
            </w:r>
            <w:r w:rsidR="00664DFA" w:rsidRPr="00160AB5">
              <w:rPr>
                <w:rFonts w:ascii="Arial Nova Cond" w:hAnsi="Arial Nova Cond" w:cs="Times New Roman" w:hint="cs"/>
                <w:sz w:val="28"/>
                <w:szCs w:val="28"/>
                <w:rtl/>
                <w:lang w:bidi="he-IL"/>
              </w:rPr>
              <w:t>כולסטרול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 xml:space="preserve"> ב-מ"ג</w:t>
            </w:r>
          </w:p>
          <w:p w14:paraId="47D7A1F3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6.</w:t>
            </w:r>
            <w:r w:rsidRPr="00160AB5">
              <w:rPr>
                <w:rFonts w:ascii="Arial Nova Cond" w:hAnsi="Arial Nova Cond"/>
                <w:sz w:val="28"/>
                <w:szCs w:val="28"/>
                <w:rtl/>
                <w:lang w:bidi="he-IL"/>
              </w:rPr>
              <w:t xml:space="preserve"> ס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וכר בדם בצום</w:t>
            </w:r>
          </w:p>
          <w:p w14:paraId="366CC7A3" w14:textId="1B75A2DE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7. תוצאות אלקטרו</w:t>
            </w:r>
            <w:r w:rsidR="00664DFA">
              <w:rPr>
                <w:rFonts w:ascii="Arial Nova Cond" w:hAnsi="Arial Nova Cond" w:cs="Times New Roman" w:hint="cs"/>
                <w:sz w:val="28"/>
                <w:szCs w:val="28"/>
                <w:rtl/>
                <w:lang w:bidi="he-IL"/>
              </w:rPr>
              <w:t xml:space="preserve"> </w:t>
            </w:r>
            <w:r w:rsidR="00664DFA" w:rsidRPr="00160AB5">
              <w:rPr>
                <w:rFonts w:ascii="Arial Nova Cond" w:hAnsi="Arial Nova Cond" w:cs="Times New Roman" w:hint="cs"/>
                <w:sz w:val="28"/>
                <w:szCs w:val="28"/>
                <w:rtl/>
                <w:lang w:bidi="he-IL"/>
              </w:rPr>
              <w:t>קרדיו גרפיות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 xml:space="preserve"> מנוחות (ערכים 0,1,2)</w:t>
            </w:r>
          </w:p>
          <w:p w14:paraId="06338253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8. קצב לב מרבי שהושג</w:t>
            </w:r>
          </w:p>
          <w:p w14:paraId="011B4FEC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9.</w:t>
            </w:r>
            <w:r w:rsidRPr="00160AB5">
              <w:rPr>
                <w:rFonts w:ascii="Arial Nova Cond" w:hAnsi="Arial Nova Cond"/>
                <w:sz w:val="28"/>
                <w:szCs w:val="28"/>
                <w:rtl/>
                <w:lang w:bidi="he-IL"/>
              </w:rPr>
              <w:t xml:space="preserve"> 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אנגינה הנגרמת על ידי אימונים</w:t>
            </w:r>
          </w:p>
          <w:p w14:paraId="0FD5B2D4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10.</w:t>
            </w:r>
            <w:r w:rsidRPr="00160AB5">
              <w:rPr>
                <w:rFonts w:ascii="Arial Nova Cond" w:hAnsi="Arial Nova Cond"/>
                <w:sz w:val="28"/>
                <w:szCs w:val="28"/>
              </w:rPr>
              <w:t xml:space="preserve"> 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old peak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 xml:space="preserve"> = דיכאון 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ST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 xml:space="preserve"> שנגרם על ידי פעילות גופנית יחסית למנוחה</w:t>
            </w:r>
          </w:p>
          <w:p w14:paraId="143A3B4C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11.</w:t>
            </w:r>
            <w:r w:rsidRPr="00160AB5">
              <w:rPr>
                <w:rFonts w:ascii="Arial Nova Cond" w:hAnsi="Arial Nova Cond"/>
                <w:sz w:val="28"/>
                <w:szCs w:val="28"/>
              </w:rPr>
              <w:t xml:space="preserve"> 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slope of the peak exercise ST segment</w:t>
            </w:r>
          </w:p>
          <w:p w14:paraId="19018E25" w14:textId="77777777" w:rsidR="00502194" w:rsidRPr="00160AB5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12.</w:t>
            </w:r>
            <w:r w:rsidRPr="00160AB5">
              <w:rPr>
                <w:rFonts w:ascii="Arial Nova Cond" w:hAnsi="Arial Nova Cond"/>
                <w:sz w:val="28"/>
                <w:szCs w:val="28"/>
              </w:rPr>
              <w:t xml:space="preserve"> </w:t>
            </w:r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number of major vessels (0-3) colored by fluoroscopy</w:t>
            </w:r>
          </w:p>
          <w:p w14:paraId="6BB6CDC2" w14:textId="77777777" w:rsidR="00502194" w:rsidRDefault="00502194" w:rsidP="00502194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 w:rsidRPr="00160AB5"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  <w:t>13.</w:t>
            </w:r>
            <w:r w:rsidRPr="00160AB5">
              <w:rPr>
                <w:rFonts w:ascii="Arial Nova Cond" w:hAnsi="Arial Nova Cond"/>
                <w:sz w:val="28"/>
                <w:szCs w:val="28"/>
              </w:rPr>
              <w:t xml:space="preserve"> </w:t>
            </w:r>
            <w:proofErr w:type="spellStart"/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thal</w:t>
            </w:r>
            <w:proofErr w:type="spellEnd"/>
            <w:r w:rsidRPr="00160AB5">
              <w:rPr>
                <w:rFonts w:ascii="Arial Nova Cond" w:hAnsi="Arial Nova Cond" w:cs="Times New Roman"/>
                <w:sz w:val="28"/>
                <w:szCs w:val="28"/>
                <w:lang w:bidi="he-IL"/>
              </w:rPr>
              <w:t>: 0 = normal; 1 = fixed defect; 2 = reversable defect</w:t>
            </w:r>
          </w:p>
          <w:p w14:paraId="01B41855" w14:textId="77777777" w:rsidR="003B2FEA" w:rsidRDefault="003B2FEA" w:rsidP="00B2356E">
            <w:pPr>
              <w:bidi/>
              <w:rPr>
                <w:noProof/>
                <w:rtl/>
              </w:rPr>
            </w:pPr>
          </w:p>
          <w:p w14:paraId="31F25DD6" w14:textId="26D62E1F" w:rsidR="00502194" w:rsidRPr="00B2356E" w:rsidRDefault="00F404F1" w:rsidP="003B2FEA">
            <w:pPr>
              <w:bidi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noProof/>
              </w:rPr>
              <w:drawing>
                <wp:inline distT="0" distB="0" distL="0" distR="0" wp14:anchorId="531E7EA0" wp14:editId="3CB5926F">
                  <wp:extent cx="5316220" cy="3483067"/>
                  <wp:effectExtent l="95250" t="95250" r="93980" b="1069975"/>
                  <wp:docPr id="10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2968" cy="3507143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EAEAEA"/>
                            </a:solidFill>
                            <a:miter lim="800000"/>
                          </a:ln>
                          <a:effectLst>
                            <a:reflection blurRad="12700" stA="33000" endPos="28000" dist="5000" dir="5400000" sy="-100000" algn="bl" rotWithShape="0"/>
                          </a:effectLst>
                          <a:scene3d>
                            <a:camera prst="orthographicFront"/>
                            <a:lightRig rig="threePt" dir="t">
                              <a:rot lat="0" lon="0" rev="2700000"/>
                            </a:lightRig>
                          </a:scene3d>
                          <a:sp3d contourW="6350">
                            <a:bevelT h="38100"/>
                            <a:contourClr>
                              <a:srgbClr val="C0C0C0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3A069EEE" w14:textId="77777777" w:rsidR="00502194" w:rsidRDefault="00502194" w:rsidP="00502194"/>
        </w:tc>
      </w:tr>
    </w:tbl>
    <w:p w14:paraId="65725C66" w14:textId="23672FB5" w:rsidR="00D064EA" w:rsidRDefault="00D064EA" w:rsidP="00D064EA"/>
    <w:p w14:paraId="489E070C" w14:textId="77777777" w:rsidR="00D064EA" w:rsidRDefault="00D064EA">
      <w:r>
        <w:br w:type="page"/>
      </w:r>
    </w:p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8632"/>
        <w:gridCol w:w="1079"/>
      </w:tblGrid>
      <w:tr w:rsidR="00D064EA" w14:paraId="4D1109D3" w14:textId="77777777" w:rsidTr="00A07D6B">
        <w:trPr>
          <w:trHeight w:val="4546"/>
        </w:trPr>
        <w:tc>
          <w:tcPr>
            <w:tcW w:w="1079" w:type="dxa"/>
          </w:tcPr>
          <w:p w14:paraId="71813E75" w14:textId="77777777" w:rsidR="00D064EA" w:rsidRDefault="00D064EA" w:rsidP="00A07D6B"/>
        </w:tc>
        <w:tc>
          <w:tcPr>
            <w:tcW w:w="8632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6460C50" w14:textId="5D0B0B9C" w:rsidR="00D064EA" w:rsidRDefault="00D064EA" w:rsidP="00A07D6B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נתונים</w:t>
            </w:r>
          </w:p>
          <w:p w14:paraId="2B4AE0DB" w14:textId="49E7091C" w:rsidR="00DE22BB" w:rsidRDefault="00F9156F" w:rsidP="00A07D6B">
            <w:pPr>
              <w:bidi/>
              <w:rPr>
                <w:rFonts w:cs="Times New Roman"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אפשר לרואות </w:t>
            </w:r>
            <w:r w:rsidR="004A6277">
              <w:rPr>
                <w:rFonts w:cs="Times New Roman" w:hint="cs"/>
                <w:rtl/>
                <w:lang w:bidi="he-IL"/>
              </w:rPr>
              <w:t>בתוצאות למעלה שהנתונים שלנו מאוזנים יחסית</w:t>
            </w:r>
            <w:r w:rsidR="00E23BC0">
              <w:rPr>
                <w:rFonts w:cs="Times New Roman" w:hint="cs"/>
                <w:rtl/>
                <w:lang w:bidi="he-IL"/>
              </w:rPr>
              <w:t xml:space="preserve"> (במחלקות מאוזנות)</w:t>
            </w:r>
            <w:r w:rsidR="001C7930">
              <w:rPr>
                <w:rFonts w:cs="Times New Roman" w:hint="cs"/>
                <w:rtl/>
                <w:lang w:bidi="he-IL"/>
              </w:rPr>
              <w:t xml:space="preserve"> ,</w:t>
            </w:r>
            <w:r w:rsidR="004A6277">
              <w:rPr>
                <w:rFonts w:cs="Times New Roman" w:hint="cs"/>
                <w:rtl/>
                <w:lang w:bidi="he-IL"/>
              </w:rPr>
              <w:t xml:space="preserve"> דבר </w:t>
            </w:r>
            <w:r w:rsidR="00E136EB">
              <w:rPr>
                <w:rFonts w:cs="Times New Roman" w:hint="cs"/>
                <w:rtl/>
                <w:lang w:bidi="he-IL"/>
              </w:rPr>
              <w:t>שמאוד רצוי ב שלב הלמידה ו תמיד שואפים אליו</w:t>
            </w:r>
            <w:r w:rsidR="001C7930">
              <w:rPr>
                <w:rFonts w:cs="Times New Roman" w:hint="cs"/>
                <w:rtl/>
                <w:lang w:bidi="he-IL"/>
              </w:rPr>
              <w:t>.</w:t>
            </w:r>
          </w:p>
          <w:p w14:paraId="4F941734" w14:textId="503ECB8B" w:rsidR="00D064EA" w:rsidRDefault="00657B8B" w:rsidP="00DE22BB">
            <w:pPr>
              <w:bidi/>
              <w:rPr>
                <w:noProof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אז בשלב הראשון נערבב את ה נתונים שיש לנו ואז נחלק את </w:t>
            </w:r>
            <w:r w:rsidR="00702D40">
              <w:rPr>
                <w:rFonts w:cs="Times New Roman" w:hint="cs"/>
                <w:rtl/>
                <w:lang w:bidi="he-IL"/>
              </w:rPr>
              <w:t>הנתונים</w:t>
            </w:r>
            <w:r>
              <w:rPr>
                <w:rFonts w:cs="Times New Roman" w:hint="cs"/>
                <w:rtl/>
                <w:lang w:bidi="he-IL"/>
              </w:rPr>
              <w:t xml:space="preserve"> ל</w:t>
            </w:r>
            <w:r w:rsidR="00702D40">
              <w:rPr>
                <w:rFonts w:cs="Times New Roman" w:hint="cs"/>
                <w:rtl/>
                <w:lang w:bidi="he-IL"/>
              </w:rPr>
              <w:t xml:space="preserve"> </w:t>
            </w:r>
            <w:r w:rsidR="00DA7F9D">
              <w:rPr>
                <w:rFonts w:cs="Times New Roman" w:hint="cs"/>
                <w:rtl/>
                <w:lang w:bidi="he-IL"/>
              </w:rPr>
              <w:t xml:space="preserve">30% שהם הולכות ל </w:t>
            </w:r>
            <w:r w:rsidR="008A0ECB">
              <w:rPr>
                <w:rFonts w:cs="Times New Roman" w:hint="cs"/>
                <w:rtl/>
                <w:lang w:bidi="he-IL"/>
              </w:rPr>
              <w:t xml:space="preserve">בדיקה ו 70% ללמידה </w:t>
            </w:r>
            <w:r w:rsidR="00E477BF">
              <w:rPr>
                <w:rFonts w:cs="Times New Roman" w:hint="cs"/>
                <w:rtl/>
                <w:lang w:bidi="he-IL"/>
              </w:rPr>
              <w:t>.</w:t>
            </w:r>
            <w:r>
              <w:rPr>
                <w:rFonts w:cs="Times New Roman" w:hint="cs"/>
                <w:rtl/>
                <w:lang w:bidi="he-IL"/>
              </w:rPr>
              <w:t xml:space="preserve"> </w:t>
            </w:r>
            <w:r w:rsidR="00E136EB">
              <w:rPr>
                <w:rFonts w:cs="Times New Roman" w:hint="cs"/>
                <w:rtl/>
                <w:lang w:bidi="he-IL"/>
              </w:rPr>
              <w:t xml:space="preserve"> </w:t>
            </w:r>
          </w:p>
          <w:p w14:paraId="71BE22ED" w14:textId="7D505B8C" w:rsidR="001A62C1" w:rsidRDefault="005C16BD" w:rsidP="001A62C1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שלב הלמידה</w:t>
            </w:r>
          </w:p>
          <w:p w14:paraId="6D6417E8" w14:textId="6F9C5A14" w:rsidR="006C6750" w:rsidRDefault="006C6750" w:rsidP="006C6750">
            <w:pPr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אנו נריץ כמה אלגורתמים ונבחר לבדוק כמה מדדים חשובים , נשחק עם כמה פרמטרים ונראה את השבעתם על התוצאות ובסוף נראה את ההבדל בין כל האלגורתמים שהרצנו</w:t>
            </w:r>
            <w:r w:rsidR="001D4750">
              <w:rPr>
                <w:rFonts w:hint="cs"/>
                <w:noProof/>
                <w:rtl/>
                <w:lang w:bidi="he-IL"/>
              </w:rPr>
              <w:t xml:space="preserve"> ובאיז אלגרותם התקבלה התואצאה הכי טובה </w:t>
            </w:r>
            <w:r w:rsidR="00E2528D">
              <w:rPr>
                <w:rFonts w:hint="cs"/>
                <w:noProof/>
                <w:rtl/>
                <w:lang w:bidi="he-IL"/>
              </w:rPr>
              <w:t>יחסית ל נתונים שיש לנו</w:t>
            </w:r>
            <w:r>
              <w:rPr>
                <w:rFonts w:hint="cs"/>
                <w:noProof/>
                <w:rtl/>
                <w:lang w:bidi="he-IL"/>
              </w:rPr>
              <w:t>.</w:t>
            </w:r>
          </w:p>
          <w:p w14:paraId="5540EBCA" w14:textId="2596F067" w:rsidR="00AF66E3" w:rsidRPr="00AF66E3" w:rsidRDefault="00A37C1C" w:rsidP="00AF66E3">
            <w:pPr>
              <w:bidi/>
              <w:rPr>
                <w:rFonts w:cs="Times New Roman"/>
                <w:noProof/>
              </w:rPr>
            </w:pPr>
            <w:r w:rsidRPr="00A37C1C">
              <w:rPr>
                <w:rFonts w:cs="Times New Roman" w:hint="cs"/>
                <w:noProof/>
                <w:rtl/>
                <w:lang w:bidi="he-IL"/>
              </w:rPr>
              <w:t>מדד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ההערכה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המשמש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(</w:t>
            </w:r>
            <w:r w:rsidR="002F5993" w:rsidRPr="002F5993">
              <w:rPr>
                <w:rFonts w:cs="Times New Roman"/>
                <w:noProof/>
                <w:lang w:bidi="he-IL"/>
              </w:rPr>
              <w:t>confusion matrix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)</w:t>
            </w:r>
            <w:r w:rsidR="00AF66E3">
              <w:rPr>
                <w:rFonts w:cs="Times New Roman" w:hint="cs"/>
                <w:noProof/>
                <w:rtl/>
                <w:lang w:bidi="he-IL"/>
              </w:rPr>
              <w:t>,</w:t>
            </w:r>
            <w:r w:rsidR="00AF66E3">
              <w:rPr>
                <w:rFonts w:hint="cs"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מציגה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את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החזוי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כמו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גם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שנבנו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באופן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שגוי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p w14:paraId="7759C6E0" w14:textId="0DE8DE3C" w:rsidR="00CD4465" w:rsidRDefault="00AF66E3" w:rsidP="00CD4465">
            <w:pPr>
              <w:bidi/>
              <w:rPr>
                <w:noProof/>
                <w:rtl/>
                <w:lang w:bidi="he-IL"/>
              </w:rPr>
            </w:pPr>
            <w:r w:rsidRPr="00AF66E3">
              <w:rPr>
                <w:rFonts w:cs="Times New Roman" w:hint="cs"/>
                <w:noProof/>
                <w:rtl/>
                <w:lang w:bidi="he-IL"/>
              </w:rPr>
              <w:t>סכום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TP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ו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TN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="00580A5B">
              <w:rPr>
                <w:rFonts w:cs="Times New Roman" w:hint="cs"/>
                <w:noProof/>
                <w:rtl/>
                <w:lang w:bidi="he-IL"/>
              </w:rPr>
              <w:t>מה</w:t>
            </w:r>
            <w:r w:rsidR="00580A5B" w:rsidRPr="002F5993">
              <w:rPr>
                <w:rFonts w:cs="Times New Roman"/>
                <w:noProof/>
                <w:lang w:bidi="he-IL"/>
              </w:rPr>
              <w:t xml:space="preserve"> confusion matrix</w:t>
            </w:r>
            <w:r w:rsidR="00580A5B">
              <w:rPr>
                <w:rFonts w:cs="Times New Roman"/>
                <w:noProof/>
                <w:lang w:bidi="he-IL"/>
              </w:rPr>
              <w:t xml:space="preserve"> 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מספר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tbl>
            <w:tblPr>
              <w:tblStyle w:val="a5"/>
              <w:tblpPr w:leftFromText="180" w:rightFromText="180" w:vertAnchor="text" w:horzAnchor="margin" w:tblpXSpec="right" w:tblpY="1024"/>
              <w:tblOverlap w:val="never"/>
              <w:tblW w:w="4091" w:type="dxa"/>
              <w:tblLayout w:type="fixed"/>
              <w:tblLook w:val="04A0" w:firstRow="1" w:lastRow="0" w:firstColumn="1" w:lastColumn="0" w:noHBand="0" w:noVBand="1"/>
            </w:tblPr>
            <w:tblGrid>
              <w:gridCol w:w="1023"/>
              <w:gridCol w:w="1022"/>
              <w:gridCol w:w="1023"/>
              <w:gridCol w:w="1023"/>
            </w:tblGrid>
            <w:tr w:rsidR="00CD4465" w:rsidRPr="00CD4465" w14:paraId="262BC9D6" w14:textId="77777777" w:rsidTr="00CD4465">
              <w:trPr>
                <w:gridAfter w:val="3"/>
                <w:wAfter w:w="3068" w:type="dxa"/>
                <w:trHeight w:val="551"/>
              </w:trPr>
              <w:tc>
                <w:tcPr>
                  <w:tcW w:w="1023" w:type="dxa"/>
                </w:tcPr>
                <w:p w14:paraId="3DDEC4AC" w14:textId="77777777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Logistic Regression</w:t>
                  </w:r>
                </w:p>
              </w:tc>
            </w:tr>
            <w:tr w:rsidR="00CD4465" w:rsidRPr="00CD4465" w14:paraId="1DA04CD6" w14:textId="77777777" w:rsidTr="00CD4465">
              <w:trPr>
                <w:trHeight w:val="551"/>
              </w:trPr>
              <w:tc>
                <w:tcPr>
                  <w:tcW w:w="1023" w:type="dxa"/>
                </w:tcPr>
                <w:p w14:paraId="78EAD7ED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22" w:type="dxa"/>
                </w:tcPr>
                <w:p w14:paraId="646AA0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23" w:type="dxa"/>
                </w:tcPr>
                <w:p w14:paraId="69965CE8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23" w:type="dxa"/>
                </w:tcPr>
                <w:p w14:paraId="487723AC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06B29F1" w14:textId="77777777" w:rsidTr="00CD4465">
              <w:trPr>
                <w:trHeight w:val="555"/>
              </w:trPr>
              <w:tc>
                <w:tcPr>
                  <w:tcW w:w="1023" w:type="dxa"/>
                </w:tcPr>
                <w:p w14:paraId="29B06EE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0.86039</w:t>
                  </w:r>
                </w:p>
              </w:tc>
              <w:tc>
                <w:tcPr>
                  <w:tcW w:w="1022" w:type="dxa"/>
                </w:tcPr>
                <w:p w14:paraId="709C7B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0.859303</w:t>
                  </w:r>
                </w:p>
              </w:tc>
              <w:tc>
                <w:tcPr>
                  <w:tcW w:w="1023" w:type="dxa"/>
                </w:tcPr>
                <w:p w14:paraId="3E34EB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0.914286</w:t>
                  </w:r>
                </w:p>
              </w:tc>
              <w:tc>
                <w:tcPr>
                  <w:tcW w:w="1023" w:type="dxa"/>
                </w:tcPr>
                <w:p w14:paraId="0F4836C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0.851064</w:t>
                  </w:r>
                </w:p>
              </w:tc>
            </w:tr>
          </w:tbl>
          <w:p w14:paraId="4FE732A4" w14:textId="44E04AA2" w:rsidR="00A90D67" w:rsidRPr="00A90D67" w:rsidRDefault="00343053" w:rsidP="00A90D67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 w:rsidRPr="00343053"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  <w:t>Logistic Regression</w:t>
            </w:r>
          </w:p>
          <w:tbl>
            <w:tblPr>
              <w:tblStyle w:val="a5"/>
              <w:tblpPr w:leftFromText="180" w:rightFromText="180" w:vertAnchor="text" w:horzAnchor="margin" w:tblpY="263"/>
              <w:tblOverlap w:val="never"/>
              <w:tblW w:w="4155" w:type="dxa"/>
              <w:tblLayout w:type="fixed"/>
              <w:tblLook w:val="04A0" w:firstRow="1" w:lastRow="0" w:firstColumn="1" w:lastColumn="0" w:noHBand="0" w:noVBand="1"/>
            </w:tblPr>
            <w:tblGrid>
              <w:gridCol w:w="1039"/>
              <w:gridCol w:w="1038"/>
              <w:gridCol w:w="1039"/>
              <w:gridCol w:w="1039"/>
            </w:tblGrid>
            <w:tr w:rsidR="00CD4465" w:rsidRPr="00CD4465" w14:paraId="2CE0EF18" w14:textId="77777777" w:rsidTr="00580BE6">
              <w:trPr>
                <w:gridAfter w:val="3"/>
                <w:wAfter w:w="3116" w:type="dxa"/>
                <w:trHeight w:val="594"/>
              </w:trPr>
              <w:tc>
                <w:tcPr>
                  <w:tcW w:w="1039" w:type="dxa"/>
                </w:tcPr>
                <w:p w14:paraId="021CFB4A" w14:textId="18ABFE92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SVM</w:t>
                  </w:r>
                </w:p>
              </w:tc>
            </w:tr>
            <w:tr w:rsidR="00CD4465" w:rsidRPr="00CD4465" w14:paraId="2F1A7EFC" w14:textId="77777777" w:rsidTr="00580BE6">
              <w:trPr>
                <w:trHeight w:val="594"/>
              </w:trPr>
              <w:tc>
                <w:tcPr>
                  <w:tcW w:w="1039" w:type="dxa"/>
                </w:tcPr>
                <w:p w14:paraId="4C4141D0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38" w:type="dxa"/>
                </w:tcPr>
                <w:p w14:paraId="7E86AE1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39" w:type="dxa"/>
                </w:tcPr>
                <w:p w14:paraId="0FD186EB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39" w:type="dxa"/>
                </w:tcPr>
                <w:p w14:paraId="7431A1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49406B5" w14:textId="77777777" w:rsidTr="00580BE6">
              <w:trPr>
                <w:trHeight w:val="912"/>
              </w:trPr>
              <w:tc>
                <w:tcPr>
                  <w:tcW w:w="1039" w:type="dxa"/>
                </w:tcPr>
                <w:p w14:paraId="26866749" w14:textId="5C8113FF" w:rsidR="00CD4465" w:rsidRPr="00CD4465" w:rsidRDefault="00580BE6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0.853896</w:t>
                  </w:r>
                </w:p>
              </w:tc>
              <w:tc>
                <w:tcPr>
                  <w:tcW w:w="1038" w:type="dxa"/>
                </w:tcPr>
                <w:p w14:paraId="0D3517EA" w14:textId="7E4BA92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298</w:t>
                  </w:r>
                </w:p>
              </w:tc>
              <w:tc>
                <w:tcPr>
                  <w:tcW w:w="1039" w:type="dxa"/>
                </w:tcPr>
                <w:p w14:paraId="48E32EEB" w14:textId="369AC9B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875</w:t>
                  </w:r>
                </w:p>
              </w:tc>
              <w:tc>
                <w:tcPr>
                  <w:tcW w:w="1039" w:type="dxa"/>
                </w:tcPr>
                <w:p w14:paraId="4E8BCF14" w14:textId="4A033667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21229</w:t>
                  </w:r>
                </w:p>
              </w:tc>
            </w:tr>
          </w:tbl>
          <w:p w14:paraId="0EA3CF61" w14:textId="55C6A4C9" w:rsidR="00860B10" w:rsidRPr="008330D1" w:rsidRDefault="00860B10" w:rsidP="008330D1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</w:p>
          <w:p w14:paraId="02C2B45B" w14:textId="0D81D420" w:rsidR="00860B10" w:rsidRPr="008330D1" w:rsidRDefault="00860B10" w:rsidP="00860B10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4557CE54" w14:textId="07386D24" w:rsidR="00A90D67" w:rsidRDefault="00A90D67" w:rsidP="00860B10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>
              <w:rPr>
                <w:rFonts w:hint="cs"/>
                <w:noProof/>
                <w:lang w:bidi="he-IL"/>
              </w:rPr>
              <w:drawing>
                <wp:inline distT="0" distB="0" distL="0" distR="0" wp14:anchorId="6C019528" wp14:editId="73C5D6D9">
                  <wp:extent cx="2446020" cy="1298862"/>
                  <wp:effectExtent l="133350" t="76200" r="87630" b="130175"/>
                  <wp:docPr id="6" name="תמונה 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ogstic_roc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254" cy="144023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7D7959DD" wp14:editId="2C4DA6E3">
                  <wp:extent cx="2033905" cy="1324470"/>
                  <wp:effectExtent l="133350" t="76200" r="80645" b="142875"/>
                  <wp:docPr id="5" name="תמונה 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logstic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116" cy="136888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090DB9EF" w14:textId="29EA9B34" w:rsidR="00F25D28" w:rsidRPr="008330D1" w:rsidRDefault="00860B10" w:rsidP="00860B10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7A84C1A" w14:textId="5DB9098A" w:rsidR="00F25D28" w:rsidRDefault="000F527B" w:rsidP="00860B10">
            <w:pPr>
              <w:pStyle w:val="a6"/>
              <w:jc w:val="right"/>
            </w:pPr>
            <w:r>
              <w:rPr>
                <w:rFonts w:cs="Times New Roman"/>
                <w:b w:val="0"/>
                <w:bCs/>
                <w:i/>
                <w:iCs/>
                <w:noProof/>
                <w:lang w:bidi="he-IL"/>
              </w:rPr>
              <w:drawing>
                <wp:inline distT="0" distB="0" distL="0" distR="0" wp14:anchorId="1E4E75F9" wp14:editId="34D44543">
                  <wp:extent cx="2462883" cy="1442720"/>
                  <wp:effectExtent l="133350" t="76200" r="71120" b="138430"/>
                  <wp:docPr id="20" name="תמונה 20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vm-roc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244" cy="147456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860B10"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5768F957" wp14:editId="28A614C9">
                  <wp:extent cx="2026680" cy="1417914"/>
                  <wp:effectExtent l="133350" t="76200" r="88265" b="125730"/>
                  <wp:docPr id="13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vm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58" cy="183046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9E5C721" w14:textId="7060E5F5" w:rsidR="00F25D28" w:rsidRDefault="00F25D28" w:rsidP="00F25D28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</w:p>
          <w:p w14:paraId="4CFEDAEC" w14:textId="4D65B052" w:rsidR="000F527B" w:rsidRPr="000F527B" w:rsidRDefault="000F527B" w:rsidP="000F527B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>
              <w:rPr>
                <w:noProof/>
                <w:rtl/>
              </w:rPr>
              <w:lastRenderedPageBreak/>
              <mc:AlternateContent>
                <mc:Choice Requires="wps">
                  <w:drawing>
                    <wp:anchor distT="0" distB="0" distL="118745" distR="118745" simplePos="0" relativeHeight="251660288" behindDoc="1" locked="0" layoutInCell="1" allowOverlap="0" wp14:anchorId="7E7C410E" wp14:editId="4064619E">
                      <wp:simplePos x="0" y="0"/>
                      <wp:positionH relativeFrom="margin">
                        <wp:posOffset>1328982</wp:posOffset>
                      </wp:positionH>
                      <wp:positionV relativeFrom="page">
                        <wp:posOffset>184</wp:posOffset>
                      </wp:positionV>
                      <wp:extent cx="4145915" cy="327660"/>
                      <wp:effectExtent l="0" t="0" r="6985" b="0"/>
                      <wp:wrapSquare wrapText="bothSides"/>
                      <wp:docPr id="197" name="מלבן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66D498" w14:textId="77777777" w:rsidR="00F25D28" w:rsidRDefault="00F25D28" w:rsidP="00F25D28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בדיקת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פרמטרים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שונים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כדי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להבין</w:t>
                                  </w:r>
                                  <w:r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כיצד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זה משפיע על התוצאות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CD4465" w:rsidRPr="00CD4465" w14:paraId="13DF86A2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3788BDA0" w14:textId="78F032BC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CD4465" w:rsidRPr="00CD4465" w14:paraId="072AFCC1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013CB0B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05461B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0350E96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E7D4773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CD4465" w:rsidRPr="00CD4465" w14:paraId="7BB57E54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172F3E8C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7F50D0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14BE7C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680750D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4F6E195A" w14:textId="75745ED4" w:rsidR="00F25D28" w:rsidRDefault="00F25D28" w:rsidP="00CD4465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7C410E" id="מלבן 197" o:spid="_x0000_s1026" style="position:absolute;left:0;text-align:left;margin-left:104.65pt;margin-top:0;width:326.45pt;height:25.8pt;flip:x;z-index:-251656192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" o:allowoverlap="f" fillcolor="#476166 [3204]" stroked="f">
                      <v:textbox>
                        <w:txbxContent>
                          <w:p w14:paraId="0C66D498" w14:textId="77777777" w:rsidR="00F25D28" w:rsidRDefault="00F25D28" w:rsidP="00F25D28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בדיקת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פרמטרים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שונים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כדי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להבין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כיצד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זה משפיע על התוצאות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CD4465" w:rsidRPr="00CD4465" w14:paraId="13DF86A2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3788BDA0" w14:textId="78F032BC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CD4465" w:rsidRPr="00CD4465" w14:paraId="072AFCC1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013CB0B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05461B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0350E96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E7D4773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CD4465" w:rsidRPr="00CD4465" w14:paraId="7BB57E54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172F3E8C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7F50D0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14BE7C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680750D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4F6E195A" w14:textId="75745ED4" w:rsidR="00F25D28" w:rsidRDefault="00F25D28" w:rsidP="00CD4465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6537F9EF" w14:textId="77777777" w:rsidR="000F527B" w:rsidRPr="000F527B" w:rsidRDefault="000F527B" w:rsidP="000F527B">
            <w:pPr>
              <w:bidi/>
              <w:ind w:left="360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4B0229F6" w14:textId="77777777" w:rsidR="000F527B" w:rsidRPr="000F527B" w:rsidRDefault="000F527B" w:rsidP="000F527B">
            <w:p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7A06EF8A" w14:textId="5E8D0AAE" w:rsidR="00F25D28" w:rsidRDefault="00F25D28" w:rsidP="000F527B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אנו משתמשים בפרמטר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</w:t>
            </w: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 כפרמטר הרגולציה שלנו. 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 = 1 / λ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.</w:t>
            </w:r>
          </w:p>
          <w:p w14:paraId="63DF9F62" w14:textId="2E1B400E" w:rsidR="002F5D7F" w:rsidRPr="000F527B" w:rsidRDefault="002F5D7F" w:rsidP="002F5D7F">
            <w:pPr>
              <w:pStyle w:val="ae"/>
              <w:bidi/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lang w:bidi="he-IL"/>
              </w:rPr>
              <w:t xml:space="preserve">C </w:t>
            </w: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הוא פרמטר המאלץ אתנו לחפש מקדמים טיטיות קטנות מ </w:t>
            </w:r>
            <w:r>
              <w:rPr>
                <w:rFonts w:cs="Times New Roman" w:hint="cs"/>
                <w:b/>
                <w:bCs/>
                <w:i/>
                <w:iCs/>
                <w:lang w:bidi="he-IL"/>
              </w:rPr>
              <w:t>C</w:t>
            </w: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 הוא מחליט מורכבות ה מודל </w:t>
            </w:r>
          </w:p>
          <w:p w14:paraId="2C52D048" w14:textId="4CEC47EF" w:rsidR="00F25D28" w:rsidRDefault="00F25D28" w:rsidP="00F25D28">
            <w:pPr>
              <w:bidi/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</w:pP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קטנים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מגדילים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חוזק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ההסדר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ייצר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מודלים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פשוטים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 יגרום ל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(</w:t>
            </w:r>
            <w:r w:rsidR="00B818F7">
              <w:t xml:space="preserve"> </w:t>
            </w:r>
            <w:r w:rsidR="00B818F7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>underfit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לנתונים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.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גדולים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מנמיכים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כוחה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הסדירה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שמרמז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כך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שהמודל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מותר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להגדיל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המורכבות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ולכן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זה גורם 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(</w:t>
            </w:r>
            <w:r w:rsidR="00B818F7">
              <w:rPr>
                <w:rFonts w:cs="Times New Roman"/>
                <w:i/>
                <w:iCs/>
                <w:sz w:val="22"/>
                <w:szCs w:val="22"/>
                <w:lang w:bidi="ar-JO"/>
              </w:rPr>
              <w:t>overfit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הנתונים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.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עשינו השוואה בין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TRAIN 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\TEST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ACCURACY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בשביל לראות איך השינוי ב פרמטר משפיע על ה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OVERFIT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UNDERFIT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אפשר לראות ש קבלנו דיוק </w:t>
            </w:r>
            <w:proofErr w:type="spellStart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מקסמלי</w:t>
            </w:r>
            <w:proofErr w:type="spellEnd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לא בהכרח שמגדלים את הפרמטר אלה באמצע   נתן לראות אם אנו לוקחים פרמטרים גדולים  לפי הפרש הדיוק נהיה לנו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UNDEFIT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אך הדיוק נהיה פחות </w:t>
            </w:r>
          </w:p>
          <w:p w14:paraId="293E3880" w14:textId="77777777" w:rsidR="008330D1" w:rsidRPr="008330D1" w:rsidRDefault="008330D1" w:rsidP="008330D1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5D588DA1" w14:textId="77777777" w:rsidR="008330D1" w:rsidRPr="00F25D28" w:rsidRDefault="008330D1" w:rsidP="008330D1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</w:p>
          <w:p w14:paraId="01DFBC75" w14:textId="07CB7070" w:rsidR="00693CCF" w:rsidRDefault="00693CCF" w:rsidP="00943F93">
            <w:pPr>
              <w:bidi/>
              <w:rPr>
                <w:sz w:val="28"/>
                <w:szCs w:val="28"/>
                <w:rtl/>
                <w:lang w:bidi="he-IL"/>
              </w:rPr>
            </w:pPr>
            <w:r w:rsidRPr="00943F93">
              <w:rPr>
                <w:rFonts w:cs="Times New Roman" w:hint="cs"/>
                <w:b/>
                <w:bCs/>
                <w:i/>
                <w:iCs/>
                <w:sz w:val="28"/>
                <w:szCs w:val="28"/>
                <w:rtl/>
                <w:lang w:bidi="he-IL"/>
              </w:rPr>
              <w:t xml:space="preserve"> </w:t>
            </w:r>
            <w:r w:rsidR="00E3498A">
              <w:rPr>
                <w:rFonts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7B87660" wp14:editId="106DE9D4">
                  <wp:extent cx="2196585" cy="1565298"/>
                  <wp:effectExtent l="133350" t="76200" r="89535" b="130175"/>
                  <wp:docPr id="34" name="תמונה 34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emp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565" cy="157240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E3498A">
              <w:rPr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22A5207A" wp14:editId="541AB55C">
                  <wp:extent cx="2238027" cy="1525322"/>
                  <wp:effectExtent l="133350" t="57150" r="86360" b="132080"/>
                  <wp:docPr id="35" name="תמונה 35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emp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356" cy="155417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AF22255" w14:textId="64124D60" w:rsidR="00A37C55" w:rsidRDefault="00E3498A" w:rsidP="00A37C55">
            <w:pPr>
              <w:bidi/>
              <w:jc w:val="center"/>
              <w:rPr>
                <w:sz w:val="28"/>
                <w:szCs w:val="28"/>
                <w:lang w:bidi="he-IL"/>
              </w:rPr>
            </w:pPr>
            <w:r>
              <w:rPr>
                <w:noProof/>
                <w:sz w:val="28"/>
                <w:szCs w:val="28"/>
                <w:lang w:bidi="he-IL"/>
              </w:rPr>
              <w:drawing>
                <wp:inline distT="0" distB="0" distL="0" distR="0" wp14:anchorId="2D2F55A3" wp14:editId="40BB1AAD">
                  <wp:extent cx="2331171" cy="1538997"/>
                  <wp:effectExtent l="133350" t="57150" r="88265" b="137795"/>
                  <wp:docPr id="36" name="תמונה 3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emp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53" cy="155443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109D0EBD" w14:textId="0783C922" w:rsidR="008330D1" w:rsidRDefault="008330D1" w:rsidP="0090344E">
            <w:pPr>
              <w:bidi/>
              <w:jc w:val="center"/>
              <w:rPr>
                <w:rFonts w:cs="Times New Roman"/>
                <w:b/>
                <w:bCs/>
                <w:i/>
                <w:iCs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  <w:r w:rsidR="00094531">
              <w:rPr>
                <w:rFonts w:cs="Times New Roman"/>
                <w:b/>
                <w:bCs/>
                <w:i/>
                <w:iCs/>
                <w:lang w:bidi="he-IL"/>
              </w:rPr>
              <w:t xml:space="preserve"> </w:t>
            </w:r>
          </w:p>
          <w:p w14:paraId="65C7C3B6" w14:textId="54EDA476" w:rsidR="00094531" w:rsidRDefault="00094531" w:rsidP="00094531">
            <w:pPr>
              <w:bidi/>
              <w:jc w:val="center"/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</w:pPr>
          </w:p>
          <w:p w14:paraId="6B45C1E1" w14:textId="3FE08388" w:rsidR="0090344E" w:rsidRDefault="0090344E" w:rsidP="0090344E">
            <w:pPr>
              <w:bidi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00FEA404" wp14:editId="2DBFC9D6">
                  <wp:extent cx="2308874" cy="1586131"/>
                  <wp:effectExtent l="133350" t="76200" r="72390" b="128905"/>
                  <wp:docPr id="15" name="תמונה 15" descr="תמונה שמכילה טקסט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VM_C_TEST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392" cy="160366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104C3AF0" wp14:editId="7EB3F97B">
                  <wp:extent cx="2379701" cy="1607273"/>
                  <wp:effectExtent l="133350" t="76200" r="78105" b="126365"/>
                  <wp:docPr id="17" name="תמונה 17" descr="תמונה שמכילה מפה, טקסט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VM-C-TRAIN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116" cy="166226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9EB82A7" w14:textId="3BCB1C42" w:rsidR="00A37C55" w:rsidRDefault="0090344E" w:rsidP="00A37C5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lastRenderedPageBreak/>
              <w:drawing>
                <wp:inline distT="0" distB="0" distL="0" distR="0" wp14:anchorId="2108F9BF" wp14:editId="55B9EAF0">
                  <wp:extent cx="2133741" cy="1435467"/>
                  <wp:effectExtent l="133350" t="76200" r="76200" b="127000"/>
                  <wp:docPr id="19" name="תמונה 19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VM-COMBIN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79" cy="146832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07DE33" w14:textId="0A47D7DB" w:rsidR="00094531" w:rsidRDefault="00094531" w:rsidP="00094531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פה בגרף שלמעלה אפשר לראות  ש ב </w:t>
            </w:r>
            <w:r>
              <w:rPr>
                <w:rFonts w:cs="Times New Roman" w:hint="cs"/>
                <w:b/>
                <w:bCs/>
                <w:i/>
                <w:iCs/>
                <w:lang w:bidi="he-IL"/>
              </w:rPr>
              <w:t xml:space="preserve">SVM </w:t>
            </w: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 ה גודל של ה פרמטר גרם ל הפרש יותר ומכוון שדיוק ה </w:t>
            </w:r>
            <w:r>
              <w:rPr>
                <w:rFonts w:cs="Times New Roman" w:hint="cs"/>
                <w:b/>
                <w:bCs/>
                <w:i/>
                <w:iCs/>
                <w:lang w:bidi="he-IL"/>
              </w:rPr>
              <w:t xml:space="preserve">TRAIN </w:t>
            </w: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הוא גדול </w:t>
            </w:r>
            <w:r w:rsidR="004B32D3"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יש לנו </w:t>
            </w:r>
            <w:r w:rsidR="004B32D3">
              <w:rPr>
                <w:rFonts w:cs="Times New Roman" w:hint="cs"/>
                <w:b/>
                <w:bCs/>
                <w:i/>
                <w:iCs/>
                <w:lang w:bidi="he-IL"/>
              </w:rPr>
              <w:t xml:space="preserve">OVERFITING </w:t>
            </w:r>
            <w:r w:rsidR="004B32D3"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 </w:t>
            </w:r>
            <w:bookmarkStart w:id="0" w:name="_GoBack"/>
            <w:bookmarkEnd w:id="0"/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t xml:space="preserve"> </w:t>
            </w:r>
          </w:p>
          <w:p w14:paraId="3A5CDD19" w14:textId="77777777" w:rsidR="00A37C55" w:rsidRPr="008330D1" w:rsidRDefault="00A37C55" w:rsidP="00A37C5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</w:p>
          <w:p w14:paraId="39E19EC9" w14:textId="28FCAE5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412ADE">
              <w:rPr>
                <w:rFonts w:cs="Times New Roman"/>
                <w:b/>
                <w:bCs/>
                <w:i/>
                <w:iCs/>
                <w:rtl/>
                <w:lang w:bidi="he-IL"/>
              </w:rPr>
              <w:t>אנו משתמשים בפרמטר</w:t>
            </w:r>
            <w:r w:rsidRPr="00412ADE">
              <w:rPr>
                <w:rFonts w:cs="Times New Roman"/>
                <w:b/>
                <w:bCs/>
                <w:i/>
                <w:iCs/>
                <w:lang w:bidi="he-IL"/>
              </w:rPr>
              <w:t xml:space="preserve">         TOL </w:t>
            </w:r>
          </w:p>
          <w:p w14:paraId="00B92390" w14:textId="29F82A0A" w:rsidR="00465453" w:rsidRDefault="00465453" w:rsidP="00465453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אומרת למודל להפסיק לחפש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MAX MIN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כשתנאי עצירה מתקיים </w:t>
            </w:r>
          </w:p>
          <w:p w14:paraId="291E6E66" w14:textId="32944D65" w:rsidR="000A27BC" w:rsidRDefault="00465453" w:rsidP="00465453">
            <w:pPr>
              <w:pStyle w:val="ae"/>
              <w:bidi/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במקרה שלנו כשאנחנו מחפשים </w:t>
            </w:r>
            <w:r w:rsidR="000A27BC"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coefficients </w:t>
            </w:r>
            <w:r w:rsidR="000A27BC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0A27BC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מקדמי  של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בודקים את הרכיב המקסימלי ב </w:t>
            </w:r>
            <w:proofErr w:type="spellStart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גראדינט</w:t>
            </w:r>
            <w:proofErr w:type="spellEnd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אם הוא נהיה קטן מה ה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TOL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עוצרים </w:t>
            </w:r>
          </w:p>
          <w:p w14:paraId="30717AF4" w14:textId="413854EA" w:rsidR="00465453" w:rsidRPr="00412ADE" w:rsidRDefault="000A27BC" w:rsidP="000A27BC">
            <w:pPr>
              <w:pStyle w:val="ae"/>
              <w:bidi/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</w:p>
          <w:p w14:paraId="0E191486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70B050E0" w14:textId="1A86BC77" w:rsidR="00412ADE" w:rsidRPr="00412ADE" w:rsidRDefault="00412ADE" w:rsidP="00412ADE">
            <w:pPr>
              <w:bidi/>
              <w:ind w:left="360"/>
              <w:jc w:val="center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55BAA88F" w14:textId="4CF73002" w:rsidR="000E5898" w:rsidRDefault="000E5898" w:rsidP="00412ADE">
            <w:pPr>
              <w:bidi/>
              <w:jc w:val="center"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3CC0775" wp14:editId="4F781182">
                  <wp:extent cx="2336914" cy="1419610"/>
                  <wp:effectExtent l="133350" t="76200" r="82550" b="142875"/>
                  <wp:docPr id="21" name="תמונה 21" descr="תמונה שמכילה טקסט,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OL-LOGISTIC-TES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441" cy="144969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55AB3CB" wp14:editId="4C447CAC">
                  <wp:extent cx="2404876" cy="1440752"/>
                  <wp:effectExtent l="133350" t="76200" r="71755" b="140970"/>
                  <wp:docPr id="22" name="תמונה 22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OL-LOGISTIC-TRAIN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795" cy="146766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b/>
                <w:bCs/>
                <w:noProof/>
              </w:rPr>
              <w:drawing>
                <wp:inline distT="0" distB="0" distL="0" distR="0" wp14:anchorId="3437AF12" wp14:editId="728CACF8">
                  <wp:extent cx="2469170" cy="1509318"/>
                  <wp:effectExtent l="133350" t="57150" r="83820" b="129540"/>
                  <wp:docPr id="23" name="תמונה 23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OL-LOGSTIC-COMBINED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76" cy="15293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313B40A" w14:textId="77777777" w:rsidR="00412ADE" w:rsidRDefault="00412ADE" w:rsidP="00412ADE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5596681" w14:textId="2C643BF0" w:rsidR="001A62C1" w:rsidRPr="00412ADE" w:rsidRDefault="00412ADE" w:rsidP="00412ADE">
            <w:pPr>
              <w:bidi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87B90F7" wp14:editId="552BA03C">
                  <wp:extent cx="2394661" cy="1637819"/>
                  <wp:effectExtent l="114300" t="76200" r="81915" b="133985"/>
                  <wp:docPr id="24" name="תמונה 24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VM-TOL-TEST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702" cy="16481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BA2EED9" wp14:editId="1EB5200B">
                  <wp:extent cx="2430203" cy="1659081"/>
                  <wp:effectExtent l="114300" t="76200" r="84455" b="132080"/>
                  <wp:docPr id="25" name="תמונה 2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VM-TOL-TRAIN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692" cy="166624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A55B738" w14:textId="622BB2A5" w:rsidR="001B462C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val="he-IL" w:bidi="he-IL"/>
              </w:rPr>
              <w:lastRenderedPageBreak/>
              <w:drawing>
                <wp:inline distT="0" distB="0" distL="0" distR="0" wp14:anchorId="6239CD7A" wp14:editId="7761133B">
                  <wp:extent cx="2515851" cy="1683238"/>
                  <wp:effectExtent l="114300" t="76200" r="75565" b="127000"/>
                  <wp:docPr id="26" name="תמונה 26" descr="תמונה שמכילה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VM-TOL-COMBINED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819" cy="170395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17159A7" w14:textId="34894338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0E4963C" w14:textId="3DBFE9D5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67A734A" w14:textId="22A5885F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36D579D" w14:textId="54C6F73A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70075A10" w14:textId="58E80A6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Class weight</w:t>
            </w:r>
          </w:p>
          <w:p w14:paraId="58E414EA" w14:textId="33AB10E1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פרמטר זה נותן משקל לכל מחלקה במקרה שלנו יש 2 מחלקות מחלקה 0 לא חולה 1 חולה </w:t>
            </w:r>
          </w:p>
          <w:p w14:paraId="44B36194" w14:textId="1F9715DB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ואז הוא מכפיל את השגיאה של המחלקה שלנו עם ה פרמטר שנתנו נותנים את זה כ </w:t>
            </w:r>
            <w:r>
              <w:rPr>
                <w:rFonts w:hint="cs"/>
                <w:noProof/>
                <w:lang w:bidi="he-IL"/>
              </w:rPr>
              <w:t xml:space="preserve">DICT </w:t>
            </w:r>
            <w:r>
              <w:rPr>
                <w:rFonts w:hint="cs"/>
                <w:noProof/>
                <w:rtl/>
                <w:lang w:bidi="he-IL"/>
              </w:rPr>
              <w:t xml:space="preserve"> </w:t>
            </w:r>
          </w:p>
          <w:p w14:paraId="022E3DF1" w14:textId="5CBC7EF2" w:rsidR="00BE7F09" w:rsidRDefault="00BE7F09" w:rsidP="00BE7F09">
            <w:pPr>
              <w:pStyle w:val="ae"/>
              <w:bidi/>
              <w:rPr>
                <w:rFonts w:hint="cs"/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Class_wghit</w:t>
            </w:r>
            <w:r w:rsidRPr="00BE7F09">
              <w:rPr>
                <w:noProof/>
                <w:lang w:bidi="he-IL"/>
              </w:rPr>
              <w:t>={0:max_w,1:1}</w:t>
            </w:r>
            <w:r>
              <w:rPr>
                <w:rFonts w:hint="cs"/>
                <w:noProof/>
                <w:rtl/>
                <w:lang w:bidi="he-IL"/>
              </w:rPr>
              <w:t xml:space="preserve"> מכוון שיש לנו 2 מחלקות רק עשינו בדיקה על אחד המחלקות עם שנוי ה משקל  הטווח שבדקנו בין 0.5 ל 4 בקפיצות של 0.05 </w:t>
            </w:r>
          </w:p>
          <w:p w14:paraId="62C08852" w14:textId="77777777" w:rsidR="00412ADE" w:rsidRDefault="00412ADE" w:rsidP="00412ADE">
            <w:pPr>
              <w:pStyle w:val="ae"/>
              <w:bidi/>
              <w:rPr>
                <w:noProof/>
                <w:rtl/>
                <w:lang w:bidi="he-IL"/>
              </w:rPr>
            </w:pPr>
          </w:p>
          <w:p w14:paraId="55D75C78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14F9E5B6" w14:textId="77777777" w:rsidR="00D064EA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68ED29B9" wp14:editId="1F91D397">
                  <wp:extent cx="2182122" cy="1479954"/>
                  <wp:effectExtent l="133350" t="76200" r="85090" b="139700"/>
                  <wp:docPr id="27" name="תמונה 27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s-train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883" cy="148318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1D0DD18B" wp14:editId="5E6CED72">
                  <wp:extent cx="2167942" cy="1485239"/>
                  <wp:effectExtent l="133350" t="76200" r="80010" b="134620"/>
                  <wp:docPr id="28" name="תמונה 28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s-test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959" cy="153389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6D971F" w14:textId="77777777" w:rsidR="000D4A95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5948EA9" wp14:editId="2E2A1AE8">
                  <wp:extent cx="2589919" cy="1783010"/>
                  <wp:effectExtent l="133350" t="76200" r="77470" b="141605"/>
                  <wp:docPr id="29" name="תמונה 29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s-comb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651" cy="179728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94B772C" w14:textId="77777777" w:rsidR="000D4A95" w:rsidRDefault="000D4A95" w:rsidP="000D4A9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6AB43346" w14:textId="77777777" w:rsidR="000D4A95" w:rsidRDefault="005A66E3" w:rsidP="000D4A95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lastRenderedPageBreak/>
              <w:drawing>
                <wp:inline distT="0" distB="0" distL="0" distR="0" wp14:anchorId="0332E42C" wp14:editId="46C78482">
                  <wp:extent cx="2577940" cy="1765373"/>
                  <wp:effectExtent l="133350" t="76200" r="89535" b="139700"/>
                  <wp:docPr id="31" name="תמונה 31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s-svm-test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096" cy="177164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75F4A4A2" wp14:editId="2B4C3887">
                  <wp:extent cx="2380006" cy="1775944"/>
                  <wp:effectExtent l="133350" t="76200" r="77470" b="129540"/>
                  <wp:docPr id="32" name="תמונה 32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s-svm-train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09" cy="180415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6A00AA4A" w14:textId="77777777" w:rsidR="00E3498A" w:rsidRDefault="00E3498A" w:rsidP="005A66E3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</w:p>
          <w:p w14:paraId="7B4DD3F5" w14:textId="77777777" w:rsidR="00E3498A" w:rsidRDefault="00E3498A" w:rsidP="00E3498A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</w:p>
          <w:p w14:paraId="4888D703" w14:textId="77777777" w:rsidR="005A66E3" w:rsidRDefault="005A66E3" w:rsidP="00E3498A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5444C15B" wp14:editId="0A2A3DEA">
                  <wp:extent cx="2509275" cy="1523365"/>
                  <wp:effectExtent l="133350" t="57150" r="81915" b="133985"/>
                  <wp:docPr id="33" name="תמונה 33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s-svm-comb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681" cy="153271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0AA1E9" w14:textId="24CA5363" w:rsidR="00E3498A" w:rsidRDefault="00E3498A" w:rsidP="00E3498A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</w:p>
          <w:p w14:paraId="04F261DB" w14:textId="77777777" w:rsidR="00E3498A" w:rsidRPr="000F527B" w:rsidRDefault="00E3498A" w:rsidP="00E3498A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8745" distR="118745" simplePos="0" relativeHeight="251662336" behindDoc="1" locked="0" layoutInCell="1" allowOverlap="0" wp14:anchorId="62AC689D" wp14:editId="0B3643B4">
                      <wp:simplePos x="0" y="0"/>
                      <wp:positionH relativeFrom="margin">
                        <wp:posOffset>1328982</wp:posOffset>
                      </wp:positionH>
                      <wp:positionV relativeFrom="page">
                        <wp:posOffset>184</wp:posOffset>
                      </wp:positionV>
                      <wp:extent cx="4145915" cy="327660"/>
                      <wp:effectExtent l="0" t="0" r="6985" b="0"/>
                      <wp:wrapSquare wrapText="bothSides"/>
                      <wp:docPr id="38" name="מלבן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7973FC" w14:textId="1F255C0D" w:rsidR="00E3498A" w:rsidRPr="00E3498A" w:rsidRDefault="00E3498A" w:rsidP="00E3498A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</w:pPr>
                                  <w:r w:rsidRPr="00E3498A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  <w:t xml:space="preserve">בדיקת </w:t>
                                  </w:r>
                                  <w:r w:rsidRPr="00E3498A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>פיצ'רים</w:t>
                                  </w:r>
                                  <w:r w:rsidRPr="00E3498A">
                                    <w:rPr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 xml:space="preserve"> (תכונות) חשובים/לא חשובים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E3498A" w:rsidRPr="00CD4465" w14:paraId="4E241FCA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64633CE6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3498A" w:rsidRPr="00CD4465" w14:paraId="66CFB496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5AE47939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0B6E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73A1BD0F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EDEDCF7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E3498A" w:rsidRPr="00CD4465" w14:paraId="07239B5E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494FDBEC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7B4C920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0D9482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5660D94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7C0C2C41" w14:textId="77777777" w:rsidR="00E3498A" w:rsidRDefault="00E3498A" w:rsidP="00E3498A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C689D" id="מלבן 38" o:spid="_x0000_s1027" style="position:absolute;left:0;text-align:left;margin-left:104.65pt;margin-top:0;width:326.45pt;height:25.8pt;flip:x;z-index:-25165414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" o:allowoverlap="f" fillcolor="#476166 [3204]" stroked="f">
                      <v:textbox>
                        <w:txbxContent>
                          <w:p w14:paraId="0E7973FC" w14:textId="1F255C0D" w:rsidR="00E3498A" w:rsidRPr="00E3498A" w:rsidRDefault="00E3498A" w:rsidP="00E3498A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 w:rsidRPr="00E3498A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בדיקת </w:t>
                            </w:r>
                            <w:r w:rsidRPr="00E3498A">
                              <w:rPr>
                                <w:rFonts w:hint="cs"/>
                                <w:b/>
                                <w:bCs/>
                                <w:rtl/>
                                <w:lang w:bidi="he-IL"/>
                              </w:rPr>
                              <w:t>פיצ'רים</w:t>
                            </w:r>
                            <w:r w:rsidRPr="00E3498A">
                              <w:rPr>
                                <w:b/>
                                <w:bCs/>
                                <w:rtl/>
                                <w:lang w:bidi="he-IL"/>
                              </w:rPr>
                              <w:t xml:space="preserve"> (תכונות) חשובים/לא חשובים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E3498A" w:rsidRPr="00CD4465" w14:paraId="4E241FCA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64633CE6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3498A" w:rsidRPr="00CD4465" w14:paraId="66CFB496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5AE47939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0B6E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73A1BD0F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EDEDCF7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E3498A" w:rsidRPr="00CD4465" w14:paraId="07239B5E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494FDBEC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7B4C920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0D9482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5660D94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7C0C2C41" w14:textId="77777777" w:rsidR="00E3498A" w:rsidRDefault="00E3498A" w:rsidP="00E3498A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61A0CBEC" w14:textId="77777777" w:rsidR="00E3498A" w:rsidRPr="000F527B" w:rsidRDefault="00E3498A" w:rsidP="00E3498A">
            <w:pPr>
              <w:bidi/>
              <w:ind w:left="360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5F40E835" w14:textId="64459221" w:rsidR="001D0F45" w:rsidRDefault="00E3498A" w:rsidP="001D0F45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נריץ אלגוריתם שיודע לבחור את הפי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צ'רים הכי טובים,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בחרנו ב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RFE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שהוא אלגוריתם רקורסיבי 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נותנים לו כמה תכונות לחפש ונותנים לו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מודל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במקרה שלנו '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SV</w:t>
            </w:r>
            <w:r w:rsidR="001D0F45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M OR LOGSTIC_REGRESSION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'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אחרי שנותנים לו את מה שבקש מחשבים את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החשובות דרך ה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COEEF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שלנו כל פעם מורדים את ה תכונה של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COEFF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הנמוך עד שמגעים 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שדרשנו </w:t>
            </w:r>
          </w:p>
          <w:p w14:paraId="116028CD" w14:textId="38590BC6" w:rsidR="00AA513D" w:rsidRDefault="00AA513D" w:rsidP="00AA513D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הטבלה למטה מראה לנו איזה תכונות בחרנו בכל </w:t>
            </w:r>
            <w:proofErr w:type="spellStart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אטרציה</w:t>
            </w:r>
            <w:proofErr w:type="spellEnd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לפי כמות תכונות חשובות  בשני המודלים שחשבנו היה הבדל בהרצה הראשונה מה התוכנה הכי חשובה 1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LOGSTIC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נתן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OLDPEAK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</w:p>
          <w:p w14:paraId="4B258777" w14:textId="25EC6A48" w:rsidR="00AA513D" w:rsidRDefault="00AA513D" w:rsidP="00AA513D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SVM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נתן 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MAX HEART RATE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</w:p>
          <w:p w14:paraId="79B606BF" w14:textId="053BDC59" w:rsidR="00AA513D" w:rsidRDefault="00AA513D" w:rsidP="00AA513D">
            <w:pPr>
              <w:bidi/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אך בהמשך ההרצות שניהם מתחלים להוסיף וקבלנו מה שנתן למטה </w:t>
            </w:r>
          </w:p>
          <w:tbl>
            <w:tblPr>
              <w:tblStyle w:val="a5"/>
              <w:bidiVisual/>
              <w:tblW w:w="8595" w:type="dxa"/>
              <w:tblLayout w:type="fixed"/>
              <w:tblLook w:val="04A0" w:firstRow="1" w:lastRow="0" w:firstColumn="1" w:lastColumn="0" w:noHBand="0" w:noVBand="1"/>
            </w:tblPr>
            <w:tblGrid>
              <w:gridCol w:w="613"/>
              <w:gridCol w:w="613"/>
              <w:gridCol w:w="614"/>
              <w:gridCol w:w="614"/>
              <w:gridCol w:w="614"/>
              <w:gridCol w:w="614"/>
              <w:gridCol w:w="614"/>
              <w:gridCol w:w="730"/>
              <w:gridCol w:w="499"/>
              <w:gridCol w:w="614"/>
              <w:gridCol w:w="614"/>
              <w:gridCol w:w="614"/>
              <w:gridCol w:w="614"/>
              <w:gridCol w:w="614"/>
            </w:tblGrid>
            <w:tr w:rsidR="00D90052" w:rsidRPr="007E20F6" w14:paraId="0397F9E1" w14:textId="77777777" w:rsidTr="00852845">
              <w:trPr>
                <w:trHeight w:val="485"/>
              </w:trPr>
              <w:tc>
                <w:tcPr>
                  <w:tcW w:w="613" w:type="dxa"/>
                </w:tcPr>
                <w:p w14:paraId="65C9DC83" w14:textId="20C341EA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</w:pPr>
                  <w:proofErr w:type="spellStart"/>
                  <w:r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  <w:t>itteration</w:t>
                  </w:r>
                  <w:proofErr w:type="spellEnd"/>
                </w:p>
              </w:tc>
              <w:tc>
                <w:tcPr>
                  <w:tcW w:w="613" w:type="dxa"/>
                </w:tcPr>
                <w:p w14:paraId="5A7EDCDC" w14:textId="77777777" w:rsid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Fasting</w:t>
                  </w:r>
                </w:p>
                <w:p w14:paraId="0C1D8986" w14:textId="6EFB23BD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Blood Sugar</w:t>
                  </w:r>
                </w:p>
              </w:tc>
              <w:tc>
                <w:tcPr>
                  <w:tcW w:w="614" w:type="dxa"/>
                </w:tcPr>
                <w:p w14:paraId="64319DCA" w14:textId="6326280B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Cholesterol</w:t>
                  </w:r>
                </w:p>
              </w:tc>
              <w:tc>
                <w:tcPr>
                  <w:tcW w:w="614" w:type="dxa"/>
                </w:tcPr>
                <w:p w14:paraId="5E7F2C7E" w14:textId="7411BFC8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 Blood Pressure</w:t>
                  </w:r>
                </w:p>
              </w:tc>
              <w:tc>
                <w:tcPr>
                  <w:tcW w:w="614" w:type="dxa"/>
                </w:tcPr>
                <w:p w14:paraId="4F0A21FF" w14:textId="77777777" w:rsid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</w:t>
                  </w:r>
                </w:p>
                <w:p w14:paraId="4FDABD02" w14:textId="0C1CFC5D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ECG</w:t>
                  </w:r>
                </w:p>
              </w:tc>
              <w:tc>
                <w:tcPr>
                  <w:tcW w:w="614" w:type="dxa"/>
                </w:tcPr>
                <w:p w14:paraId="1591CA66" w14:textId="26C20C05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Exercise Induced Angina</w:t>
                  </w:r>
                </w:p>
              </w:tc>
              <w:tc>
                <w:tcPr>
                  <w:tcW w:w="614" w:type="dxa"/>
                </w:tcPr>
                <w:p w14:paraId="150E6846" w14:textId="28E8C7A9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Age</w:t>
                  </w:r>
                </w:p>
              </w:tc>
              <w:tc>
                <w:tcPr>
                  <w:tcW w:w="730" w:type="dxa"/>
                </w:tcPr>
                <w:p w14:paraId="73818926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Max</w:t>
                  </w:r>
                </w:p>
                <w:p w14:paraId="5CFB0057" w14:textId="7BF14F70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Heart</w:t>
                  </w:r>
                </w:p>
                <w:p w14:paraId="40C15D9D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Rate</w:t>
                  </w:r>
                </w:p>
                <w:p w14:paraId="64C30844" w14:textId="57DE820A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Achieved</w:t>
                  </w:r>
                </w:p>
              </w:tc>
              <w:tc>
                <w:tcPr>
                  <w:tcW w:w="499" w:type="dxa"/>
                </w:tcPr>
                <w:p w14:paraId="2920F371" w14:textId="46B6936A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Thalassemia</w:t>
                  </w:r>
                </w:p>
              </w:tc>
              <w:tc>
                <w:tcPr>
                  <w:tcW w:w="614" w:type="dxa"/>
                </w:tcPr>
                <w:p w14:paraId="70280E9D" w14:textId="589F4F0E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Gender</w:t>
                  </w:r>
                </w:p>
              </w:tc>
              <w:tc>
                <w:tcPr>
                  <w:tcW w:w="614" w:type="dxa"/>
                </w:tcPr>
                <w:p w14:paraId="4BC591B3" w14:textId="27F9597E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Old peak</w:t>
                  </w:r>
                </w:p>
              </w:tc>
              <w:tc>
                <w:tcPr>
                  <w:tcW w:w="614" w:type="dxa"/>
                </w:tcPr>
                <w:p w14:paraId="757352D2" w14:textId="2E14E80C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Slope</w:t>
                  </w:r>
                </w:p>
              </w:tc>
              <w:tc>
                <w:tcPr>
                  <w:tcW w:w="614" w:type="dxa"/>
                </w:tcPr>
                <w:p w14:paraId="643D377A" w14:textId="37048D93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Major Vessels</w:t>
                  </w:r>
                </w:p>
              </w:tc>
              <w:tc>
                <w:tcPr>
                  <w:tcW w:w="614" w:type="dxa"/>
                </w:tcPr>
                <w:p w14:paraId="1B862075" w14:textId="4DBA2DA3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Chest Pain</w:t>
                  </w:r>
                </w:p>
              </w:tc>
            </w:tr>
            <w:tr w:rsidR="00D90052" w:rsidRPr="007E20F6" w14:paraId="6BF3241B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7859EA40" w14:textId="79D7AA3F" w:rsidR="007E20F6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</w:t>
                  </w:r>
                </w:p>
              </w:tc>
              <w:tc>
                <w:tcPr>
                  <w:tcW w:w="613" w:type="dxa"/>
                </w:tcPr>
                <w:p w14:paraId="2C7C9E53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3D2A068" w14:textId="1829E84F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2608FD9" w14:textId="7CD937DD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D7B380C" w14:textId="6156237F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B21F164" w14:textId="33AD7496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30364951" w14:textId="500E4AEE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2DA786E9" w14:textId="44EB0941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499" w:type="dxa"/>
                </w:tcPr>
                <w:p w14:paraId="0EEF745C" w14:textId="0D44AB11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34FAD7D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2BF537F" w14:textId="22D6E0E9" w:rsidR="007E20F6" w:rsidRPr="007E20F6" w:rsidRDefault="00AA513D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87F0504" wp14:editId="2BF0310A">
                        <wp:extent cx="253706" cy="253706"/>
                        <wp:effectExtent l="0" t="0" r="0" b="0"/>
                        <wp:docPr id="244" name="גרפיקה 2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30F32D18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C15B23B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67636A55" w14:textId="06B63AFD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852845" w:rsidRPr="007E20F6" w14:paraId="161C211B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1AB18FCB" w14:textId="61AB2167" w:rsidR="007E20F6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2</w:t>
                  </w:r>
                </w:p>
              </w:tc>
              <w:tc>
                <w:tcPr>
                  <w:tcW w:w="613" w:type="dxa"/>
                </w:tcPr>
                <w:p w14:paraId="28E62508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027744E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4A5AA5B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2852C9F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A0D6EC8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05FD025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76C0CB9E" w14:textId="0F56E182" w:rsidR="007E20F6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315F406" wp14:editId="4C3F3BB5">
                        <wp:extent cx="253706" cy="253706"/>
                        <wp:effectExtent l="0" t="0" r="0" b="0"/>
                        <wp:docPr id="41" name="גרפיקה 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5D5064BC" w14:textId="194E53D4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0355D94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A53FC70" w14:textId="553C4882" w:rsidR="007E20F6" w:rsidRPr="007E20F6" w:rsidRDefault="00AA513D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B67B92" wp14:editId="67AF496F">
                        <wp:extent cx="253706" cy="253706"/>
                        <wp:effectExtent l="0" t="0" r="0" b="0"/>
                        <wp:docPr id="40" name="גרפיקה 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3083054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3C32BF9D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1EDAD40" w14:textId="77777777" w:rsidR="007E20F6" w:rsidRPr="007E20F6" w:rsidRDefault="007E20F6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852845" w:rsidRPr="007E20F6" w14:paraId="1E1ABE61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4A9E7F6D" w14:textId="7D2D699F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3</w:t>
                  </w:r>
                </w:p>
              </w:tc>
              <w:tc>
                <w:tcPr>
                  <w:tcW w:w="613" w:type="dxa"/>
                </w:tcPr>
                <w:p w14:paraId="3D8B5B81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64234B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4ED0395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3AF405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54377C9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857265F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2267E7E0" w14:textId="459B9B82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DA9B6F2" wp14:editId="72DC5141">
                        <wp:extent cx="253706" cy="253706"/>
                        <wp:effectExtent l="0" t="0" r="0" b="0"/>
                        <wp:docPr id="42" name="גרפיקה 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07373C4B" w14:textId="7E59CC3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5FC3B76" wp14:editId="488203D8">
                        <wp:extent cx="253706" cy="253706"/>
                        <wp:effectExtent l="0" t="0" r="0" b="0"/>
                        <wp:docPr id="43" name="גרפיקה 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D10BA6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35CBBAE4" w14:textId="1801A63F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2538A6B" wp14:editId="29F1E1F2">
                        <wp:extent cx="253706" cy="253706"/>
                        <wp:effectExtent l="0" t="0" r="0" b="0"/>
                        <wp:docPr id="39" name="גרפיקה 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3CD7C97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D319CC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359262F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852845" w:rsidRPr="007E20F6" w14:paraId="76B3D322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030658E6" w14:textId="5239E69B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4</w:t>
                  </w:r>
                </w:p>
              </w:tc>
              <w:tc>
                <w:tcPr>
                  <w:tcW w:w="613" w:type="dxa"/>
                </w:tcPr>
                <w:p w14:paraId="258D11E0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FF3793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A7D543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513E49F" w14:textId="2CBD4C70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736752B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F39981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6F8C56EF" w14:textId="2B462513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D090612" wp14:editId="1E3AB4E9">
                        <wp:extent cx="253706" cy="253706"/>
                        <wp:effectExtent l="0" t="0" r="0" b="0"/>
                        <wp:docPr id="44" name="גרפיקה 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75F011F2" w14:textId="081EC8B2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0061508" wp14:editId="24618882">
                        <wp:extent cx="253706" cy="253706"/>
                        <wp:effectExtent l="0" t="0" r="0" b="0"/>
                        <wp:docPr id="45" name="גרפיקה 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5ED6C5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06165EC" w14:textId="1D18238F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218E23E" wp14:editId="4FAC2E54">
                        <wp:extent cx="253706" cy="253706"/>
                        <wp:effectExtent l="0" t="0" r="0" b="0"/>
                        <wp:docPr id="46" name="גרפיקה 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38FEA4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31C3E1B" w14:textId="54CA48E0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6D8732C6" w14:textId="70A97696" w:rsidR="00D90052" w:rsidRPr="007E20F6" w:rsidRDefault="00AA513D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0373F5F" wp14:editId="5286E21F">
                        <wp:extent cx="253706" cy="253706"/>
                        <wp:effectExtent l="0" t="0" r="0" b="0"/>
                        <wp:docPr id="47" name="גרפיקה 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6FEBD6C8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6BB7C432" w14:textId="1250AD3D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5</w:t>
                  </w:r>
                </w:p>
              </w:tc>
              <w:tc>
                <w:tcPr>
                  <w:tcW w:w="613" w:type="dxa"/>
                </w:tcPr>
                <w:p w14:paraId="03EEB452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7884E88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3399FB5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4B0B69A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A59EF3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73BC0F7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5A669A59" w14:textId="62229819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431EB5E" wp14:editId="6A1F71C0">
                        <wp:extent cx="253706" cy="253706"/>
                        <wp:effectExtent l="0" t="0" r="0" b="0"/>
                        <wp:docPr id="52" name="גרפיקה 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2D3C2146" w14:textId="6D9C80E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809ADF4" wp14:editId="16633EB0">
                        <wp:extent cx="253706" cy="253706"/>
                        <wp:effectExtent l="0" t="0" r="0" b="0"/>
                        <wp:docPr id="51" name="גרפיקה 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6D54535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6ECCE6BB" w14:textId="06C2015C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BBAE117" wp14:editId="2B5A11D0">
                        <wp:extent cx="253706" cy="253706"/>
                        <wp:effectExtent l="0" t="0" r="0" b="0"/>
                        <wp:docPr id="50" name="גרפיקה 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5BC841A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6C24B023" w14:textId="5D5140A0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1291EC2" wp14:editId="718DA9C7">
                        <wp:extent cx="253706" cy="253706"/>
                        <wp:effectExtent l="0" t="0" r="0" b="0"/>
                        <wp:docPr id="49" name="גרפיקה 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6860E9F" w14:textId="74F5AC61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FE2E9B8" wp14:editId="0F2D01A7">
                        <wp:extent cx="253706" cy="253706"/>
                        <wp:effectExtent l="0" t="0" r="0" b="0"/>
                        <wp:docPr id="48" name="גרפיקה 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4C6D5327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014AE41D" w14:textId="3C12CA56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lastRenderedPageBreak/>
                    <w:t>6</w:t>
                  </w:r>
                </w:p>
              </w:tc>
              <w:tc>
                <w:tcPr>
                  <w:tcW w:w="613" w:type="dxa"/>
                </w:tcPr>
                <w:p w14:paraId="311DE841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6363D689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82A31B5" w14:textId="45E024F6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2F6B8C6" wp14:editId="0E1B61BE">
                        <wp:extent cx="253706" cy="253706"/>
                        <wp:effectExtent l="0" t="0" r="0" b="0"/>
                        <wp:docPr id="63" name="גרפיקה 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5C1A62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10FDEE5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58E6978F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215134C6" w14:textId="7846597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DE3B9D9" wp14:editId="645D7E8A">
                        <wp:extent cx="253706" cy="253706"/>
                        <wp:effectExtent l="0" t="0" r="0" b="0"/>
                        <wp:docPr id="57" name="גרפיקה 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43625D7B" w14:textId="18EADD21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531FC68" wp14:editId="69ACC4D8">
                        <wp:extent cx="253706" cy="253706"/>
                        <wp:effectExtent l="0" t="0" r="0" b="0"/>
                        <wp:docPr id="56" name="גרפיקה 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FA9117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40F337C" w14:textId="16C7E9E5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64A733" wp14:editId="466EFB10">
                        <wp:extent cx="253706" cy="253706"/>
                        <wp:effectExtent l="0" t="0" r="0" b="0"/>
                        <wp:docPr id="55" name="גרפיקה 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636D331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050F305" w14:textId="7B208B37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A89C1FB" wp14:editId="01E37D8C">
                        <wp:extent cx="253706" cy="253706"/>
                        <wp:effectExtent l="0" t="0" r="0" b="0"/>
                        <wp:docPr id="54" name="גרפיקה 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C87AFBB" w14:textId="6CEC6425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3CAC771" wp14:editId="55521862">
                        <wp:extent cx="253706" cy="253706"/>
                        <wp:effectExtent l="0" t="0" r="0" b="0"/>
                        <wp:docPr id="53" name="גרפיקה 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546F7CAE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191BDE2E" w14:textId="37E9228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7</w:t>
                  </w:r>
                </w:p>
              </w:tc>
              <w:tc>
                <w:tcPr>
                  <w:tcW w:w="613" w:type="dxa"/>
                </w:tcPr>
                <w:p w14:paraId="5D274A79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760F3E6" w14:textId="641788AD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5E34B02" wp14:editId="2BC176BA">
                        <wp:extent cx="253706" cy="253706"/>
                        <wp:effectExtent l="0" t="0" r="0" b="0"/>
                        <wp:docPr id="193" name="גרפיקה 19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D79A6A1" w14:textId="32239332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9D2B617" wp14:editId="43A04A6D">
                        <wp:extent cx="253706" cy="253706"/>
                        <wp:effectExtent l="0" t="0" r="0" b="0"/>
                        <wp:docPr id="192" name="גרפיקה 19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EFA53CA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46D5C67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27EA42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0F6D1423" w14:textId="0C1324DC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579B3EF" wp14:editId="38F8B184">
                        <wp:extent cx="253706" cy="253706"/>
                        <wp:effectExtent l="0" t="0" r="0" b="0"/>
                        <wp:docPr id="58" name="גרפיקה 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66AA489F" w14:textId="1E5AE38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FD711C0" wp14:editId="18D0C194">
                        <wp:extent cx="253706" cy="253706"/>
                        <wp:effectExtent l="0" t="0" r="0" b="0"/>
                        <wp:docPr id="59" name="גרפיקה 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DB0E7A9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6B40772" w14:textId="41BA24BE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D206BBC" wp14:editId="7FD1D58C">
                        <wp:extent cx="253706" cy="253706"/>
                        <wp:effectExtent l="0" t="0" r="0" b="0"/>
                        <wp:docPr id="60" name="גרפיקה 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38EA46F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24738A0" w14:textId="7B3B31C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8F235BA" wp14:editId="6F03F982">
                        <wp:extent cx="253706" cy="253706"/>
                        <wp:effectExtent l="0" t="0" r="0" b="0"/>
                        <wp:docPr id="62" name="גרפיקה 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154272B" w14:textId="2227A2DA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59F4C4D" wp14:editId="2B3F0E46">
                        <wp:extent cx="253706" cy="253706"/>
                        <wp:effectExtent l="0" t="0" r="0" b="0"/>
                        <wp:docPr id="61" name="גרפיקה 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6BA09708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540EF3CE" w14:textId="05DE745B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8</w:t>
                  </w:r>
                </w:p>
              </w:tc>
              <w:tc>
                <w:tcPr>
                  <w:tcW w:w="613" w:type="dxa"/>
                </w:tcPr>
                <w:p w14:paraId="5CAC0272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DE6BCBC" w14:textId="3E143DD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9963894" wp14:editId="030551D2">
                        <wp:extent cx="253706" cy="253706"/>
                        <wp:effectExtent l="0" t="0" r="0" b="0"/>
                        <wp:docPr id="194" name="גרפיקה 19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7E352AA" w14:textId="49E0A352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9E665A4" wp14:editId="26D63127">
                        <wp:extent cx="253706" cy="253706"/>
                        <wp:effectExtent l="0" t="0" r="0" b="0"/>
                        <wp:docPr id="195" name="גרפיקה 19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6E6F97B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5FDC69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23B85FB5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733C55ED" w14:textId="2ED6BE63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529A4D" wp14:editId="1EF680F9">
                        <wp:extent cx="253706" cy="253706"/>
                        <wp:effectExtent l="0" t="0" r="0" b="0"/>
                        <wp:docPr id="196" name="גרפיקה 19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6CB9679F" w14:textId="3872477F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32DB200" wp14:editId="5B125BD3">
                        <wp:extent cx="253706" cy="253706"/>
                        <wp:effectExtent l="0" t="0" r="0" b="0"/>
                        <wp:docPr id="198" name="גרפיקה 19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FC928CA" w14:textId="1CE1D6A3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EF3E297" wp14:editId="0D487740">
                        <wp:extent cx="253706" cy="253706"/>
                        <wp:effectExtent l="0" t="0" r="0" b="0"/>
                        <wp:docPr id="202" name="גרפיקה 20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32E81C3" w14:textId="718F7A85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85C332F" wp14:editId="74245715">
                        <wp:extent cx="253706" cy="253706"/>
                        <wp:effectExtent l="0" t="0" r="0" b="0"/>
                        <wp:docPr id="199" name="גרפיקה 19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A34C80B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45EB1C4C" w14:textId="64310ECD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911AE28" wp14:editId="46530CA6">
                        <wp:extent cx="253706" cy="253706"/>
                        <wp:effectExtent l="0" t="0" r="0" b="0"/>
                        <wp:docPr id="200" name="גרפיקה 20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7A97955" w14:textId="197886F2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DDA983" wp14:editId="35BCD7E3">
                        <wp:extent cx="253706" cy="253706"/>
                        <wp:effectExtent l="0" t="0" r="0" b="0"/>
                        <wp:docPr id="201" name="גרפיקה 20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3C38E187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0ACEEFFE" w14:textId="42227C55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9</w:t>
                  </w:r>
                </w:p>
              </w:tc>
              <w:tc>
                <w:tcPr>
                  <w:tcW w:w="613" w:type="dxa"/>
                </w:tcPr>
                <w:p w14:paraId="3FD98DE8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825E4AF" w14:textId="4318BBD4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6EA8B89" wp14:editId="0EF7C03E">
                        <wp:extent cx="253706" cy="253706"/>
                        <wp:effectExtent l="0" t="0" r="0" b="0"/>
                        <wp:docPr id="210" name="גרפיקה 21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0C2DA88" w14:textId="18C521F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DB5D68D" wp14:editId="23F4D1CA">
                        <wp:extent cx="253706" cy="253706"/>
                        <wp:effectExtent l="0" t="0" r="0" b="0"/>
                        <wp:docPr id="209" name="גרפיקה 20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E46356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767C5BE8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BDEB943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4A75FB0F" w14:textId="5139DBAE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3AD8079" wp14:editId="222668C4">
                        <wp:extent cx="253706" cy="253706"/>
                        <wp:effectExtent l="0" t="0" r="0" b="0"/>
                        <wp:docPr id="205" name="גרפיקה 20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2B2D3F60" w14:textId="660C8931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9F7FBBD" wp14:editId="09813A76">
                        <wp:extent cx="253706" cy="253706"/>
                        <wp:effectExtent l="0" t="0" r="0" b="0"/>
                        <wp:docPr id="204" name="גרפיקה 20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1E4FFF3" w14:textId="23521364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EBEB215" wp14:editId="14C27F70">
                        <wp:extent cx="253706" cy="253706"/>
                        <wp:effectExtent l="0" t="0" r="0" b="0"/>
                        <wp:docPr id="203" name="גרפיקה 20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93BB7FC" w14:textId="6511731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978C4AB" wp14:editId="591DBE5E">
                        <wp:extent cx="253706" cy="253706"/>
                        <wp:effectExtent l="0" t="0" r="0" b="0"/>
                        <wp:docPr id="206" name="גרפיקה 20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30E2CEC" w14:textId="284B270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62602A6" wp14:editId="5B408DD8">
                        <wp:extent cx="253706" cy="253706"/>
                        <wp:effectExtent l="0" t="0" r="0" b="0"/>
                        <wp:docPr id="211" name="גרפיקה 21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1DE1335" w14:textId="7FB46DCF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7E58C58" wp14:editId="4C45E668">
                        <wp:extent cx="253706" cy="253706"/>
                        <wp:effectExtent l="0" t="0" r="0" b="0"/>
                        <wp:docPr id="207" name="גרפיקה 20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F9397F1" w14:textId="2713F24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341F0A5" wp14:editId="53B9D0E4">
                        <wp:extent cx="253706" cy="253706"/>
                        <wp:effectExtent l="0" t="0" r="0" b="0"/>
                        <wp:docPr id="208" name="גרפיקה 20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22EC70EC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6D30BDE0" w14:textId="1E33410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10</w:t>
                  </w:r>
                </w:p>
              </w:tc>
              <w:tc>
                <w:tcPr>
                  <w:tcW w:w="613" w:type="dxa"/>
                </w:tcPr>
                <w:p w14:paraId="01F11F4F" w14:textId="5F7938A4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A4AC097" w14:textId="495FE8B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6F92A9" wp14:editId="765A69F5">
                        <wp:extent cx="253706" cy="253706"/>
                        <wp:effectExtent l="0" t="0" r="0" b="0"/>
                        <wp:docPr id="220" name="גרפיקה 22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0CB1EC0" w14:textId="4F8907B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6FAD1CC" wp14:editId="6F4F6DC7">
                        <wp:extent cx="253706" cy="253706"/>
                        <wp:effectExtent l="0" t="0" r="0" b="0"/>
                        <wp:docPr id="219" name="גרפיקה 21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B677794" w14:textId="0CB43EE8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7548162" wp14:editId="54908AD2">
                        <wp:extent cx="253706" cy="253706"/>
                        <wp:effectExtent l="0" t="0" r="0" b="0"/>
                        <wp:docPr id="221" name="גרפיקה 22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B633BB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08F691E2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764739A1" w14:textId="0335712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43218A" wp14:editId="0E6A7757">
                        <wp:extent cx="253706" cy="253706"/>
                        <wp:effectExtent l="0" t="0" r="0" b="0"/>
                        <wp:docPr id="217" name="גרפיקה 21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257ACDFA" w14:textId="018F53FF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2961E26" wp14:editId="040F80B6">
                        <wp:extent cx="253706" cy="253706"/>
                        <wp:effectExtent l="0" t="0" r="0" b="0"/>
                        <wp:docPr id="218" name="גרפיקה 21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33CA64A" w14:textId="3E25C14F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975C24C" wp14:editId="45ABCC34">
                        <wp:extent cx="253706" cy="253706"/>
                        <wp:effectExtent l="0" t="0" r="0" b="0"/>
                        <wp:docPr id="216" name="גרפיקה 21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8C4671B" w14:textId="22DCFD9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2F8EAFD" wp14:editId="725BA5AD">
                        <wp:extent cx="253706" cy="253706"/>
                        <wp:effectExtent l="0" t="0" r="0" b="0"/>
                        <wp:docPr id="215" name="גרפיקה 21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1B46B53" w14:textId="4E059CB3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8596082" wp14:editId="27D84121">
                        <wp:extent cx="253706" cy="253706"/>
                        <wp:effectExtent l="0" t="0" r="0" b="0"/>
                        <wp:docPr id="214" name="גרפיקה 21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1861403" w14:textId="222E563E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6AF4A02" wp14:editId="6DB7257C">
                        <wp:extent cx="253706" cy="253706"/>
                        <wp:effectExtent l="0" t="0" r="0" b="0"/>
                        <wp:docPr id="213" name="גרפיקה 21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FBA8E28" w14:textId="5AEADDDF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4E9378" wp14:editId="047C4C2C">
                        <wp:extent cx="253706" cy="253706"/>
                        <wp:effectExtent l="0" t="0" r="0" b="0"/>
                        <wp:docPr id="212" name="גרפיקה 21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1CB528D6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63B4BFC9" w14:textId="0A7BA868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11</w:t>
                  </w:r>
                </w:p>
              </w:tc>
              <w:tc>
                <w:tcPr>
                  <w:tcW w:w="613" w:type="dxa"/>
                </w:tcPr>
                <w:p w14:paraId="282E68BF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1775425A" w14:textId="5C017650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24C1A4" wp14:editId="00257D9C">
                        <wp:extent cx="253706" cy="253706"/>
                        <wp:effectExtent l="0" t="0" r="0" b="0"/>
                        <wp:docPr id="222" name="גרפיקה 22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87F3DCE" w14:textId="11440368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43681F" wp14:editId="29FE6812">
                        <wp:extent cx="253706" cy="253706"/>
                        <wp:effectExtent l="0" t="0" r="0" b="0"/>
                        <wp:docPr id="223" name="גרפיקה 22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472C9C7" w14:textId="3B8F323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864B7B" wp14:editId="5E0AB647">
                        <wp:extent cx="253706" cy="253706"/>
                        <wp:effectExtent l="0" t="0" r="0" b="0"/>
                        <wp:docPr id="224" name="גרפיקה 22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2B384C7" w14:textId="5F2EAF49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D077BC8" wp14:editId="43246F96">
                        <wp:extent cx="253706" cy="253706"/>
                        <wp:effectExtent l="0" t="0" r="0" b="0"/>
                        <wp:docPr id="232" name="גרפיקה 23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BF98396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7E39DB4B" w14:textId="59FE79A2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28D23A1" wp14:editId="4B9CA0EB">
                        <wp:extent cx="253706" cy="253706"/>
                        <wp:effectExtent l="0" t="0" r="0" b="0"/>
                        <wp:docPr id="225" name="גרפיקה 22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0C9EC93B" w14:textId="00B9B5D7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F81A28A" wp14:editId="5B457321">
                        <wp:extent cx="253706" cy="253706"/>
                        <wp:effectExtent l="0" t="0" r="0" b="0"/>
                        <wp:docPr id="226" name="גרפיקה 22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29A8F03" w14:textId="08ED1F10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BCD60B6" wp14:editId="6103ECEC">
                        <wp:extent cx="253706" cy="253706"/>
                        <wp:effectExtent l="0" t="0" r="0" b="0"/>
                        <wp:docPr id="227" name="גרפיקה 22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3E6D30DE" w14:textId="08700FF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E2108DD" wp14:editId="645DDE79">
                        <wp:extent cx="253706" cy="253706"/>
                        <wp:effectExtent l="0" t="0" r="0" b="0"/>
                        <wp:docPr id="228" name="גרפיקה 22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DF89920" w14:textId="14ECB7C5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852B517" wp14:editId="77FA19DB">
                        <wp:extent cx="253706" cy="253706"/>
                        <wp:effectExtent l="0" t="0" r="0" b="0"/>
                        <wp:docPr id="229" name="גרפיקה 22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51750B8" w14:textId="6DF85FB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C7CC9C4" wp14:editId="0A555FC3">
                        <wp:extent cx="253706" cy="253706"/>
                        <wp:effectExtent l="0" t="0" r="0" b="0"/>
                        <wp:docPr id="230" name="גרפיקה 23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A80727F" w14:textId="03CC6EF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4C946EE" wp14:editId="48B2EC75">
                        <wp:extent cx="253706" cy="253706"/>
                        <wp:effectExtent l="0" t="0" r="0" b="0"/>
                        <wp:docPr id="231" name="גרפיקה 23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08743AF1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53F8A4CA" w14:textId="03DF5356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12</w:t>
                  </w:r>
                </w:p>
              </w:tc>
              <w:tc>
                <w:tcPr>
                  <w:tcW w:w="613" w:type="dxa"/>
                </w:tcPr>
                <w:p w14:paraId="04D6B09A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3B41C7E8" w14:textId="3E2D50C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B80855B" wp14:editId="3C88F490">
                        <wp:extent cx="253706" cy="253706"/>
                        <wp:effectExtent l="0" t="0" r="0" b="0"/>
                        <wp:docPr id="243" name="גרפיקה 2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59EDF74" w14:textId="5E5E92B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2F3F4F" wp14:editId="489CA8D1">
                        <wp:extent cx="253706" cy="253706"/>
                        <wp:effectExtent l="0" t="0" r="0" b="0"/>
                        <wp:docPr id="242" name="גרפיקה 2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AEF4C9F" w14:textId="1F223B49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49122B" wp14:editId="314AF3BB">
                        <wp:extent cx="253706" cy="253706"/>
                        <wp:effectExtent l="0" t="0" r="0" b="0"/>
                        <wp:docPr id="241" name="גרפיקה 2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95B1D51" w14:textId="27446ED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75C8E1D" wp14:editId="04C4B2E0">
                        <wp:extent cx="253706" cy="253706"/>
                        <wp:effectExtent l="0" t="0" r="0" b="0"/>
                        <wp:docPr id="240" name="גרפיקה 2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780970C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30" w:type="dxa"/>
                </w:tcPr>
                <w:p w14:paraId="4B2F9368" w14:textId="275B57A7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63E6CF8" wp14:editId="53E754FD">
                        <wp:extent cx="253706" cy="253706"/>
                        <wp:effectExtent l="0" t="0" r="0" b="0"/>
                        <wp:docPr id="233" name="גרפיקה 23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7B36D3C5" w14:textId="28653C6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ECAD03F" wp14:editId="55A3EDC2">
                        <wp:extent cx="253706" cy="253706"/>
                        <wp:effectExtent l="0" t="0" r="0" b="0"/>
                        <wp:docPr id="234" name="גרפיקה 23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167285A" w14:textId="4A4764BC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FF06647" wp14:editId="34906D70">
                        <wp:extent cx="253706" cy="253706"/>
                        <wp:effectExtent l="0" t="0" r="0" b="0"/>
                        <wp:docPr id="235" name="גרפיקה 23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D83BADE" w14:textId="477A440D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8917240" wp14:editId="3ED8DEB0">
                        <wp:extent cx="253706" cy="253706"/>
                        <wp:effectExtent l="0" t="0" r="0" b="0"/>
                        <wp:docPr id="236" name="גרפיקה 23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1A4BD00" w14:textId="41D784C8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0DCF31" wp14:editId="20D238CF">
                        <wp:extent cx="253706" cy="253706"/>
                        <wp:effectExtent l="0" t="0" r="0" b="0"/>
                        <wp:docPr id="237" name="גרפיקה 23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7F39306" w14:textId="72B20C2F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38A4DBA" wp14:editId="5BD4ACB7">
                        <wp:extent cx="253706" cy="253706"/>
                        <wp:effectExtent l="0" t="0" r="0" b="0"/>
                        <wp:docPr id="238" name="גרפיקה 23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365C27EB" w14:textId="4A99F03E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A24561" wp14:editId="024C5F54">
                        <wp:extent cx="253706" cy="253706"/>
                        <wp:effectExtent l="0" t="0" r="0" b="0"/>
                        <wp:docPr id="239" name="גרפיקה 2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56621DF7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6E05D77C" w14:textId="143FF02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13</w:t>
                  </w:r>
                </w:p>
              </w:tc>
              <w:tc>
                <w:tcPr>
                  <w:tcW w:w="613" w:type="dxa"/>
                </w:tcPr>
                <w:p w14:paraId="7128A921" w14:textId="77777777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14" w:type="dxa"/>
                </w:tcPr>
                <w:p w14:paraId="3FED4535" w14:textId="7BAF5CE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18CA2AD" wp14:editId="5B4991B3">
                        <wp:extent cx="253706" cy="253706"/>
                        <wp:effectExtent l="0" t="0" r="0" b="0"/>
                        <wp:docPr id="249" name="גרפיקה 2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C84E397" w14:textId="3BE33187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5EFDF30" wp14:editId="2E51F16E">
                        <wp:extent cx="253706" cy="253706"/>
                        <wp:effectExtent l="0" t="0" r="0" b="0"/>
                        <wp:docPr id="248" name="גרפיקה 2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11BC975" w14:textId="10C3642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2E5740C" wp14:editId="27A1C854">
                        <wp:extent cx="253706" cy="253706"/>
                        <wp:effectExtent l="0" t="0" r="0" b="0"/>
                        <wp:docPr id="247" name="גרפיקה 2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20C70CA" w14:textId="04833DED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9EB6179" wp14:editId="16073786">
                        <wp:extent cx="253706" cy="253706"/>
                        <wp:effectExtent l="0" t="0" r="0" b="0"/>
                        <wp:docPr id="246" name="גרפיקה 2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324F9C59" w14:textId="645C1089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AF33488" wp14:editId="1F331A4D">
                        <wp:extent cx="253706" cy="253706"/>
                        <wp:effectExtent l="0" t="0" r="0" b="0"/>
                        <wp:docPr id="245" name="גרפיקה 2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30" w:type="dxa"/>
                </w:tcPr>
                <w:p w14:paraId="332DC732" w14:textId="4198367C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76F0C97" wp14:editId="4A42B2A7">
                        <wp:extent cx="253706" cy="253706"/>
                        <wp:effectExtent l="0" t="0" r="0" b="0"/>
                        <wp:docPr id="250" name="גרפיקה 2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7E3F90DE" w14:textId="1B89CB8C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0528B9C" wp14:editId="49C299AB">
                        <wp:extent cx="253706" cy="253706"/>
                        <wp:effectExtent l="0" t="0" r="0" b="0"/>
                        <wp:docPr id="251" name="גרפיקה 2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7A58E54" w14:textId="79310CF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9CBEBD2" wp14:editId="4F22D432">
                        <wp:extent cx="253706" cy="253706"/>
                        <wp:effectExtent l="0" t="0" r="0" b="0"/>
                        <wp:docPr id="252" name="גרפיקה 2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5522C1E" w14:textId="0DF21825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B94EA55" wp14:editId="3AEE7CC5">
                        <wp:extent cx="253706" cy="253706"/>
                        <wp:effectExtent l="0" t="0" r="0" b="0"/>
                        <wp:docPr id="253" name="גרפיקה 2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4C73618D" w14:textId="159D1B91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7373848" wp14:editId="2C76FB3F">
                        <wp:extent cx="253706" cy="253706"/>
                        <wp:effectExtent l="0" t="0" r="0" b="0"/>
                        <wp:docPr id="254" name="גרפיקה 2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1723239" w14:textId="2F913DA1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1F6190F" wp14:editId="092C50E9">
                        <wp:extent cx="253706" cy="253706"/>
                        <wp:effectExtent l="0" t="0" r="0" b="0"/>
                        <wp:docPr id="255" name="גרפיקה 2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4FD5993" w14:textId="09311A9E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BD6DBCB" wp14:editId="3CBABDA8">
                        <wp:extent cx="253706" cy="253706"/>
                        <wp:effectExtent l="0" t="0" r="0" b="0"/>
                        <wp:docPr id="256" name="גרפיקה 2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52845" w:rsidRPr="007E20F6" w14:paraId="47186B45" w14:textId="77777777" w:rsidTr="00852845">
              <w:trPr>
                <w:trHeight w:val="472"/>
              </w:trPr>
              <w:tc>
                <w:tcPr>
                  <w:tcW w:w="613" w:type="dxa"/>
                </w:tcPr>
                <w:p w14:paraId="0D246F9A" w14:textId="332B04FE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14</w:t>
                  </w:r>
                </w:p>
              </w:tc>
              <w:tc>
                <w:tcPr>
                  <w:tcW w:w="613" w:type="dxa"/>
                </w:tcPr>
                <w:p w14:paraId="49DA2117" w14:textId="3072DD4D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1A09E20" wp14:editId="49DF1295">
                        <wp:extent cx="253706" cy="253706"/>
                        <wp:effectExtent l="0" t="0" r="0" b="0"/>
                        <wp:docPr id="269" name="גרפיקה 26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0344765" w14:textId="750BB58A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D40733B" wp14:editId="0C918144">
                        <wp:extent cx="253706" cy="253706"/>
                        <wp:effectExtent l="0" t="0" r="0" b="0"/>
                        <wp:docPr id="268" name="גרפיקה 26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00A3D7F2" w14:textId="6C19C9BB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5CF230" wp14:editId="6CC3DA9A">
                        <wp:extent cx="253706" cy="253706"/>
                        <wp:effectExtent l="0" t="0" r="0" b="0"/>
                        <wp:docPr id="267" name="גרפיקה 26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28A001C2" w14:textId="6FC6F470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E9C4F5E" wp14:editId="0D9DAB88">
                        <wp:extent cx="253706" cy="253706"/>
                        <wp:effectExtent l="0" t="0" r="0" b="0"/>
                        <wp:docPr id="266" name="גרפיקה 26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D7034B7" w14:textId="44975973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D4F6F42" wp14:editId="6B6C390D">
                        <wp:extent cx="253706" cy="253706"/>
                        <wp:effectExtent l="0" t="0" r="0" b="0"/>
                        <wp:docPr id="265" name="גרפיקה 26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74A30929" w14:textId="08B589EC" w:rsidR="00D90052" w:rsidRPr="007E20F6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778E86B" wp14:editId="347927DD">
                        <wp:extent cx="253706" cy="253706"/>
                        <wp:effectExtent l="0" t="0" r="0" b="0"/>
                        <wp:docPr id="264" name="גרפיקה 26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30" w:type="dxa"/>
                </w:tcPr>
                <w:p w14:paraId="2DA366B0" w14:textId="493EF214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D9D398" wp14:editId="55971807">
                        <wp:extent cx="253706" cy="253706"/>
                        <wp:effectExtent l="0" t="0" r="0" b="0"/>
                        <wp:docPr id="263" name="גרפיקה 2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" w:type="dxa"/>
                </w:tcPr>
                <w:p w14:paraId="70A748AC" w14:textId="6847F836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C0A12F9" wp14:editId="1986AEC1">
                        <wp:extent cx="253706" cy="253706"/>
                        <wp:effectExtent l="0" t="0" r="0" b="0"/>
                        <wp:docPr id="262" name="גרפיקה 2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C9BED69" w14:textId="6BCEE652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B66B7D8" wp14:editId="2EA7D494">
                        <wp:extent cx="253706" cy="253706"/>
                        <wp:effectExtent l="0" t="0" r="0" b="0"/>
                        <wp:docPr id="261" name="גרפיקה 2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64EFC9F5" w14:textId="52C709F0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8D510EF" wp14:editId="60F76502">
                        <wp:extent cx="253706" cy="253706"/>
                        <wp:effectExtent l="0" t="0" r="0" b="0"/>
                        <wp:docPr id="260" name="גרפיקה 2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5E239CA9" w14:textId="082BAA03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25E413" wp14:editId="5EAB5C1B">
                        <wp:extent cx="253706" cy="253706"/>
                        <wp:effectExtent l="0" t="0" r="0" b="0"/>
                        <wp:docPr id="259" name="גרפיקה 2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173DE560" w14:textId="360458A0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FC8C871" wp14:editId="34BE7A7B">
                        <wp:extent cx="253706" cy="253706"/>
                        <wp:effectExtent l="0" t="0" r="0" b="0"/>
                        <wp:docPr id="258" name="גרפיקה 2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14" w:type="dxa"/>
                </w:tcPr>
                <w:p w14:paraId="3C954F85" w14:textId="4A52B47C" w:rsidR="00D90052" w:rsidRDefault="00D90052" w:rsidP="00550CAF">
                  <w:pPr>
                    <w:framePr w:hSpace="180" w:wrap="around" w:vAnchor="text" w:hAnchor="page" w:x="1457" w:y="-719"/>
                    <w:bidi/>
                    <w:rPr>
                      <w:rFonts w:hint="cs"/>
                      <w:noProof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1E2C83F" wp14:editId="5428F280">
                        <wp:extent cx="253706" cy="253706"/>
                        <wp:effectExtent l="0" t="0" r="0" b="0"/>
                        <wp:docPr id="257" name="גרפיקה 2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F4B068B" w14:textId="3BCFFCC0" w:rsidR="00E3498A" w:rsidRPr="00B2356E" w:rsidRDefault="00E3498A" w:rsidP="00E3498A">
            <w:pPr>
              <w:bidi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</w:p>
        </w:tc>
        <w:tc>
          <w:tcPr>
            <w:tcW w:w="1079" w:type="dxa"/>
          </w:tcPr>
          <w:p w14:paraId="1BA32D86" w14:textId="77777777" w:rsidR="00D064EA" w:rsidRDefault="00D064EA" w:rsidP="00A07D6B"/>
          <w:p w14:paraId="7C470ED5" w14:textId="449ED020" w:rsidR="00CD4465" w:rsidRDefault="00CD4465" w:rsidP="00A07D6B"/>
        </w:tc>
      </w:tr>
    </w:tbl>
    <w:p w14:paraId="21B2B4A7" w14:textId="5B7E3B0D" w:rsidR="00D064EA" w:rsidRDefault="00D064EA" w:rsidP="00D064EA"/>
    <w:p w14:paraId="3B6EC422" w14:textId="683467BA" w:rsidR="0048120C" w:rsidRDefault="0048120C" w:rsidP="00D064EA">
      <w:pPr>
        <w:rPr>
          <w:lang w:bidi="he-IL"/>
        </w:rPr>
      </w:pPr>
    </w:p>
    <w:p w14:paraId="3D7C4022" w14:textId="62B531F7" w:rsidR="00852845" w:rsidRDefault="00852845" w:rsidP="00D064EA">
      <w:pPr>
        <w:rPr>
          <w:lang w:bidi="he-IL"/>
        </w:rPr>
      </w:pPr>
    </w:p>
    <w:p w14:paraId="5C4AB3DC" w14:textId="38E2E4AD" w:rsidR="00852845" w:rsidRDefault="00852845" w:rsidP="00D064EA">
      <w:pPr>
        <w:rPr>
          <w:lang w:bidi="he-IL"/>
        </w:rPr>
      </w:pPr>
    </w:p>
    <w:p w14:paraId="736B8DF2" w14:textId="00317999" w:rsidR="00852845" w:rsidRDefault="00852845" w:rsidP="00D064EA">
      <w:pPr>
        <w:rPr>
          <w:lang w:bidi="he-IL"/>
        </w:rPr>
      </w:pPr>
    </w:p>
    <w:p w14:paraId="05129FA7" w14:textId="36837E92" w:rsidR="00852845" w:rsidRDefault="00852845" w:rsidP="00D064EA">
      <w:pPr>
        <w:rPr>
          <w:lang w:bidi="he-IL"/>
        </w:rPr>
      </w:pPr>
    </w:p>
    <w:p w14:paraId="6D9B7207" w14:textId="486491E8" w:rsidR="00852845" w:rsidRDefault="00852845" w:rsidP="00D064EA">
      <w:pPr>
        <w:rPr>
          <w:lang w:bidi="he-IL"/>
        </w:rPr>
      </w:pPr>
    </w:p>
    <w:p w14:paraId="60D00258" w14:textId="26F6DF15" w:rsidR="00852845" w:rsidRDefault="00852845" w:rsidP="00D064EA">
      <w:pPr>
        <w:rPr>
          <w:lang w:bidi="he-IL"/>
        </w:rPr>
      </w:pPr>
    </w:p>
    <w:p w14:paraId="67D8FECB" w14:textId="0AB3AD9B" w:rsidR="00852845" w:rsidRDefault="00852845" w:rsidP="00D064EA">
      <w:pPr>
        <w:rPr>
          <w:lang w:bidi="he-IL"/>
        </w:rPr>
      </w:pPr>
    </w:p>
    <w:p w14:paraId="2A17D074" w14:textId="6EA4AE01" w:rsidR="00852845" w:rsidRDefault="00852845" w:rsidP="00D064EA">
      <w:pPr>
        <w:rPr>
          <w:lang w:bidi="he-IL"/>
        </w:rPr>
      </w:pPr>
    </w:p>
    <w:p w14:paraId="3EB46196" w14:textId="6897CCB0" w:rsidR="00852845" w:rsidRDefault="00852845" w:rsidP="00D064EA">
      <w:pPr>
        <w:rPr>
          <w:lang w:bidi="he-IL"/>
        </w:rPr>
      </w:pPr>
    </w:p>
    <w:p w14:paraId="7B6ABE22" w14:textId="0D7AB082" w:rsidR="00852845" w:rsidRDefault="00852845" w:rsidP="00D064EA">
      <w:pPr>
        <w:rPr>
          <w:lang w:bidi="he-IL"/>
        </w:rPr>
      </w:pPr>
    </w:p>
    <w:p w14:paraId="18233648" w14:textId="19E63496" w:rsidR="00852845" w:rsidRDefault="00852845" w:rsidP="00D064EA">
      <w:pPr>
        <w:rPr>
          <w:lang w:bidi="he-IL"/>
        </w:rPr>
      </w:pPr>
    </w:p>
    <w:p w14:paraId="2F7C1C76" w14:textId="475C96A9" w:rsidR="00852845" w:rsidRDefault="00852845" w:rsidP="00D064EA">
      <w:pPr>
        <w:rPr>
          <w:lang w:bidi="he-IL"/>
        </w:rPr>
      </w:pPr>
    </w:p>
    <w:p w14:paraId="460CA949" w14:textId="3DA97E24" w:rsidR="00852845" w:rsidRDefault="00852845" w:rsidP="00D064EA">
      <w:pPr>
        <w:rPr>
          <w:lang w:bidi="he-IL"/>
        </w:rPr>
      </w:pPr>
    </w:p>
    <w:p w14:paraId="6ACF89D3" w14:textId="4289E741" w:rsidR="00852845" w:rsidRDefault="00852845" w:rsidP="00D064EA">
      <w:pPr>
        <w:rPr>
          <w:lang w:bidi="he-IL"/>
        </w:rPr>
      </w:pPr>
    </w:p>
    <w:p w14:paraId="62BE3F08" w14:textId="689D0114" w:rsidR="00852845" w:rsidRDefault="00852845" w:rsidP="00D064EA">
      <w:pPr>
        <w:rPr>
          <w:lang w:bidi="he-IL"/>
        </w:rPr>
      </w:pPr>
    </w:p>
    <w:p w14:paraId="05D3B730" w14:textId="751A33EC" w:rsidR="00852845" w:rsidRDefault="00852845" w:rsidP="00D064EA">
      <w:pPr>
        <w:rPr>
          <w:lang w:bidi="he-IL"/>
        </w:rPr>
      </w:pPr>
    </w:p>
    <w:p w14:paraId="4DF0D8B1" w14:textId="1204EAEE" w:rsidR="00852845" w:rsidRDefault="00852845" w:rsidP="00D064EA">
      <w:pPr>
        <w:rPr>
          <w:lang w:bidi="he-IL"/>
        </w:rPr>
      </w:pPr>
    </w:p>
    <w:p w14:paraId="78ECDD5C" w14:textId="31F5177F" w:rsidR="00852845" w:rsidRDefault="00852845" w:rsidP="00D064EA">
      <w:pPr>
        <w:rPr>
          <w:lang w:bidi="he-IL"/>
        </w:rPr>
      </w:pPr>
    </w:p>
    <w:p w14:paraId="22932D65" w14:textId="3904F35E" w:rsidR="00852845" w:rsidRDefault="00852845" w:rsidP="00D064EA">
      <w:pPr>
        <w:rPr>
          <w:lang w:bidi="he-IL"/>
        </w:rPr>
      </w:pPr>
    </w:p>
    <w:p w14:paraId="76C3F5E7" w14:textId="56BD924F" w:rsidR="00852845" w:rsidRDefault="00852845" w:rsidP="00D064EA">
      <w:pPr>
        <w:rPr>
          <w:lang w:bidi="he-IL"/>
        </w:rPr>
      </w:pPr>
    </w:p>
    <w:p w14:paraId="41A2C720" w14:textId="4A2AD595" w:rsidR="00852845" w:rsidRDefault="00852845" w:rsidP="00D064EA">
      <w:pPr>
        <w:rPr>
          <w:lang w:bidi="he-IL"/>
        </w:rPr>
      </w:pPr>
    </w:p>
    <w:p w14:paraId="3F7C62DB" w14:textId="25BBE9F5" w:rsidR="00852845" w:rsidRDefault="00852845" w:rsidP="00D064EA">
      <w:pPr>
        <w:rPr>
          <w:lang w:bidi="he-IL"/>
        </w:rPr>
      </w:pPr>
    </w:p>
    <w:p w14:paraId="0F09755B" w14:textId="72B1DC88" w:rsidR="00852845" w:rsidRDefault="00852845" w:rsidP="00D064EA">
      <w:pPr>
        <w:rPr>
          <w:lang w:bidi="he-IL"/>
        </w:rPr>
      </w:pPr>
    </w:p>
    <w:p w14:paraId="739779AB" w14:textId="15238BE3" w:rsidR="00852845" w:rsidRDefault="00852845" w:rsidP="00D064EA">
      <w:pPr>
        <w:rPr>
          <w:lang w:bidi="he-IL"/>
        </w:rPr>
      </w:pPr>
    </w:p>
    <w:p w14:paraId="0FBA3333" w14:textId="754AD3B0" w:rsidR="00852845" w:rsidRDefault="00852845" w:rsidP="00D064EA">
      <w:pPr>
        <w:rPr>
          <w:lang w:bidi="he-IL"/>
        </w:rPr>
      </w:pPr>
    </w:p>
    <w:p w14:paraId="52A7EE90" w14:textId="29222FE1" w:rsidR="00852845" w:rsidRDefault="00852845" w:rsidP="00D064EA">
      <w:pPr>
        <w:rPr>
          <w:lang w:bidi="he-IL"/>
        </w:rPr>
      </w:pPr>
    </w:p>
    <w:p w14:paraId="06AEEFE0" w14:textId="5586A0E0" w:rsidR="00852845" w:rsidRDefault="00852845" w:rsidP="00D064EA">
      <w:pPr>
        <w:rPr>
          <w:lang w:bidi="he-IL"/>
        </w:rPr>
      </w:pPr>
    </w:p>
    <w:p w14:paraId="1219FE44" w14:textId="7DD5A19F" w:rsidR="00852845" w:rsidRDefault="00852845" w:rsidP="00D064EA">
      <w:pPr>
        <w:rPr>
          <w:lang w:bidi="he-IL"/>
        </w:rPr>
      </w:pPr>
    </w:p>
    <w:p w14:paraId="3F8D1960" w14:textId="6A2FB45B" w:rsidR="00852845" w:rsidRDefault="00852845" w:rsidP="00D064EA">
      <w:pPr>
        <w:rPr>
          <w:lang w:bidi="he-IL"/>
        </w:rPr>
      </w:pPr>
    </w:p>
    <w:p w14:paraId="3488B1DB" w14:textId="5E1214BA" w:rsidR="00852845" w:rsidRDefault="00852845" w:rsidP="00D064EA">
      <w:pPr>
        <w:rPr>
          <w:lang w:bidi="he-IL"/>
        </w:rPr>
      </w:pPr>
    </w:p>
    <w:p w14:paraId="7852128A" w14:textId="0B404849" w:rsidR="00852845" w:rsidRDefault="00852845" w:rsidP="00D064EA">
      <w:pPr>
        <w:rPr>
          <w:lang w:bidi="he-IL"/>
        </w:rPr>
      </w:pPr>
    </w:p>
    <w:p w14:paraId="7085B3C9" w14:textId="08661308" w:rsidR="00852845" w:rsidRDefault="00852845" w:rsidP="00D064EA">
      <w:pPr>
        <w:rPr>
          <w:lang w:bidi="he-IL"/>
        </w:rPr>
      </w:pPr>
    </w:p>
    <w:p w14:paraId="7804D248" w14:textId="3FEA829C" w:rsidR="00852845" w:rsidRDefault="00852845" w:rsidP="00D064EA">
      <w:pPr>
        <w:rPr>
          <w:lang w:bidi="he-IL"/>
        </w:rPr>
      </w:pPr>
    </w:p>
    <w:p w14:paraId="75066E4D" w14:textId="73CB6737" w:rsidR="00852845" w:rsidRDefault="00852845" w:rsidP="00D064EA">
      <w:pPr>
        <w:rPr>
          <w:lang w:bidi="he-IL"/>
        </w:rPr>
      </w:pPr>
    </w:p>
    <w:p w14:paraId="1EA4D046" w14:textId="77777777" w:rsidR="00550CAF" w:rsidRDefault="00550CAF" w:rsidP="00852845">
      <w:pPr>
        <w:jc w:val="center"/>
        <w:rPr>
          <w:lang w:bidi="he-IL"/>
        </w:rPr>
      </w:pPr>
    </w:p>
    <w:p w14:paraId="469A3FB0" w14:textId="758C339C" w:rsidR="00852845" w:rsidRDefault="00852845" w:rsidP="00852845">
      <w:pPr>
        <w:jc w:val="center"/>
        <w:rPr>
          <w:lang w:bidi="he-IL"/>
        </w:rPr>
      </w:pPr>
      <w:r>
        <w:rPr>
          <w:lang w:bidi="he-IL"/>
        </w:rPr>
        <w:t xml:space="preserve">         </w:t>
      </w:r>
    </w:p>
    <w:p w14:paraId="439C29C6" w14:textId="77777777" w:rsidR="00AA513D" w:rsidRDefault="00AA513D" w:rsidP="00852845">
      <w:pPr>
        <w:jc w:val="center"/>
        <w:rPr>
          <w:lang w:bidi="he-IL"/>
        </w:rPr>
      </w:pPr>
    </w:p>
    <w:p w14:paraId="41D6E6BF" w14:textId="77777777" w:rsidR="00AA513D" w:rsidRDefault="00AA513D" w:rsidP="00852845">
      <w:pPr>
        <w:jc w:val="center"/>
        <w:rPr>
          <w:lang w:bidi="he-IL"/>
        </w:rPr>
      </w:pPr>
    </w:p>
    <w:p w14:paraId="12800672" w14:textId="54840A5F" w:rsidR="00AA513D" w:rsidRDefault="00AA513D" w:rsidP="00852845">
      <w:pPr>
        <w:jc w:val="center"/>
        <w:rPr>
          <w:lang w:bidi="he-IL"/>
        </w:rPr>
      </w:pPr>
    </w:p>
    <w:p w14:paraId="688EB8E0" w14:textId="46574576" w:rsidR="00AA513D" w:rsidRDefault="00AA513D" w:rsidP="00852845">
      <w:pPr>
        <w:jc w:val="center"/>
        <w:rPr>
          <w:lang w:bidi="he-IL"/>
        </w:rPr>
      </w:pPr>
    </w:p>
    <w:p w14:paraId="1D10A2C6" w14:textId="224156C8" w:rsidR="00AA513D" w:rsidRDefault="00AA513D" w:rsidP="00852845">
      <w:pPr>
        <w:jc w:val="center"/>
        <w:rPr>
          <w:lang w:bidi="he-IL"/>
        </w:rPr>
      </w:pPr>
    </w:p>
    <w:p w14:paraId="3FAAE9C2" w14:textId="1AD68CAC" w:rsidR="00AA513D" w:rsidRDefault="00AA513D" w:rsidP="00852845">
      <w:pPr>
        <w:jc w:val="center"/>
        <w:rPr>
          <w:lang w:bidi="he-IL"/>
        </w:rPr>
      </w:pPr>
    </w:p>
    <w:p w14:paraId="33DF6A1E" w14:textId="1CF6CD41" w:rsidR="00AA513D" w:rsidRDefault="00AA513D" w:rsidP="00852845">
      <w:pPr>
        <w:jc w:val="center"/>
        <w:rPr>
          <w:lang w:bidi="he-IL"/>
        </w:rPr>
      </w:pPr>
    </w:p>
    <w:p w14:paraId="432CED9C" w14:textId="2DA45FF3" w:rsidR="00AA513D" w:rsidRDefault="00AA513D" w:rsidP="00852845">
      <w:pPr>
        <w:jc w:val="center"/>
        <w:rPr>
          <w:lang w:bidi="he-IL"/>
        </w:rPr>
      </w:pPr>
    </w:p>
    <w:p w14:paraId="1601C4CC" w14:textId="5CE77F94" w:rsidR="00AA513D" w:rsidRDefault="00AA513D" w:rsidP="00852845">
      <w:pPr>
        <w:jc w:val="center"/>
        <w:rPr>
          <w:lang w:bidi="he-IL"/>
        </w:rPr>
      </w:pPr>
    </w:p>
    <w:p w14:paraId="381636D2" w14:textId="4741D8E6" w:rsidR="00AA513D" w:rsidRDefault="00AA513D" w:rsidP="00852845">
      <w:pPr>
        <w:jc w:val="center"/>
        <w:rPr>
          <w:lang w:bidi="he-IL"/>
        </w:rPr>
      </w:pPr>
    </w:p>
    <w:p w14:paraId="442ADBC0" w14:textId="3B3D39AE" w:rsidR="00AA513D" w:rsidRDefault="00AA513D" w:rsidP="00852845">
      <w:pPr>
        <w:jc w:val="center"/>
        <w:rPr>
          <w:lang w:bidi="he-IL"/>
        </w:rPr>
      </w:pPr>
    </w:p>
    <w:p w14:paraId="36DA9563" w14:textId="7AA1D43F" w:rsidR="00AA513D" w:rsidRDefault="00AA513D" w:rsidP="00852845">
      <w:pPr>
        <w:jc w:val="center"/>
        <w:rPr>
          <w:lang w:bidi="he-IL"/>
        </w:rPr>
      </w:pPr>
    </w:p>
    <w:p w14:paraId="2D587A8F" w14:textId="0F10EC52" w:rsidR="00AA513D" w:rsidRPr="00AA513D" w:rsidRDefault="00AA513D" w:rsidP="00852845">
      <w:pPr>
        <w:jc w:val="center"/>
        <w:rPr>
          <w:rFonts w:hint="cs"/>
          <w:sz w:val="36"/>
          <w:szCs w:val="36"/>
          <w:u w:val="single"/>
          <w:rtl/>
          <w:lang w:bidi="he-IL"/>
        </w:rPr>
      </w:pPr>
      <w:r w:rsidRPr="00AA513D">
        <w:rPr>
          <w:rFonts w:hint="cs"/>
          <w:sz w:val="36"/>
          <w:szCs w:val="36"/>
          <w:u w:val="single"/>
          <w:rtl/>
          <w:lang w:bidi="he-IL"/>
        </w:rPr>
        <w:lastRenderedPageBreak/>
        <w:t xml:space="preserve">ציור של רמת דיוק ה מודל בכל פעם שהוספנו תכונה למודל שלנו </w:t>
      </w:r>
    </w:p>
    <w:p w14:paraId="7FF7A8F2" w14:textId="5B195BDA" w:rsidR="00AA513D" w:rsidRDefault="00AA513D" w:rsidP="00852845">
      <w:pPr>
        <w:jc w:val="center"/>
        <w:rPr>
          <w:lang w:bidi="he-IL"/>
        </w:rPr>
      </w:pPr>
    </w:p>
    <w:p w14:paraId="76E5917C" w14:textId="600B3356" w:rsidR="00AA513D" w:rsidRDefault="00AA513D" w:rsidP="00852845">
      <w:pPr>
        <w:jc w:val="center"/>
        <w:rPr>
          <w:lang w:bidi="he-IL"/>
        </w:rPr>
      </w:pPr>
    </w:p>
    <w:p w14:paraId="28BD5CA9" w14:textId="039880E3" w:rsidR="00AA513D" w:rsidRDefault="00AA513D" w:rsidP="00852845">
      <w:pPr>
        <w:jc w:val="center"/>
        <w:rPr>
          <w:lang w:bidi="he-IL"/>
        </w:rPr>
      </w:pPr>
    </w:p>
    <w:p w14:paraId="0C952E81" w14:textId="77777777" w:rsidR="00AA513D" w:rsidRDefault="00AA513D" w:rsidP="00852845">
      <w:pPr>
        <w:jc w:val="center"/>
        <w:rPr>
          <w:lang w:bidi="he-IL"/>
        </w:rPr>
      </w:pPr>
    </w:p>
    <w:p w14:paraId="37617ACE" w14:textId="6C5EF8E9" w:rsidR="00852845" w:rsidRDefault="00550CAF" w:rsidP="00852845">
      <w:pPr>
        <w:jc w:val="center"/>
        <w:rPr>
          <w:lang w:bidi="he-IL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1C9581" wp14:editId="077BB168">
            <wp:simplePos x="0" y="0"/>
            <wp:positionH relativeFrom="column">
              <wp:posOffset>1348740</wp:posOffset>
            </wp:positionH>
            <wp:positionV relativeFrom="paragraph">
              <wp:posOffset>2301240</wp:posOffset>
            </wp:positionV>
            <wp:extent cx="4107180" cy="2125980"/>
            <wp:effectExtent l="0" t="0" r="7620" b="7620"/>
            <wp:wrapTopAndBottom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A0E837E" wp14:editId="2AD8DD9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524885" cy="2004060"/>
            <wp:effectExtent l="0" t="0" r="0" b="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CCC8191" wp14:editId="09131BFE">
            <wp:simplePos x="0" y="0"/>
            <wp:positionH relativeFrom="page">
              <wp:align>left</wp:align>
            </wp:positionH>
            <wp:positionV relativeFrom="paragraph">
              <wp:posOffset>-22860</wp:posOffset>
            </wp:positionV>
            <wp:extent cx="4026516" cy="2034540"/>
            <wp:effectExtent l="0" t="0" r="0" b="381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315" cy="203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52845" w:rsidSect="00F25D28">
      <w:footerReference w:type="even" r:id="rId41"/>
      <w:footerReference w:type="default" r:id="rId42"/>
      <w:pgSz w:w="12240" w:h="15840" w:code="1"/>
      <w:pgMar w:top="720" w:right="720" w:bottom="720" w:left="720" w:header="5726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51770" w14:textId="77777777" w:rsidR="00363BE3" w:rsidRDefault="00363BE3" w:rsidP="00E74B29">
      <w:r>
        <w:separator/>
      </w:r>
    </w:p>
  </w:endnote>
  <w:endnote w:type="continuationSeparator" w:id="0">
    <w:p w14:paraId="69EE2C9A" w14:textId="77777777" w:rsidR="00363BE3" w:rsidRDefault="00363BE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14593664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5D416C12" w14:textId="77777777" w:rsidR="00E74B29" w:rsidRDefault="00E74B29" w:rsidP="006709F1">
        <w:pPr>
          <w:pStyle w:val="a7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31DBE946" w14:textId="77777777" w:rsidR="00E74B29" w:rsidRDefault="00E74B29" w:rsidP="006709F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0B12A" w14:textId="6DC7FDA6" w:rsidR="007D4708" w:rsidRDefault="007D4708">
    <w:pPr>
      <w:pStyle w:val="a7"/>
    </w:pPr>
  </w:p>
  <w:p w14:paraId="2C5AAD8F" w14:textId="77777777" w:rsidR="007D4708" w:rsidRDefault="007D470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954672" w14:textId="77777777" w:rsidR="00363BE3" w:rsidRDefault="00363BE3" w:rsidP="00E74B29">
      <w:r>
        <w:separator/>
      </w:r>
    </w:p>
  </w:footnote>
  <w:footnote w:type="continuationSeparator" w:id="0">
    <w:p w14:paraId="1CC015E7" w14:textId="77777777" w:rsidR="00363BE3" w:rsidRDefault="00363BE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87779"/>
    <w:multiLevelType w:val="hybridMultilevel"/>
    <w:tmpl w:val="62027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5907"/>
    <w:multiLevelType w:val="hybridMultilevel"/>
    <w:tmpl w:val="445AB7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5416A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41934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65C50"/>
    <w:multiLevelType w:val="hybridMultilevel"/>
    <w:tmpl w:val="61BA80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327CE2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00C"/>
    <w:rsid w:val="00022415"/>
    <w:rsid w:val="00086FA5"/>
    <w:rsid w:val="00094531"/>
    <w:rsid w:val="00094EB3"/>
    <w:rsid w:val="000A27BC"/>
    <w:rsid w:val="000C1A1B"/>
    <w:rsid w:val="000D1A62"/>
    <w:rsid w:val="000D4A95"/>
    <w:rsid w:val="000E36FE"/>
    <w:rsid w:val="000E4641"/>
    <w:rsid w:val="000E5898"/>
    <w:rsid w:val="000E73A9"/>
    <w:rsid w:val="000F527B"/>
    <w:rsid w:val="00102406"/>
    <w:rsid w:val="00151F66"/>
    <w:rsid w:val="00160AB5"/>
    <w:rsid w:val="00174620"/>
    <w:rsid w:val="001759D0"/>
    <w:rsid w:val="00177F8D"/>
    <w:rsid w:val="00185F4A"/>
    <w:rsid w:val="001A2301"/>
    <w:rsid w:val="001A62C1"/>
    <w:rsid w:val="001B462C"/>
    <w:rsid w:val="001C7930"/>
    <w:rsid w:val="001D0F45"/>
    <w:rsid w:val="001D4750"/>
    <w:rsid w:val="002D2200"/>
    <w:rsid w:val="002F5993"/>
    <w:rsid w:val="002F5D7F"/>
    <w:rsid w:val="0030314A"/>
    <w:rsid w:val="00343053"/>
    <w:rsid w:val="00363BE3"/>
    <w:rsid w:val="00380D9F"/>
    <w:rsid w:val="00395503"/>
    <w:rsid w:val="003B2FEA"/>
    <w:rsid w:val="0040564B"/>
    <w:rsid w:val="00412ADE"/>
    <w:rsid w:val="0041696A"/>
    <w:rsid w:val="00465453"/>
    <w:rsid w:val="0048120C"/>
    <w:rsid w:val="004909D9"/>
    <w:rsid w:val="004A6277"/>
    <w:rsid w:val="004B32D3"/>
    <w:rsid w:val="004C259A"/>
    <w:rsid w:val="004C2887"/>
    <w:rsid w:val="004C54F5"/>
    <w:rsid w:val="004D707A"/>
    <w:rsid w:val="00502194"/>
    <w:rsid w:val="005135B6"/>
    <w:rsid w:val="00521481"/>
    <w:rsid w:val="00535914"/>
    <w:rsid w:val="00550CAF"/>
    <w:rsid w:val="00580A5B"/>
    <w:rsid w:val="00580BE6"/>
    <w:rsid w:val="005865A7"/>
    <w:rsid w:val="005A66E3"/>
    <w:rsid w:val="005B4CF8"/>
    <w:rsid w:val="005B4E19"/>
    <w:rsid w:val="005C16BD"/>
    <w:rsid w:val="005C1E35"/>
    <w:rsid w:val="00601BB9"/>
    <w:rsid w:val="00604FFD"/>
    <w:rsid w:val="00657B8B"/>
    <w:rsid w:val="00664DFA"/>
    <w:rsid w:val="00665110"/>
    <w:rsid w:val="006709F1"/>
    <w:rsid w:val="006769F2"/>
    <w:rsid w:val="0068300C"/>
    <w:rsid w:val="00693CCF"/>
    <w:rsid w:val="006A51BD"/>
    <w:rsid w:val="006B288B"/>
    <w:rsid w:val="006C40CC"/>
    <w:rsid w:val="006C60E6"/>
    <w:rsid w:val="006C6750"/>
    <w:rsid w:val="006F54D9"/>
    <w:rsid w:val="006F5B3C"/>
    <w:rsid w:val="00702D40"/>
    <w:rsid w:val="00706D3A"/>
    <w:rsid w:val="0071650E"/>
    <w:rsid w:val="007319DC"/>
    <w:rsid w:val="007871A2"/>
    <w:rsid w:val="007A0D25"/>
    <w:rsid w:val="007C32DE"/>
    <w:rsid w:val="007D4708"/>
    <w:rsid w:val="007E20F6"/>
    <w:rsid w:val="008210CE"/>
    <w:rsid w:val="008330D1"/>
    <w:rsid w:val="00837914"/>
    <w:rsid w:val="00844213"/>
    <w:rsid w:val="00852845"/>
    <w:rsid w:val="00860B10"/>
    <w:rsid w:val="00874FE7"/>
    <w:rsid w:val="008936A5"/>
    <w:rsid w:val="008A0ECB"/>
    <w:rsid w:val="008A2DD4"/>
    <w:rsid w:val="008B0FE4"/>
    <w:rsid w:val="008D090A"/>
    <w:rsid w:val="008D1D8F"/>
    <w:rsid w:val="008E23F6"/>
    <w:rsid w:val="00900DBA"/>
    <w:rsid w:val="0090344E"/>
    <w:rsid w:val="00912688"/>
    <w:rsid w:val="009203D7"/>
    <w:rsid w:val="00932290"/>
    <w:rsid w:val="00943F93"/>
    <w:rsid w:val="00952F7D"/>
    <w:rsid w:val="0095496A"/>
    <w:rsid w:val="00975CE5"/>
    <w:rsid w:val="00996876"/>
    <w:rsid w:val="009A38BA"/>
    <w:rsid w:val="009D06C4"/>
    <w:rsid w:val="009F3F76"/>
    <w:rsid w:val="00A368DF"/>
    <w:rsid w:val="00A37C1C"/>
    <w:rsid w:val="00A37C55"/>
    <w:rsid w:val="00A90D67"/>
    <w:rsid w:val="00AA513D"/>
    <w:rsid w:val="00AC5997"/>
    <w:rsid w:val="00AF0D05"/>
    <w:rsid w:val="00AF66E3"/>
    <w:rsid w:val="00B11A31"/>
    <w:rsid w:val="00B2356E"/>
    <w:rsid w:val="00B43E11"/>
    <w:rsid w:val="00B818F7"/>
    <w:rsid w:val="00BD7743"/>
    <w:rsid w:val="00BE6D08"/>
    <w:rsid w:val="00BE7F09"/>
    <w:rsid w:val="00C03E97"/>
    <w:rsid w:val="00C05CBD"/>
    <w:rsid w:val="00C1375A"/>
    <w:rsid w:val="00C17864"/>
    <w:rsid w:val="00C65116"/>
    <w:rsid w:val="00C755AB"/>
    <w:rsid w:val="00C86084"/>
    <w:rsid w:val="00CD4465"/>
    <w:rsid w:val="00CF10AA"/>
    <w:rsid w:val="00D064EA"/>
    <w:rsid w:val="00D15F8C"/>
    <w:rsid w:val="00D3394F"/>
    <w:rsid w:val="00D346EB"/>
    <w:rsid w:val="00D43125"/>
    <w:rsid w:val="00D66A3A"/>
    <w:rsid w:val="00D75701"/>
    <w:rsid w:val="00D90052"/>
    <w:rsid w:val="00DA7F9D"/>
    <w:rsid w:val="00DB127C"/>
    <w:rsid w:val="00DE22BB"/>
    <w:rsid w:val="00DF198B"/>
    <w:rsid w:val="00E136EB"/>
    <w:rsid w:val="00E23BC0"/>
    <w:rsid w:val="00E2528D"/>
    <w:rsid w:val="00E3498A"/>
    <w:rsid w:val="00E42C61"/>
    <w:rsid w:val="00E477BF"/>
    <w:rsid w:val="00E74B29"/>
    <w:rsid w:val="00E8113E"/>
    <w:rsid w:val="00EA2B9B"/>
    <w:rsid w:val="00ED10E7"/>
    <w:rsid w:val="00EE7772"/>
    <w:rsid w:val="00EF4B52"/>
    <w:rsid w:val="00F2067F"/>
    <w:rsid w:val="00F25D28"/>
    <w:rsid w:val="00F3367C"/>
    <w:rsid w:val="00F404F1"/>
    <w:rsid w:val="00F50791"/>
    <w:rsid w:val="00F53A96"/>
    <w:rsid w:val="00F55A24"/>
    <w:rsid w:val="00F73B78"/>
    <w:rsid w:val="00F9095B"/>
    <w:rsid w:val="00F9156F"/>
    <w:rsid w:val="00F91B40"/>
    <w:rsid w:val="00FA01AE"/>
    <w:rsid w:val="00FA6478"/>
    <w:rsid w:val="00FB2F1A"/>
    <w:rsid w:val="00FB58AF"/>
    <w:rsid w:val="00FB7094"/>
    <w:rsid w:val="00FC6695"/>
    <w:rsid w:val="00FC72B0"/>
    <w:rsid w:val="00FE2912"/>
    <w:rsid w:val="00FE3FFA"/>
    <w:rsid w:val="00FF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07B0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7"/>
    <w:qFormat/>
    <w:rsid w:val="006709F1"/>
  </w:style>
  <w:style w:type="paragraph" w:styleId="1">
    <w:name w:val="heading 1"/>
    <w:basedOn w:val="a"/>
    <w:next w:val="a"/>
    <w:link w:val="10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2">
    <w:name w:val="heading 2"/>
    <w:basedOn w:val="a"/>
    <w:next w:val="a"/>
    <w:link w:val="20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3">
    <w:name w:val="heading 3"/>
    <w:basedOn w:val="2"/>
    <w:next w:val="a"/>
    <w:link w:val="30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4">
    <w:name w:val="heading 4"/>
    <w:basedOn w:val="a"/>
    <w:next w:val="a"/>
    <w:link w:val="40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5">
    <w:name w:val="heading 5"/>
    <w:basedOn w:val="a"/>
    <w:next w:val="a"/>
    <w:link w:val="50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raphicAnchor">
    <w:name w:val="Graphic Anchor"/>
    <w:basedOn w:val="a"/>
    <w:uiPriority w:val="8"/>
    <w:qFormat/>
    <w:rsid w:val="00DF198B"/>
    <w:rPr>
      <w:sz w:val="10"/>
    </w:rPr>
  </w:style>
  <w:style w:type="paragraph" w:styleId="a3">
    <w:name w:val="Balloon Text"/>
    <w:basedOn w:val="a"/>
    <w:link w:val="a4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a4">
    <w:name w:val="טקסט בלונים תו"/>
    <w:basedOn w:val="a0"/>
    <w:link w:val="a3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a5">
    <w:name w:val="Table Grid"/>
    <w:basedOn w:val="a1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כותרת 1 תו"/>
    <w:basedOn w:val="a0"/>
    <w:link w:val="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20">
    <w:name w:val="כותרת 2 תו"/>
    <w:basedOn w:val="a0"/>
    <w:link w:val="2"/>
    <w:uiPriority w:val="1"/>
    <w:rsid w:val="00874FE7"/>
    <w:rPr>
      <w:b/>
      <w:sz w:val="48"/>
      <w:szCs w:val="48"/>
    </w:rPr>
  </w:style>
  <w:style w:type="character" w:customStyle="1" w:styleId="30">
    <w:name w:val="כותרת 3 תו"/>
    <w:basedOn w:val="a0"/>
    <w:link w:val="3"/>
    <w:uiPriority w:val="2"/>
    <w:rsid w:val="00874FE7"/>
    <w:rPr>
      <w:sz w:val="36"/>
      <w:szCs w:val="36"/>
    </w:rPr>
  </w:style>
  <w:style w:type="character" w:customStyle="1" w:styleId="40">
    <w:name w:val="כותרת 4 תו"/>
    <w:basedOn w:val="a0"/>
    <w:link w:val="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a"/>
    <w:uiPriority w:val="5"/>
    <w:qFormat/>
    <w:rsid w:val="00874FE7"/>
    <w:rPr>
      <w:sz w:val="28"/>
      <w:szCs w:val="28"/>
    </w:rPr>
  </w:style>
  <w:style w:type="paragraph" w:styleId="a6">
    <w:name w:val="header"/>
    <w:basedOn w:val="a7"/>
    <w:link w:val="a8"/>
    <w:uiPriority w:val="99"/>
    <w:rsid w:val="00E74B29"/>
    <w:rPr>
      <w:rFonts w:ascii="Georgia" w:hAnsi="Georgia"/>
    </w:rPr>
  </w:style>
  <w:style w:type="character" w:customStyle="1" w:styleId="a8">
    <w:name w:val="כותרת עליונה תו"/>
    <w:basedOn w:val="a0"/>
    <w:link w:val="a6"/>
    <w:uiPriority w:val="99"/>
    <w:rsid w:val="00874FE7"/>
    <w:rPr>
      <w:rFonts w:ascii="Georgia" w:hAnsi="Georgia"/>
    </w:rPr>
  </w:style>
  <w:style w:type="paragraph" w:styleId="a7">
    <w:name w:val="footer"/>
    <w:basedOn w:val="a"/>
    <w:link w:val="a9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a9">
    <w:name w:val="כותרת תחתונה תו"/>
    <w:basedOn w:val="a0"/>
    <w:link w:val="a7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aa">
    <w:name w:val="page number"/>
    <w:basedOn w:val="a0"/>
    <w:uiPriority w:val="99"/>
    <w:semiHidden/>
    <w:rsid w:val="00E74B29"/>
  </w:style>
  <w:style w:type="character" w:customStyle="1" w:styleId="50">
    <w:name w:val="כותרת 5 תו"/>
    <w:basedOn w:val="a0"/>
    <w:link w:val="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ab">
    <w:name w:val="Quote"/>
    <w:basedOn w:val="a"/>
    <w:next w:val="a"/>
    <w:link w:val="ac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ac">
    <w:name w:val="ציטוט תו"/>
    <w:basedOn w:val="a0"/>
    <w:link w:val="ab"/>
    <w:uiPriority w:val="6"/>
    <w:rsid w:val="00874FE7"/>
    <w:rPr>
      <w:color w:val="476166" w:themeColor="accent1"/>
      <w:sz w:val="96"/>
      <w:szCs w:val="96"/>
    </w:rPr>
  </w:style>
  <w:style w:type="character" w:styleId="ad">
    <w:name w:val="Placeholder Text"/>
    <w:basedOn w:val="a0"/>
    <w:uiPriority w:val="99"/>
    <w:semiHidden/>
    <w:rsid w:val="00874FE7"/>
    <w:rPr>
      <w:color w:val="808080"/>
    </w:rPr>
  </w:style>
  <w:style w:type="paragraph" w:styleId="ae">
    <w:name w:val="List Paragraph"/>
    <w:basedOn w:val="a"/>
    <w:uiPriority w:val="34"/>
    <w:qFormat/>
    <w:rsid w:val="00380D9F"/>
    <w:pPr>
      <w:ind w:left="720"/>
      <w:contextualSpacing/>
    </w:pPr>
  </w:style>
  <w:style w:type="character" w:styleId="af">
    <w:name w:val="annotation reference"/>
    <w:basedOn w:val="a0"/>
    <w:uiPriority w:val="99"/>
    <w:semiHidden/>
    <w:rsid w:val="00AA513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AA513D"/>
    <w:rPr>
      <w:sz w:val="20"/>
      <w:szCs w:val="20"/>
    </w:rPr>
  </w:style>
  <w:style w:type="character" w:customStyle="1" w:styleId="af1">
    <w:name w:val="טקסט הערה תו"/>
    <w:basedOn w:val="a0"/>
    <w:link w:val="af0"/>
    <w:uiPriority w:val="99"/>
    <w:semiHidden/>
    <w:rsid w:val="00AA513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A513D"/>
    <w:rPr>
      <w:b/>
      <w:bCs/>
    </w:rPr>
  </w:style>
  <w:style w:type="character" w:customStyle="1" w:styleId="af3">
    <w:name w:val="נושא הערה תו"/>
    <w:basedOn w:val="af1"/>
    <w:link w:val="af2"/>
    <w:uiPriority w:val="99"/>
    <w:semiHidden/>
    <w:rsid w:val="00AA513D"/>
    <w:rPr>
      <w:b/>
      <w:bCs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0A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HTML0">
    <w:name w:val="HTML מעוצב מראש תו"/>
    <w:basedOn w:val="a0"/>
    <w:link w:val="HTML"/>
    <w:uiPriority w:val="99"/>
    <w:semiHidden/>
    <w:rsid w:val="000A27BC"/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pun">
    <w:name w:val="pun"/>
    <w:basedOn w:val="a0"/>
    <w:rsid w:val="000A27BC"/>
  </w:style>
  <w:style w:type="character" w:customStyle="1" w:styleId="pln">
    <w:name w:val="pln"/>
    <w:basedOn w:val="a0"/>
    <w:rsid w:val="000A27BC"/>
  </w:style>
  <w:style w:type="character" w:customStyle="1" w:styleId="lit">
    <w:name w:val="lit"/>
    <w:basedOn w:val="a0"/>
    <w:rsid w:val="000A27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ay-\Downloads\tf67540446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E4A12321-CCEC-41FF-87F3-80AE63DB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tf67540446.dotx</Template>
  <TotalTime>0</TotalTime>
  <Pages>10</Pages>
  <Words>818</Words>
  <Characters>4090</Characters>
  <Application>Microsoft Office Word</Application>
  <DocSecurity>0</DocSecurity>
  <Lines>34</Lines>
  <Paragraphs>9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2020-02-25T18:23:00Z</dcterms:created>
  <dcterms:modified xsi:type="dcterms:W3CDTF">2020-03-02T04:26:00Z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