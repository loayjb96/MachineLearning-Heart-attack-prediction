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67CB5E" w14:textId="77777777" w:rsidR="00952F7D" w:rsidRDefault="00DF198B" w:rsidP="00DF198B">
      <w:pPr>
        <w:pStyle w:val="GraphicAnchor"/>
        <w:rPr>
          <w:lang w:bidi="he-IL"/>
        </w:rPr>
      </w:pPr>
      <w:r w:rsidRPr="004909D9"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6F4FA25F" wp14:editId="5D15173D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73F82463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20F1B6A2" w14:textId="77777777" w:rsidR="00DF198B" w:rsidRDefault="00DF198B"/>
        </w:tc>
      </w:tr>
      <w:tr w:rsidR="00DF198B" w14:paraId="549C8EFC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1198EB5F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328A434D" w14:textId="77777777" w:rsidR="00FA01AE" w:rsidRDefault="0068300C" w:rsidP="0068300C">
            <w:pPr>
              <w:jc w:val="center"/>
              <w:rPr>
                <w:rFonts w:ascii="Aldhabi" w:hAnsi="Aldhabi" w:cs="Aldhabi"/>
                <w:b/>
                <w:bCs/>
                <w:color w:val="006666"/>
                <w:sz w:val="48"/>
                <w:szCs w:val="48"/>
                <w:lang w:bidi="he-IL"/>
              </w:rPr>
            </w:pPr>
            <w:proofErr w:type="spellStart"/>
            <w:r w:rsidRPr="0068300C">
              <w:rPr>
                <w:rFonts w:ascii="Arial" w:hAnsi="Arial" w:cs="Arial" w:hint="cs"/>
                <w:b/>
                <w:bCs/>
                <w:color w:val="006666"/>
                <w:sz w:val="48"/>
                <w:szCs w:val="48"/>
                <w:rtl/>
              </w:rPr>
              <w:t>עבודת</w:t>
            </w:r>
            <w:proofErr w:type="spellEnd"/>
            <w:r w:rsidRPr="0068300C">
              <w:rPr>
                <w:rFonts w:ascii="Aldhabi" w:hAnsi="Aldhabi" w:cs="Aldhabi"/>
                <w:b/>
                <w:bCs/>
                <w:color w:val="006666"/>
                <w:sz w:val="48"/>
                <w:szCs w:val="48"/>
                <w:rtl/>
              </w:rPr>
              <w:t xml:space="preserve"> </w:t>
            </w:r>
            <w:proofErr w:type="spellStart"/>
            <w:r w:rsidRPr="0068300C">
              <w:rPr>
                <w:rFonts w:ascii="Arial" w:hAnsi="Arial" w:cs="Arial" w:hint="cs"/>
                <w:b/>
                <w:bCs/>
                <w:color w:val="006666"/>
                <w:sz w:val="48"/>
                <w:szCs w:val="48"/>
                <w:rtl/>
              </w:rPr>
              <w:t>סיום</w:t>
            </w:r>
            <w:proofErr w:type="spellEnd"/>
            <w:r w:rsidRPr="0068300C">
              <w:rPr>
                <w:rFonts w:ascii="Aldhabi" w:hAnsi="Aldhabi" w:cs="Aldhabi"/>
                <w:b/>
                <w:bCs/>
                <w:color w:val="006666"/>
                <w:sz w:val="48"/>
                <w:szCs w:val="48"/>
                <w:rtl/>
              </w:rPr>
              <w:t xml:space="preserve"> </w:t>
            </w:r>
          </w:p>
          <w:p w14:paraId="7D44A5C1" w14:textId="77777777" w:rsidR="00DF198B" w:rsidRPr="0068300C" w:rsidRDefault="0068300C" w:rsidP="0068300C">
            <w:pPr>
              <w:jc w:val="center"/>
              <w:rPr>
                <w:rFonts w:ascii="Aldhabi" w:hAnsi="Aldhabi" w:cs="Aldhabi"/>
                <w:b/>
                <w:bCs/>
                <w:color w:val="006666"/>
                <w:sz w:val="48"/>
                <w:szCs w:val="48"/>
              </w:rPr>
            </w:pPr>
            <w:proofErr w:type="spellStart"/>
            <w:r w:rsidRPr="0068300C">
              <w:rPr>
                <w:rFonts w:ascii="Arial" w:hAnsi="Arial" w:cs="Arial" w:hint="cs"/>
                <w:b/>
                <w:bCs/>
                <w:color w:val="006666"/>
                <w:sz w:val="48"/>
                <w:szCs w:val="48"/>
                <w:rtl/>
              </w:rPr>
              <w:t>למידה</w:t>
            </w:r>
            <w:proofErr w:type="spellEnd"/>
            <w:r w:rsidRPr="0068300C">
              <w:rPr>
                <w:rFonts w:ascii="Aldhabi" w:hAnsi="Aldhabi" w:cs="Aldhabi"/>
                <w:b/>
                <w:bCs/>
                <w:color w:val="006666"/>
                <w:sz w:val="48"/>
                <w:szCs w:val="48"/>
                <w:rtl/>
              </w:rPr>
              <w:t xml:space="preserve"> </w:t>
            </w:r>
            <w:proofErr w:type="spellStart"/>
            <w:r w:rsidRPr="0068300C">
              <w:rPr>
                <w:rFonts w:ascii="Arial" w:hAnsi="Arial" w:cs="Arial" w:hint="cs"/>
                <w:b/>
                <w:bCs/>
                <w:color w:val="006666"/>
                <w:sz w:val="48"/>
                <w:szCs w:val="48"/>
                <w:rtl/>
              </w:rPr>
              <w:t>חישובית</w:t>
            </w:r>
            <w:proofErr w:type="spellEnd"/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4D97D393" w14:textId="77777777" w:rsidR="00DF198B" w:rsidRDefault="00DF198B"/>
        </w:tc>
      </w:tr>
      <w:tr w:rsidR="00DF198B" w14:paraId="7A3C32AC" w14:textId="77777777" w:rsidTr="00185F4A">
        <w:trPr>
          <w:trHeight w:val="1837"/>
        </w:trPr>
        <w:tc>
          <w:tcPr>
            <w:tcW w:w="1170" w:type="dxa"/>
          </w:tcPr>
          <w:p w14:paraId="1526388F" w14:textId="77777777" w:rsidR="00DF198B" w:rsidRDefault="00DF198B"/>
        </w:tc>
        <w:tc>
          <w:tcPr>
            <w:tcW w:w="8460" w:type="dxa"/>
            <w:gridSpan w:val="7"/>
          </w:tcPr>
          <w:p w14:paraId="765485B6" w14:textId="77777777" w:rsidR="00DF198B" w:rsidRPr="0068300C" w:rsidRDefault="00DF198B">
            <w:pPr>
              <w:rPr>
                <w:sz w:val="32"/>
                <w:szCs w:val="32"/>
              </w:rPr>
            </w:pPr>
          </w:p>
        </w:tc>
        <w:tc>
          <w:tcPr>
            <w:tcW w:w="1160" w:type="dxa"/>
          </w:tcPr>
          <w:p w14:paraId="239A8710" w14:textId="77777777" w:rsidR="00DF198B" w:rsidRDefault="00DF198B"/>
        </w:tc>
      </w:tr>
      <w:tr w:rsidR="00DF198B" w14:paraId="1178EFB0" w14:textId="77777777" w:rsidTr="00185F4A">
        <w:trPr>
          <w:trHeight w:val="929"/>
        </w:trPr>
        <w:tc>
          <w:tcPr>
            <w:tcW w:w="2397" w:type="dxa"/>
            <w:gridSpan w:val="4"/>
          </w:tcPr>
          <w:p w14:paraId="7270E3B9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6FDD1821" w14:textId="77777777" w:rsidR="00DF198B" w:rsidRPr="0068300C" w:rsidRDefault="00DF198B" w:rsidP="00DF198B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2398" w:type="dxa"/>
            <w:gridSpan w:val="4"/>
          </w:tcPr>
          <w:p w14:paraId="0FF3A7CC" w14:textId="77777777" w:rsidR="00DF198B" w:rsidRDefault="00DF198B"/>
        </w:tc>
      </w:tr>
      <w:tr w:rsidR="00DF198B" w14:paraId="675E18A2" w14:textId="77777777" w:rsidTr="00185F4A">
        <w:trPr>
          <w:trHeight w:val="1460"/>
        </w:trPr>
        <w:tc>
          <w:tcPr>
            <w:tcW w:w="2397" w:type="dxa"/>
            <w:gridSpan w:val="4"/>
          </w:tcPr>
          <w:p w14:paraId="678FFDB7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1A0539F6" w14:textId="77777777" w:rsidR="0068300C" w:rsidRPr="0068300C" w:rsidRDefault="0068300C" w:rsidP="0068300C">
            <w:pPr>
              <w:pStyle w:val="2"/>
              <w:bidi/>
              <w:rPr>
                <w:sz w:val="32"/>
                <w:szCs w:val="32"/>
                <w:rtl/>
                <w:lang w:bidi="he-IL"/>
              </w:rPr>
            </w:pPr>
            <w:r w:rsidRPr="0068300C">
              <w:rPr>
                <w:sz w:val="32"/>
                <w:szCs w:val="32"/>
                <w:rtl/>
                <w:lang w:bidi="he-IL"/>
              </w:rPr>
              <w:t>לואי ג'בר : 315427740</w:t>
            </w:r>
          </w:p>
          <w:p w14:paraId="558D5C18" w14:textId="77777777" w:rsidR="0068300C" w:rsidRPr="0068300C" w:rsidRDefault="0068300C" w:rsidP="0068300C">
            <w:pPr>
              <w:pStyle w:val="2"/>
              <w:bidi/>
              <w:rPr>
                <w:sz w:val="32"/>
                <w:szCs w:val="32"/>
                <w:rtl/>
                <w:lang w:bidi="he-IL"/>
              </w:rPr>
            </w:pPr>
            <w:r w:rsidRPr="0068300C">
              <w:rPr>
                <w:sz w:val="32"/>
                <w:szCs w:val="32"/>
                <w:rtl/>
                <w:lang w:bidi="he-IL"/>
              </w:rPr>
              <w:t>מוסא חסונה : 315606843</w:t>
            </w:r>
          </w:p>
          <w:p w14:paraId="2B12FABB" w14:textId="77777777" w:rsidR="0068300C" w:rsidRPr="0068300C" w:rsidRDefault="0068300C" w:rsidP="0068300C">
            <w:pPr>
              <w:bidi/>
              <w:rPr>
                <w:sz w:val="32"/>
                <w:szCs w:val="32"/>
                <w:rtl/>
                <w:lang w:bidi="he-IL"/>
              </w:rPr>
            </w:pPr>
          </w:p>
          <w:p w14:paraId="1229B4FF" w14:textId="77777777" w:rsidR="0068300C" w:rsidRPr="0068300C" w:rsidRDefault="0068300C" w:rsidP="0068300C">
            <w:pPr>
              <w:bidi/>
              <w:rPr>
                <w:sz w:val="32"/>
                <w:szCs w:val="32"/>
                <w:rtl/>
                <w:lang w:bidi="he-IL"/>
              </w:rPr>
            </w:pPr>
          </w:p>
        </w:tc>
        <w:tc>
          <w:tcPr>
            <w:tcW w:w="2398" w:type="dxa"/>
            <w:gridSpan w:val="4"/>
          </w:tcPr>
          <w:p w14:paraId="6511650A" w14:textId="77777777" w:rsidR="00DF198B" w:rsidRDefault="00DF198B"/>
        </w:tc>
      </w:tr>
      <w:tr w:rsidR="00DF198B" w14:paraId="2DE727A1" w14:textId="77777777" w:rsidTr="00185F4A">
        <w:trPr>
          <w:trHeight w:val="7176"/>
        </w:trPr>
        <w:tc>
          <w:tcPr>
            <w:tcW w:w="2397" w:type="dxa"/>
            <w:gridSpan w:val="4"/>
            <w:vAlign w:val="bottom"/>
          </w:tcPr>
          <w:p w14:paraId="1FE3DD30" w14:textId="77777777"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03A94838" w14:textId="77777777" w:rsidR="00DF198B" w:rsidRPr="0068300C" w:rsidRDefault="0068300C" w:rsidP="0068300C">
            <w:pPr>
              <w:pStyle w:val="3"/>
              <w:rPr>
                <w:sz w:val="32"/>
                <w:szCs w:val="32"/>
                <w:lang w:bidi="he-IL"/>
              </w:rPr>
            </w:pPr>
            <w:r w:rsidRPr="0068300C">
              <w:rPr>
                <w:sz w:val="32"/>
                <w:szCs w:val="32"/>
                <w:rtl/>
                <w:lang w:bidi="he-IL"/>
              </w:rPr>
              <w:t>מועד הגשה :</w:t>
            </w:r>
          </w:p>
          <w:p w14:paraId="10442E4A" w14:textId="77777777" w:rsidR="00DF198B" w:rsidRPr="0068300C" w:rsidRDefault="0068300C" w:rsidP="0068300C">
            <w:pPr>
              <w:pStyle w:val="3"/>
              <w:rPr>
                <w:sz w:val="32"/>
                <w:szCs w:val="32"/>
              </w:rPr>
            </w:pPr>
            <w:r w:rsidRPr="0068300C">
              <w:rPr>
                <w:sz w:val="32"/>
                <w:szCs w:val="32"/>
                <w:rtl/>
                <w:lang w:bidi="he-IL"/>
              </w:rPr>
              <w:t>03.03.2020</w:t>
            </w:r>
          </w:p>
          <w:p w14:paraId="22B08B3A" w14:textId="77777777" w:rsidR="0068300C" w:rsidRPr="0068300C" w:rsidRDefault="0068300C" w:rsidP="0068300C">
            <w:pPr>
              <w:pStyle w:val="3"/>
              <w:rPr>
                <w:sz w:val="32"/>
                <w:szCs w:val="32"/>
                <w:rtl/>
                <w:lang w:bidi="he-IL"/>
              </w:rPr>
            </w:pPr>
            <w:r w:rsidRPr="0068300C">
              <w:rPr>
                <w:sz w:val="32"/>
                <w:szCs w:val="32"/>
                <w:rtl/>
                <w:lang w:bidi="he-IL"/>
              </w:rPr>
              <w:t>מרצה קורס :</w:t>
            </w:r>
          </w:p>
          <w:p w14:paraId="69D9E857" w14:textId="77777777" w:rsidR="0068300C" w:rsidRPr="0068300C" w:rsidRDefault="0068300C" w:rsidP="0068300C">
            <w:pPr>
              <w:pStyle w:val="3"/>
              <w:rPr>
                <w:sz w:val="32"/>
                <w:szCs w:val="32"/>
              </w:rPr>
            </w:pPr>
            <w:r w:rsidRPr="0068300C">
              <w:rPr>
                <w:sz w:val="32"/>
                <w:szCs w:val="32"/>
                <w:rtl/>
                <w:lang w:bidi="he-IL"/>
              </w:rPr>
              <w:t>חסין יהודה</w:t>
            </w:r>
          </w:p>
          <w:p w14:paraId="67B33B41" w14:textId="77777777" w:rsidR="00DF198B" w:rsidRPr="0068300C" w:rsidRDefault="0068300C" w:rsidP="00874FE7">
            <w:pPr>
              <w:pStyle w:val="3"/>
              <w:rPr>
                <w:sz w:val="32"/>
                <w:szCs w:val="32"/>
                <w:rtl/>
                <w:lang w:bidi="he-IL"/>
              </w:rPr>
            </w:pPr>
            <w:r w:rsidRPr="0068300C">
              <w:rPr>
                <w:sz w:val="32"/>
                <w:szCs w:val="32"/>
                <w:rtl/>
                <w:lang w:bidi="he-IL"/>
              </w:rPr>
              <w:t xml:space="preserve"> </w:t>
            </w:r>
          </w:p>
          <w:p w14:paraId="61F50ACC" w14:textId="77777777" w:rsidR="0068300C" w:rsidRPr="0068300C" w:rsidRDefault="0068300C" w:rsidP="0068300C">
            <w:pPr>
              <w:rPr>
                <w:sz w:val="32"/>
                <w:szCs w:val="32"/>
                <w:lang w:bidi="he-IL"/>
              </w:rPr>
            </w:pPr>
          </w:p>
          <w:p w14:paraId="10AC1A51" w14:textId="77777777" w:rsidR="00DF198B" w:rsidRPr="0068300C" w:rsidRDefault="00DF198B" w:rsidP="00DF198B">
            <w:pPr>
              <w:rPr>
                <w:sz w:val="32"/>
                <w:szCs w:val="32"/>
              </w:rPr>
            </w:pPr>
          </w:p>
        </w:tc>
        <w:tc>
          <w:tcPr>
            <w:tcW w:w="2398" w:type="dxa"/>
            <w:gridSpan w:val="4"/>
            <w:vAlign w:val="bottom"/>
          </w:tcPr>
          <w:p w14:paraId="357A3F9D" w14:textId="77777777" w:rsidR="00DF198B" w:rsidRDefault="00DF198B" w:rsidP="00DF198B">
            <w:pPr>
              <w:jc w:val="center"/>
            </w:pPr>
          </w:p>
        </w:tc>
      </w:tr>
      <w:tr w:rsidR="00DF198B" w14:paraId="4F94AE76" w14:textId="77777777" w:rsidTr="00185F4A">
        <w:tc>
          <w:tcPr>
            <w:tcW w:w="2340" w:type="dxa"/>
            <w:gridSpan w:val="3"/>
          </w:tcPr>
          <w:p w14:paraId="17E80ACE" w14:textId="77777777" w:rsidR="00DF198B" w:rsidRDefault="00DF198B"/>
        </w:tc>
        <w:tc>
          <w:tcPr>
            <w:tcW w:w="6120" w:type="dxa"/>
            <w:gridSpan w:val="3"/>
          </w:tcPr>
          <w:p w14:paraId="3BF346F8" w14:textId="77777777" w:rsidR="00DF198B" w:rsidRDefault="00DF198B"/>
        </w:tc>
        <w:tc>
          <w:tcPr>
            <w:tcW w:w="2330" w:type="dxa"/>
            <w:gridSpan w:val="3"/>
          </w:tcPr>
          <w:p w14:paraId="7EF67287" w14:textId="77777777" w:rsidR="00DF198B" w:rsidRDefault="00DF198B"/>
        </w:tc>
      </w:tr>
    </w:tbl>
    <w:p w14:paraId="15F5C3CE" w14:textId="77777777" w:rsidR="00DF198B" w:rsidRDefault="00DF198B"/>
    <w:p w14:paraId="10656EA3" w14:textId="77777777" w:rsidR="00DF198B" w:rsidRDefault="002D2200" w:rsidP="002D2200">
      <w:pPr>
        <w:pStyle w:val="GraphicAnchor"/>
      </w:pPr>
      <w:r w:rsidRPr="004909D9">
        <w:rPr>
          <w:noProof/>
          <w:lang w:eastAsia="en-AU"/>
        </w:rPr>
        <w:lastRenderedPageBreak/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0D295B66" wp14:editId="06A4228A">
                <wp:simplePos x="0" y="0"/>
                <wp:positionH relativeFrom="column">
                  <wp:posOffset>6438</wp:posOffset>
                </wp:positionH>
                <wp:positionV relativeFrom="paragraph">
                  <wp:posOffset>6439</wp:posOffset>
                </wp:positionV>
                <wp:extent cx="6857643" cy="9105265"/>
                <wp:effectExtent l="0" t="0" r="635" b="635"/>
                <wp:wrapNone/>
                <wp:docPr id="2" name="Rectangle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7643" cy="910526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noFill/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C919BB" id="Rectangle 2" o:spid="_x0000_s1026" style="position:absolute;left:0;text-align:left;margin-left:.5pt;margin-top:.5pt;width:539.95pt;height:716.95pt;z-index:-251659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" fillcolor="#476166 [3204]" stroked="f" strokeweight="2pt">
                <v:stroke miterlimit="4"/>
                <v:textbox inset="3pt,3pt,3pt,3pt"/>
              </v:rect>
            </w:pict>
          </mc:Fallback>
        </mc:AlternateConten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2158"/>
        <w:gridCol w:w="542"/>
        <w:gridCol w:w="540"/>
        <w:gridCol w:w="1076"/>
        <w:gridCol w:w="2158"/>
        <w:gridCol w:w="1087"/>
        <w:gridCol w:w="540"/>
        <w:gridCol w:w="540"/>
        <w:gridCol w:w="2158"/>
      </w:tblGrid>
      <w:tr w:rsidR="002D2200" w14:paraId="449C9C19" w14:textId="77777777" w:rsidTr="00185F4A">
        <w:trPr>
          <w:trHeight w:val="1152"/>
        </w:trPr>
        <w:tc>
          <w:tcPr>
            <w:tcW w:w="2158" w:type="dxa"/>
          </w:tcPr>
          <w:p w14:paraId="1E520A8E" w14:textId="77777777" w:rsidR="002D2200" w:rsidRDefault="002D2200"/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4C6BAAEC" w14:textId="77777777" w:rsidR="002D2200" w:rsidRDefault="002D2200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5989088F" w14:textId="77777777" w:rsidR="002D2200" w:rsidRDefault="002D2200"/>
        </w:tc>
        <w:tc>
          <w:tcPr>
            <w:tcW w:w="2167" w:type="dxa"/>
            <w:gridSpan w:val="3"/>
            <w:tcBorders>
              <w:bottom w:val="single" w:sz="18" w:space="0" w:color="476166" w:themeColor="accent1"/>
            </w:tcBorders>
          </w:tcPr>
          <w:p w14:paraId="791A3435" w14:textId="77777777" w:rsidR="002D2200" w:rsidRDefault="002D2200"/>
        </w:tc>
        <w:tc>
          <w:tcPr>
            <w:tcW w:w="2158" w:type="dxa"/>
          </w:tcPr>
          <w:p w14:paraId="7D51C26C" w14:textId="77777777" w:rsidR="002D2200" w:rsidRDefault="002D2200"/>
        </w:tc>
      </w:tr>
      <w:tr w:rsidR="002D2200" w14:paraId="79DD43A7" w14:textId="77777777" w:rsidTr="00185F4A">
        <w:trPr>
          <w:trHeight w:val="664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471D5674" w14:textId="77777777" w:rsidR="002D2200" w:rsidRDefault="002D2200"/>
        </w:tc>
        <w:tc>
          <w:tcPr>
            <w:tcW w:w="6483" w:type="dxa"/>
            <w:gridSpan w:val="7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4B8A8525" w14:textId="77777777" w:rsidR="002D2200" w:rsidRPr="00FA01AE" w:rsidRDefault="00FA01AE" w:rsidP="00874FE7">
            <w:pPr>
              <w:pStyle w:val="4"/>
              <w:rPr>
                <w:rFonts w:asciiTheme="minorHAnsi" w:hAnsiTheme="minorHAnsi"/>
                <w:sz w:val="36"/>
                <w:szCs w:val="36"/>
              </w:rPr>
            </w:pPr>
            <w:r w:rsidRPr="00FA01AE">
              <w:rPr>
                <w:rFonts w:hint="cs"/>
                <w:sz w:val="36"/>
                <w:szCs w:val="36"/>
                <w:rtl/>
                <w:lang w:bidi="he-IL"/>
              </w:rPr>
              <w:t>מבוא</w:t>
            </w:r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1C22B097" w14:textId="77777777" w:rsidR="002D2200" w:rsidRDefault="002D2200"/>
        </w:tc>
      </w:tr>
      <w:tr w:rsidR="002D2200" w14:paraId="4902DA86" w14:textId="77777777" w:rsidTr="00185F4A">
        <w:trPr>
          <w:trHeight w:val="311"/>
        </w:trPr>
        <w:tc>
          <w:tcPr>
            <w:tcW w:w="2158" w:type="dxa"/>
          </w:tcPr>
          <w:p w14:paraId="387963B7" w14:textId="77777777" w:rsidR="002D2200" w:rsidRDefault="002D2200"/>
        </w:tc>
        <w:tc>
          <w:tcPr>
            <w:tcW w:w="2158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23F33BAC" w14:textId="77777777" w:rsidR="002D2200" w:rsidRDefault="002D2200"/>
        </w:tc>
        <w:tc>
          <w:tcPr>
            <w:tcW w:w="2158" w:type="dxa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4545074E" w14:textId="77777777" w:rsidR="002D2200" w:rsidRDefault="002D2200"/>
        </w:tc>
        <w:tc>
          <w:tcPr>
            <w:tcW w:w="2167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043622AB" w14:textId="77777777" w:rsidR="002D2200" w:rsidRDefault="002D2200"/>
        </w:tc>
        <w:tc>
          <w:tcPr>
            <w:tcW w:w="2158" w:type="dxa"/>
          </w:tcPr>
          <w:p w14:paraId="2BDC99BE" w14:textId="77777777" w:rsidR="002D2200" w:rsidRDefault="002D2200"/>
        </w:tc>
      </w:tr>
      <w:tr w:rsidR="00E74B29" w14:paraId="036F7545" w14:textId="77777777" w:rsidTr="00185F4A">
        <w:trPr>
          <w:trHeight w:val="576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0D8631FB" w14:textId="77777777" w:rsidR="00E74B29" w:rsidRDefault="00E74B29"/>
        </w:tc>
        <w:tc>
          <w:tcPr>
            <w:tcW w:w="1082" w:type="dxa"/>
            <w:gridSpan w:val="2"/>
            <w:tcBorders>
              <w:top w:val="single" w:sz="18" w:space="0" w:color="476166" w:themeColor="accent1"/>
              <w:left w:val="single" w:sz="18" w:space="0" w:color="476166" w:themeColor="accent1"/>
            </w:tcBorders>
            <w:shd w:val="clear" w:color="auto" w:fill="FFFFFF" w:themeFill="background1"/>
          </w:tcPr>
          <w:p w14:paraId="703821DA" w14:textId="77777777" w:rsidR="00E74B29" w:rsidRDefault="00E74B29"/>
        </w:tc>
        <w:tc>
          <w:tcPr>
            <w:tcW w:w="4321" w:type="dxa"/>
            <w:gridSpan w:val="3"/>
            <w:tcBorders>
              <w:top w:val="single" w:sz="18" w:space="0" w:color="476166" w:themeColor="accent1"/>
            </w:tcBorders>
            <w:shd w:val="clear" w:color="auto" w:fill="FFFFFF" w:themeFill="background1"/>
          </w:tcPr>
          <w:p w14:paraId="3477A6D3" w14:textId="77777777" w:rsidR="00E74B29" w:rsidRDefault="00E74B29" w:rsidP="00FA01AE">
            <w:pPr>
              <w:bidi/>
            </w:pPr>
          </w:p>
        </w:tc>
        <w:tc>
          <w:tcPr>
            <w:tcW w:w="1080" w:type="dxa"/>
            <w:gridSpan w:val="2"/>
            <w:tcBorders>
              <w:top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6D47C597" w14:textId="77777777" w:rsidR="00E74B29" w:rsidRDefault="00E74B29"/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757422FF" w14:textId="77777777" w:rsidR="00E74B29" w:rsidRDefault="00E74B29"/>
        </w:tc>
      </w:tr>
      <w:tr w:rsidR="000E4641" w14:paraId="1DA95E07" w14:textId="77777777" w:rsidTr="00185F4A">
        <w:trPr>
          <w:trHeight w:val="4447"/>
        </w:trPr>
        <w:tc>
          <w:tcPr>
            <w:tcW w:w="2158" w:type="dxa"/>
            <w:vMerge w:val="restart"/>
            <w:tcBorders>
              <w:right w:val="single" w:sz="18" w:space="0" w:color="476166" w:themeColor="accent1"/>
            </w:tcBorders>
          </w:tcPr>
          <w:p w14:paraId="65F28971" w14:textId="77777777" w:rsidR="000E4641" w:rsidRDefault="000E4641"/>
        </w:tc>
        <w:tc>
          <w:tcPr>
            <w:tcW w:w="542" w:type="dxa"/>
            <w:vMerge w:val="restart"/>
            <w:tcBorders>
              <w:left w:val="single" w:sz="18" w:space="0" w:color="476166" w:themeColor="accent1"/>
            </w:tcBorders>
            <w:shd w:val="clear" w:color="auto" w:fill="FFFFFF" w:themeFill="background1"/>
          </w:tcPr>
          <w:p w14:paraId="248FA8CB" w14:textId="77777777" w:rsidR="000E4641" w:rsidRDefault="000E4641"/>
        </w:tc>
        <w:tc>
          <w:tcPr>
            <w:tcW w:w="540" w:type="dxa"/>
            <w:shd w:val="clear" w:color="auto" w:fill="FFFFFF" w:themeFill="background1"/>
          </w:tcPr>
          <w:p w14:paraId="364B2713" w14:textId="77777777" w:rsidR="000E4641" w:rsidRDefault="000E4641"/>
        </w:tc>
        <w:tc>
          <w:tcPr>
            <w:tcW w:w="4321" w:type="dxa"/>
            <w:gridSpan w:val="3"/>
            <w:shd w:val="clear" w:color="auto" w:fill="FFFFFF" w:themeFill="background1"/>
          </w:tcPr>
          <w:p w14:paraId="7C26C7A2" w14:textId="77777777" w:rsidR="00FA01AE" w:rsidRDefault="00FA01AE" w:rsidP="00FA01AE">
            <w:pPr>
              <w:pStyle w:val="Text"/>
              <w:bidi/>
              <w:rPr>
                <w:rFonts w:cs="Times New Roman"/>
                <w:rtl/>
                <w:lang w:bidi="he-IL"/>
              </w:rPr>
            </w:pPr>
            <w:r w:rsidRPr="004909D9">
              <w:rPr>
                <w:noProof/>
                <w:lang w:eastAsia="en-AU"/>
              </w:rPr>
              <w:drawing>
                <wp:anchor distT="0" distB="0" distL="114300" distR="114300" simplePos="0" relativeHeight="251657728" behindDoc="1" locked="0" layoutInCell="1" allowOverlap="1" wp14:anchorId="5B6A5755" wp14:editId="19A535EB">
                  <wp:simplePos x="0" y="0"/>
                  <wp:positionH relativeFrom="margin">
                    <wp:posOffset>-1949450</wp:posOffset>
                  </wp:positionH>
                  <wp:positionV relativeFrom="margin">
                    <wp:posOffset>-2122170</wp:posOffset>
                  </wp:positionV>
                  <wp:extent cx="6858000" cy="9144000"/>
                  <wp:effectExtent l="0" t="0" r="0" b="0"/>
                  <wp:wrapNone/>
                  <wp:docPr id="3" name="Picture 3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-01.png"/>
                          <pic:cNvPicPr/>
                        </pic:nvPicPr>
                        <pic:blipFill>
                          <a:blip r:embed="rId11" cstate="print">
                            <a:alphaModFix amt="2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914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cs="Times New Roman" w:hint="cs"/>
                <w:rtl/>
                <w:lang w:bidi="he-IL"/>
              </w:rPr>
              <w:t>מחלות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לב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גורמות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לתחלואה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ותמותה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נרחבות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ומהוות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נטל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כבד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על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מערכת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הבריאות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ועל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החולה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ומשפחתו</w:t>
            </w:r>
            <w:r>
              <w:rPr>
                <w:rFonts w:cs="Times New Roman"/>
                <w:rtl/>
                <w:lang w:bidi="he-IL"/>
              </w:rPr>
              <w:t xml:space="preserve">. </w:t>
            </w:r>
            <w:r>
              <w:rPr>
                <w:rFonts w:cs="Times New Roman" w:hint="cs"/>
                <w:rtl/>
                <w:lang w:bidi="he-IL"/>
              </w:rPr>
              <w:t>מחלות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לב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הן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הגורם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השני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למוות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בישראל</w:t>
            </w:r>
            <w:r>
              <w:rPr>
                <w:rFonts w:cs="Times New Roman"/>
                <w:rtl/>
                <w:lang w:bidi="he-IL"/>
              </w:rPr>
              <w:t xml:space="preserve"> (</w:t>
            </w:r>
            <w:r>
              <w:rPr>
                <w:rFonts w:cs="Times New Roman" w:hint="cs"/>
                <w:rtl/>
                <w:lang w:bidi="he-IL"/>
              </w:rPr>
              <w:t>לאחר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סרטן</w:t>
            </w:r>
            <w:r>
              <w:rPr>
                <w:rFonts w:cs="Times New Roman"/>
                <w:rtl/>
                <w:lang w:bidi="he-IL"/>
              </w:rPr>
              <w:t xml:space="preserve">) </w:t>
            </w:r>
            <w:r>
              <w:rPr>
                <w:rFonts w:cs="Times New Roman" w:hint="cs"/>
                <w:rtl/>
                <w:lang w:bidi="he-IL"/>
              </w:rPr>
              <w:t>ובשנת</w:t>
            </w:r>
            <w:r>
              <w:rPr>
                <w:rFonts w:cs="Times New Roman"/>
                <w:rtl/>
                <w:lang w:bidi="he-IL"/>
              </w:rPr>
              <w:t xml:space="preserve"> 2013 </w:t>
            </w:r>
            <w:r>
              <w:rPr>
                <w:rFonts w:cs="Times New Roman" w:hint="cs"/>
                <w:rtl/>
                <w:lang w:bidi="he-IL"/>
              </w:rPr>
              <w:t>היוו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כ</w:t>
            </w:r>
            <w:r>
              <w:rPr>
                <w:rFonts w:cs="Times New Roman"/>
                <w:rtl/>
                <w:lang w:bidi="he-IL"/>
              </w:rPr>
              <w:t xml:space="preserve"> -16% </w:t>
            </w:r>
            <w:r>
              <w:rPr>
                <w:rFonts w:cs="Times New Roman" w:hint="cs"/>
                <w:rtl/>
                <w:lang w:bidi="he-IL"/>
              </w:rPr>
              <w:t>מכלל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מקרי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המוות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בישראל</w:t>
            </w:r>
            <w:r>
              <w:t>.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</w:p>
          <w:p w14:paraId="76C599D8" w14:textId="77777777" w:rsidR="000E4641" w:rsidRDefault="00FA01AE" w:rsidP="00FA01AE">
            <w:pPr>
              <w:pStyle w:val="Text"/>
              <w:bidi/>
              <w:rPr>
                <w:rtl/>
                <w:lang w:bidi="he-IL"/>
              </w:rPr>
            </w:pPr>
            <w:r w:rsidRPr="00FA01AE">
              <w:rPr>
                <w:rFonts w:cs="Times New Roman" w:hint="cs"/>
                <w:rtl/>
                <w:lang w:bidi="he-IL"/>
              </w:rPr>
              <w:t>זה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הופך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את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מחלות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הלב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לדאגה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העיקרית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שיש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לטפל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בה</w:t>
            </w:r>
            <w:r w:rsidRPr="00FA01AE">
              <w:rPr>
                <w:rFonts w:cs="Times New Roman"/>
                <w:rtl/>
                <w:lang w:bidi="he-IL"/>
              </w:rPr>
              <w:t xml:space="preserve">. </w:t>
            </w:r>
            <w:r w:rsidRPr="00FA01AE">
              <w:rPr>
                <w:rFonts w:cs="Times New Roman" w:hint="cs"/>
                <w:rtl/>
                <w:lang w:bidi="he-IL"/>
              </w:rPr>
              <w:t>אך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קשה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לזהות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מחלות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לב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בגלל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מספר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גורמי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סיכון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תורמים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כמו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סוכרת</w:t>
            </w:r>
            <w:r w:rsidRPr="00FA01AE">
              <w:rPr>
                <w:rFonts w:cs="Times New Roman"/>
                <w:rtl/>
                <w:lang w:bidi="he-IL"/>
              </w:rPr>
              <w:t xml:space="preserve">, </w:t>
            </w:r>
            <w:r w:rsidRPr="00FA01AE">
              <w:rPr>
                <w:rFonts w:cs="Times New Roman" w:hint="cs"/>
                <w:rtl/>
                <w:lang w:bidi="he-IL"/>
              </w:rPr>
              <w:t>לחץ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דם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גבוה</w:t>
            </w:r>
            <w:r w:rsidRPr="00FA01AE">
              <w:rPr>
                <w:rFonts w:cs="Times New Roman"/>
                <w:rtl/>
                <w:lang w:bidi="he-IL"/>
              </w:rPr>
              <w:t xml:space="preserve">, </w:t>
            </w:r>
            <w:r w:rsidRPr="00FA01AE">
              <w:rPr>
                <w:rFonts w:cs="Times New Roman" w:hint="cs"/>
                <w:rtl/>
                <w:lang w:bidi="he-IL"/>
              </w:rPr>
              <w:t>כולסטרול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גבוה</w:t>
            </w:r>
            <w:r w:rsidRPr="00FA01AE">
              <w:rPr>
                <w:rFonts w:cs="Times New Roman"/>
                <w:rtl/>
                <w:lang w:bidi="he-IL"/>
              </w:rPr>
              <w:t xml:space="preserve">, </w:t>
            </w:r>
            <w:r w:rsidRPr="00FA01AE">
              <w:rPr>
                <w:rFonts w:cs="Times New Roman" w:hint="cs"/>
                <w:rtl/>
                <w:lang w:bidi="he-IL"/>
              </w:rPr>
              <w:t>קצב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דופק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חריג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ועוד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גורמים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רבים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אחרים</w:t>
            </w:r>
            <w:r w:rsidRPr="00FA01AE">
              <w:rPr>
                <w:rFonts w:cs="Times New Roman"/>
                <w:rtl/>
                <w:lang w:bidi="he-IL"/>
              </w:rPr>
              <w:t xml:space="preserve">. </w:t>
            </w:r>
            <w:r w:rsidRPr="00FA01AE">
              <w:rPr>
                <w:rFonts w:cs="Times New Roman" w:hint="cs"/>
                <w:rtl/>
                <w:lang w:bidi="he-IL"/>
              </w:rPr>
              <w:t>בשל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אילוצים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כאלה</w:t>
            </w:r>
            <w:r w:rsidRPr="00FA01AE">
              <w:rPr>
                <w:rFonts w:cs="Times New Roman"/>
                <w:rtl/>
                <w:lang w:bidi="he-IL"/>
              </w:rPr>
              <w:t xml:space="preserve">, </w:t>
            </w:r>
            <w:r w:rsidRPr="00FA01AE">
              <w:rPr>
                <w:rFonts w:cs="Times New Roman" w:hint="cs"/>
                <w:rtl/>
                <w:lang w:bidi="he-IL"/>
              </w:rPr>
              <w:t>מדענים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פנו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לגישות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מודרניות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כמו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כריית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נתונים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ולמיד</w:t>
            </w:r>
            <w:r>
              <w:rPr>
                <w:rFonts w:cs="Times New Roman" w:hint="cs"/>
                <w:rtl/>
                <w:lang w:bidi="he-IL"/>
              </w:rPr>
              <w:t>ה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חישובית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לניבוי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המחלה</w:t>
            </w:r>
            <w:r w:rsidRPr="00FA01AE">
              <w:rPr>
                <w:rFonts w:cs="Times New Roman"/>
                <w:rtl/>
                <w:lang w:bidi="he-IL"/>
              </w:rPr>
              <w:t>.</w:t>
            </w:r>
          </w:p>
          <w:p w14:paraId="15ABE763" w14:textId="77777777" w:rsidR="00FA01AE" w:rsidRDefault="00FA01AE" w:rsidP="00FA01AE">
            <w:pPr>
              <w:pStyle w:val="Text"/>
              <w:bidi/>
              <w:rPr>
                <w:rFonts w:cs="Times New Roman"/>
                <w:rtl/>
                <w:lang w:bidi="he-IL"/>
              </w:rPr>
            </w:pPr>
            <w:r w:rsidRPr="00FA01AE">
              <w:rPr>
                <w:rFonts w:cs="Times New Roman" w:hint="cs"/>
                <w:rtl/>
                <w:lang w:bidi="he-IL"/>
              </w:rPr>
              <w:t>למידת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חישובית</w:t>
            </w:r>
            <w:r w:rsidRPr="00FA01AE">
              <w:rPr>
                <w:rFonts w:cs="Times New Roman"/>
                <w:rtl/>
                <w:lang w:bidi="he-IL"/>
              </w:rPr>
              <w:t xml:space="preserve"> (</w:t>
            </w:r>
            <w:r w:rsidRPr="00FA01AE">
              <w:t>ML</w:t>
            </w:r>
            <w:r w:rsidRPr="00FA01AE">
              <w:rPr>
                <w:rFonts w:cs="Times New Roman"/>
                <w:rtl/>
                <w:lang w:bidi="he-IL"/>
              </w:rPr>
              <w:t xml:space="preserve">) </w:t>
            </w:r>
            <w:r w:rsidRPr="00FA01AE">
              <w:rPr>
                <w:rFonts w:cs="Times New Roman" w:hint="cs"/>
                <w:rtl/>
                <w:lang w:bidi="he-IL"/>
              </w:rPr>
              <w:t>מתגלה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כיעילה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בסיוע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בקבלת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החלטות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ותחזיות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מכמות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הנתונים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הגדולה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שמייצרת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ענף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הבריאות</w:t>
            </w:r>
            <w:r w:rsidRPr="00FA01AE">
              <w:rPr>
                <w:rFonts w:cs="Times New Roman"/>
                <w:rtl/>
                <w:lang w:bidi="he-IL"/>
              </w:rPr>
              <w:t>.</w:t>
            </w:r>
          </w:p>
          <w:p w14:paraId="7ED87470" w14:textId="00417E59" w:rsidR="00FA01AE" w:rsidRDefault="00FA01AE" w:rsidP="00FA01AE">
            <w:pPr>
              <w:pStyle w:val="Text"/>
              <w:bidi/>
              <w:rPr>
                <w:rtl/>
                <w:lang w:bidi="he-IL"/>
              </w:rPr>
            </w:pPr>
            <w:r>
              <w:rPr>
                <w:rFonts w:cs="Times New Roman" w:hint="cs"/>
                <w:rtl/>
                <w:lang w:bidi="he-IL"/>
              </w:rPr>
              <w:t>בפרויקט זה</w:t>
            </w:r>
            <w:r w:rsidRPr="00FA01AE">
              <w:rPr>
                <w:rFonts w:cs="Times New Roman"/>
                <w:rtl/>
                <w:lang w:bidi="he-IL"/>
              </w:rPr>
              <w:t xml:space="preserve">, </w:t>
            </w:r>
            <w:r w:rsidRPr="00FA01AE">
              <w:rPr>
                <w:rFonts w:cs="Times New Roman" w:hint="cs"/>
                <w:rtl/>
                <w:lang w:bidi="he-IL"/>
              </w:rPr>
              <w:t>אנ</w:t>
            </w:r>
            <w:r>
              <w:rPr>
                <w:rFonts w:cs="Times New Roman" w:hint="cs"/>
                <w:rtl/>
                <w:lang w:bidi="he-IL"/>
              </w:rPr>
              <w:t>ו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נ</w:t>
            </w:r>
            <w:r w:rsidRPr="00FA01AE">
              <w:rPr>
                <w:rFonts w:cs="Times New Roman" w:hint="cs"/>
                <w:rtl/>
                <w:lang w:bidi="he-IL"/>
              </w:rPr>
              <w:t>שתמש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בגישות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של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למידת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לצורך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סיווג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האם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אדם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סובל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ממחלת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לב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או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לא</w:t>
            </w:r>
          </w:p>
          <w:p w14:paraId="50F7E4B9" w14:textId="77777777" w:rsidR="000E4641" w:rsidRPr="00E74B29" w:rsidRDefault="000E4641" w:rsidP="00FA01AE">
            <w:pPr>
              <w:pStyle w:val="Text"/>
              <w:bidi/>
            </w:pPr>
          </w:p>
        </w:tc>
        <w:tc>
          <w:tcPr>
            <w:tcW w:w="540" w:type="dxa"/>
            <w:shd w:val="clear" w:color="auto" w:fill="FFFFFF" w:themeFill="background1"/>
          </w:tcPr>
          <w:p w14:paraId="510E66BF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540" w:type="dxa"/>
            <w:vMerge w:val="restart"/>
            <w:tcBorders>
              <w:right w:val="single" w:sz="18" w:space="0" w:color="476166" w:themeColor="accent1"/>
            </w:tcBorders>
            <w:shd w:val="clear" w:color="auto" w:fill="FFFFFF" w:themeFill="background1"/>
          </w:tcPr>
          <w:p w14:paraId="3088898D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 w:val="restart"/>
            <w:tcBorders>
              <w:left w:val="single" w:sz="18" w:space="0" w:color="476166" w:themeColor="accent1"/>
            </w:tcBorders>
          </w:tcPr>
          <w:p w14:paraId="0111A9BD" w14:textId="77777777" w:rsidR="000E4641" w:rsidRDefault="000E4641"/>
        </w:tc>
      </w:tr>
      <w:tr w:rsidR="000E4641" w14:paraId="4148357B" w14:textId="77777777" w:rsidTr="00185F4A">
        <w:trPr>
          <w:trHeight w:val="1008"/>
        </w:trPr>
        <w:tc>
          <w:tcPr>
            <w:tcW w:w="2158" w:type="dxa"/>
            <w:vMerge/>
            <w:tcBorders>
              <w:right w:val="single" w:sz="18" w:space="0" w:color="476166" w:themeColor="accent1"/>
            </w:tcBorders>
          </w:tcPr>
          <w:p w14:paraId="0588E606" w14:textId="77777777" w:rsidR="000E4641" w:rsidRDefault="000E4641"/>
        </w:tc>
        <w:tc>
          <w:tcPr>
            <w:tcW w:w="542" w:type="dxa"/>
            <w:vMerge/>
            <w:tcBorders>
              <w:left w:val="single" w:sz="18" w:space="0" w:color="476166" w:themeColor="accent1"/>
              <w:bottom w:val="single" w:sz="18" w:space="0" w:color="476166" w:themeColor="accent1"/>
            </w:tcBorders>
            <w:shd w:val="clear" w:color="auto" w:fill="FFFFFF" w:themeFill="background1"/>
          </w:tcPr>
          <w:p w14:paraId="6FED2AFD" w14:textId="77777777" w:rsidR="000E4641" w:rsidRDefault="000E4641"/>
        </w:tc>
        <w:tc>
          <w:tcPr>
            <w:tcW w:w="5401" w:type="dxa"/>
            <w:gridSpan w:val="5"/>
            <w:vMerge w:val="restart"/>
            <w:shd w:val="clear" w:color="auto" w:fill="FFFFFF" w:themeFill="background1"/>
          </w:tcPr>
          <w:p w14:paraId="789713F2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  <w:r w:rsidRPr="004909D9">
              <w:rPr>
                <w:noProof/>
                <w:lang w:eastAsia="en-AU"/>
              </w:rPr>
              <w:drawing>
                <wp:inline distT="0" distB="0" distL="0" distR="0" wp14:anchorId="75FFE381" wp14:editId="74C7B702">
                  <wp:extent cx="3429000" cy="2895600"/>
                  <wp:effectExtent l="0" t="0" r="0" b="0"/>
                  <wp:docPr id="4" name="Picture 4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-02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289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  <w:vMerge/>
            <w:tcBorders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56E52007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/>
            <w:tcBorders>
              <w:left w:val="single" w:sz="18" w:space="0" w:color="476166" w:themeColor="accent1"/>
            </w:tcBorders>
          </w:tcPr>
          <w:p w14:paraId="2F0A82C9" w14:textId="77777777" w:rsidR="000E4641" w:rsidRDefault="000E4641"/>
        </w:tc>
      </w:tr>
      <w:tr w:rsidR="000E4641" w14:paraId="45550523" w14:textId="77777777" w:rsidTr="00185F4A">
        <w:trPr>
          <w:trHeight w:val="1728"/>
        </w:trPr>
        <w:tc>
          <w:tcPr>
            <w:tcW w:w="2158" w:type="dxa"/>
            <w:vMerge w:val="restart"/>
          </w:tcPr>
          <w:p w14:paraId="0A388F12" w14:textId="77777777" w:rsidR="000E4641" w:rsidRDefault="000E4641"/>
        </w:tc>
        <w:tc>
          <w:tcPr>
            <w:tcW w:w="542" w:type="dxa"/>
            <w:tcBorders>
              <w:top w:val="single" w:sz="18" w:space="0" w:color="476166" w:themeColor="accent1"/>
            </w:tcBorders>
          </w:tcPr>
          <w:p w14:paraId="36D561C8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331510FF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  <w:tcBorders>
              <w:top w:val="single" w:sz="18" w:space="0" w:color="476166" w:themeColor="accent1"/>
            </w:tcBorders>
          </w:tcPr>
          <w:p w14:paraId="4A39CA39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 w:val="restart"/>
          </w:tcPr>
          <w:p w14:paraId="260FC067" w14:textId="77777777" w:rsidR="000E4641" w:rsidRDefault="000E4641"/>
        </w:tc>
      </w:tr>
      <w:tr w:rsidR="000E4641" w14:paraId="7E7B4744" w14:textId="77777777" w:rsidTr="00185F4A">
        <w:trPr>
          <w:trHeight w:val="1728"/>
        </w:trPr>
        <w:tc>
          <w:tcPr>
            <w:tcW w:w="2158" w:type="dxa"/>
            <w:vMerge/>
          </w:tcPr>
          <w:p w14:paraId="69B2E1C2" w14:textId="77777777" w:rsidR="000E4641" w:rsidRDefault="000E4641"/>
        </w:tc>
        <w:tc>
          <w:tcPr>
            <w:tcW w:w="542" w:type="dxa"/>
          </w:tcPr>
          <w:p w14:paraId="0E8BCBB6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2412BEBD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</w:tcPr>
          <w:p w14:paraId="7E2C2648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/>
          </w:tcPr>
          <w:p w14:paraId="7EC59F40" w14:textId="77777777" w:rsidR="000E4641" w:rsidRDefault="000E4641"/>
        </w:tc>
      </w:tr>
    </w:tbl>
    <w:tbl>
      <w:tblPr>
        <w:tblStyle w:val="a5"/>
        <w:tblpPr w:leftFromText="180" w:rightFromText="180" w:vertAnchor="text" w:horzAnchor="page" w:tblpX="1457" w:tblpY="-71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1079"/>
        <w:gridCol w:w="2158"/>
        <w:gridCol w:w="2158"/>
        <w:gridCol w:w="2158"/>
        <w:gridCol w:w="1079"/>
        <w:gridCol w:w="1079"/>
      </w:tblGrid>
      <w:tr w:rsidR="006C40CC" w14:paraId="1394A27A" w14:textId="77777777" w:rsidTr="006F54D9">
        <w:trPr>
          <w:gridAfter w:val="3"/>
          <w:wAfter w:w="4316" w:type="dxa"/>
          <w:trHeight w:val="53"/>
        </w:trPr>
        <w:tc>
          <w:tcPr>
            <w:tcW w:w="2158" w:type="dxa"/>
            <w:gridSpan w:val="2"/>
          </w:tcPr>
          <w:p w14:paraId="76CF912D" w14:textId="2249680B" w:rsidR="006C40CC" w:rsidRDefault="006C40CC" w:rsidP="00502194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2883E7E8" w14:textId="6852EFBA" w:rsidR="006C40CC" w:rsidRDefault="006C40CC" w:rsidP="00502194"/>
        </w:tc>
        <w:tc>
          <w:tcPr>
            <w:tcW w:w="2158" w:type="dxa"/>
          </w:tcPr>
          <w:p w14:paraId="676472CA" w14:textId="77777777" w:rsidR="006C40CC" w:rsidRDefault="006C40CC" w:rsidP="006C40CC">
            <w:pPr>
              <w:jc w:val="right"/>
            </w:pPr>
          </w:p>
        </w:tc>
      </w:tr>
      <w:tr w:rsidR="00502194" w14:paraId="1F00EE3F" w14:textId="77777777" w:rsidTr="00502194">
        <w:trPr>
          <w:trHeight w:val="800"/>
        </w:trPr>
        <w:tc>
          <w:tcPr>
            <w:tcW w:w="2158" w:type="dxa"/>
            <w:gridSpan w:val="2"/>
            <w:tcBorders>
              <w:right w:val="single" w:sz="18" w:space="0" w:color="476166" w:themeColor="accent1"/>
            </w:tcBorders>
          </w:tcPr>
          <w:p w14:paraId="4829D5CC" w14:textId="77777777" w:rsidR="00502194" w:rsidRDefault="00502194" w:rsidP="00502194"/>
        </w:tc>
        <w:tc>
          <w:tcPr>
            <w:tcW w:w="6474" w:type="dxa"/>
            <w:gridSpan w:val="3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07FBC4C9" w14:textId="77777777" w:rsidR="00502194" w:rsidRPr="00FB58AF" w:rsidRDefault="00502194" w:rsidP="00502194">
            <w:pPr>
              <w:pStyle w:val="4"/>
              <w:rPr>
                <w:rFonts w:asciiTheme="minorHAnsi" w:hAnsiTheme="minorHAnsi"/>
                <w:b w:val="0"/>
                <w:bCs/>
                <w:sz w:val="48"/>
                <w:szCs w:val="48"/>
              </w:rPr>
            </w:pPr>
            <w:r w:rsidRPr="00FB58AF">
              <w:rPr>
                <w:rFonts w:asciiTheme="minorHAnsi" w:hAnsiTheme="minorHAnsi"/>
                <w:b w:val="0"/>
                <w:bCs/>
                <w:sz w:val="48"/>
                <w:szCs w:val="48"/>
                <w:rtl/>
                <w:lang w:bidi="he-IL"/>
              </w:rPr>
              <w:t>התהליך</w:t>
            </w:r>
          </w:p>
          <w:p w14:paraId="60B9060B" w14:textId="77777777" w:rsidR="00502194" w:rsidRPr="00FB58AF" w:rsidRDefault="00502194" w:rsidP="00502194"/>
        </w:tc>
        <w:tc>
          <w:tcPr>
            <w:tcW w:w="2158" w:type="dxa"/>
            <w:gridSpan w:val="2"/>
            <w:tcBorders>
              <w:left w:val="single" w:sz="18" w:space="0" w:color="476166" w:themeColor="accent1"/>
            </w:tcBorders>
          </w:tcPr>
          <w:p w14:paraId="3529C896" w14:textId="77777777" w:rsidR="00502194" w:rsidRDefault="00502194" w:rsidP="00502194"/>
        </w:tc>
      </w:tr>
      <w:tr w:rsidR="00502194" w14:paraId="2F4D9BF1" w14:textId="77777777" w:rsidTr="00502194">
        <w:tc>
          <w:tcPr>
            <w:tcW w:w="2158" w:type="dxa"/>
            <w:gridSpan w:val="2"/>
          </w:tcPr>
          <w:p w14:paraId="01C0B2DE" w14:textId="77777777" w:rsidR="00502194" w:rsidRDefault="00502194" w:rsidP="00502194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589AA92B" w14:textId="77777777" w:rsidR="00502194" w:rsidRDefault="00502194" w:rsidP="00502194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4058AB25" w14:textId="77777777" w:rsidR="00502194" w:rsidRDefault="00502194" w:rsidP="00502194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24AA70BA" w14:textId="77777777" w:rsidR="00502194" w:rsidRDefault="00502194" w:rsidP="00502194"/>
        </w:tc>
        <w:tc>
          <w:tcPr>
            <w:tcW w:w="2158" w:type="dxa"/>
            <w:gridSpan w:val="2"/>
          </w:tcPr>
          <w:p w14:paraId="39B35195" w14:textId="77777777" w:rsidR="00502194" w:rsidRDefault="00502194" w:rsidP="00502194">
            <w:pPr>
              <w:rPr>
                <w:rtl/>
                <w:lang w:bidi="he-IL"/>
              </w:rPr>
            </w:pPr>
          </w:p>
        </w:tc>
      </w:tr>
      <w:tr w:rsidR="00502194" w14:paraId="2B0BE62E" w14:textId="77777777" w:rsidTr="00502194">
        <w:trPr>
          <w:trHeight w:val="4546"/>
        </w:trPr>
        <w:tc>
          <w:tcPr>
            <w:tcW w:w="1079" w:type="dxa"/>
          </w:tcPr>
          <w:p w14:paraId="4F644C15" w14:textId="68D2D20D" w:rsidR="00502194" w:rsidRDefault="00502194" w:rsidP="00502194"/>
        </w:tc>
        <w:tc>
          <w:tcPr>
            <w:tcW w:w="8632" w:type="dxa"/>
            <w:gridSpan w:val="5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55C7B22C" w14:textId="77777777" w:rsidR="00502194" w:rsidRDefault="00502194" w:rsidP="00502194">
            <w:pPr>
              <w:pStyle w:val="5"/>
              <w:jc w:val="right"/>
              <w:rPr>
                <w:b w:val="0"/>
                <w:bCs/>
                <w:sz w:val="32"/>
                <w:szCs w:val="32"/>
                <w:rtl/>
                <w:lang w:bidi="he-IL"/>
              </w:rPr>
            </w:pPr>
            <w:r w:rsidRPr="005B4E19">
              <w:rPr>
                <w:rFonts w:hint="cs"/>
                <w:b w:val="0"/>
                <w:bCs/>
                <w:sz w:val="32"/>
                <w:szCs w:val="32"/>
                <w:rtl/>
                <w:lang w:bidi="he-IL"/>
              </w:rPr>
              <w:t xml:space="preserve">ניתוח וקבלת </w:t>
            </w:r>
            <w:r>
              <w:rPr>
                <w:rFonts w:hint="cs"/>
                <w:b w:val="0"/>
                <w:bCs/>
                <w:sz w:val="32"/>
                <w:szCs w:val="32"/>
                <w:rtl/>
                <w:lang w:bidi="he-IL"/>
              </w:rPr>
              <w:t>ה</w:t>
            </w:r>
            <w:r w:rsidRPr="005B4E19">
              <w:rPr>
                <w:rFonts w:hint="cs"/>
                <w:b w:val="0"/>
                <w:bCs/>
                <w:sz w:val="32"/>
                <w:szCs w:val="32"/>
                <w:rtl/>
                <w:lang w:bidi="he-IL"/>
              </w:rPr>
              <w:t xml:space="preserve"> נתונים</w:t>
            </w:r>
          </w:p>
          <w:p w14:paraId="690B1514" w14:textId="77777777" w:rsidR="00502194" w:rsidRPr="00EE7772" w:rsidRDefault="00502194" w:rsidP="00502194">
            <w:pPr>
              <w:jc w:val="right"/>
              <w:rPr>
                <w:rFonts w:cs="Times New Roman"/>
                <w:rtl/>
                <w:lang w:bidi="he-IL"/>
              </w:rPr>
            </w:pPr>
            <w:r w:rsidRPr="00C65116">
              <w:rPr>
                <w:rFonts w:cs="Times New Roman" w:hint="cs"/>
                <w:rtl/>
                <w:lang w:bidi="he-IL"/>
              </w:rPr>
              <w:t>מערך</w:t>
            </w:r>
            <w:r w:rsidRPr="00C65116">
              <w:rPr>
                <w:rFonts w:cs="Times New Roman"/>
                <w:rtl/>
                <w:lang w:bidi="he-IL"/>
              </w:rPr>
              <w:t xml:space="preserve"> </w:t>
            </w:r>
            <w:r w:rsidRPr="00C65116">
              <w:rPr>
                <w:rFonts w:cs="Times New Roman" w:hint="cs"/>
                <w:rtl/>
                <w:lang w:bidi="he-IL"/>
              </w:rPr>
              <w:t>הנתונים</w:t>
            </w:r>
            <w:r w:rsidRPr="00C65116">
              <w:rPr>
                <w:rFonts w:cs="Times New Roman"/>
                <w:rtl/>
                <w:lang w:bidi="he-IL"/>
              </w:rPr>
              <w:t xml:space="preserve"> </w:t>
            </w:r>
            <w:r w:rsidRPr="00C65116">
              <w:rPr>
                <w:rFonts w:cs="Times New Roman" w:hint="cs"/>
                <w:rtl/>
                <w:lang w:bidi="he-IL"/>
              </w:rPr>
              <w:t>מורכב</w:t>
            </w:r>
            <w:r w:rsidRPr="00C65116">
              <w:rPr>
                <w:rFonts w:cs="Times New Roman"/>
                <w:rtl/>
                <w:lang w:bidi="he-IL"/>
              </w:rPr>
              <w:t xml:space="preserve"> </w:t>
            </w:r>
            <w:r w:rsidRPr="00C65116">
              <w:rPr>
                <w:rFonts w:cs="Times New Roman" w:hint="cs"/>
                <w:rtl/>
                <w:lang w:bidi="he-IL"/>
              </w:rPr>
              <w:t>מ</w:t>
            </w:r>
            <w:r w:rsidRPr="00C65116">
              <w:rPr>
                <w:rFonts w:cs="Times New Roman"/>
                <w:rtl/>
                <w:lang w:bidi="he-IL"/>
              </w:rPr>
              <w:t xml:space="preserve">- </w:t>
            </w:r>
            <w:r>
              <w:rPr>
                <w:rFonts w:cs="Times New Roman" w:hint="cs"/>
                <w:rtl/>
                <w:lang w:bidi="he-IL"/>
              </w:rPr>
              <w:t>1025</w:t>
            </w:r>
            <w:r w:rsidRPr="00C65116">
              <w:rPr>
                <w:rFonts w:cs="Times New Roman"/>
                <w:rtl/>
                <w:lang w:bidi="he-IL"/>
              </w:rPr>
              <w:t xml:space="preserve"> </w:t>
            </w:r>
            <w:r w:rsidRPr="00C65116">
              <w:rPr>
                <w:rFonts w:cs="Times New Roman" w:hint="cs"/>
                <w:rtl/>
                <w:lang w:bidi="he-IL"/>
              </w:rPr>
              <w:t>נתוני</w:t>
            </w:r>
            <w:r w:rsidRPr="00C65116">
              <w:rPr>
                <w:rFonts w:cs="Times New Roman"/>
                <w:rtl/>
                <w:lang w:bidi="he-IL"/>
              </w:rPr>
              <w:t xml:space="preserve"> </w:t>
            </w:r>
            <w:r w:rsidRPr="00C65116">
              <w:rPr>
                <w:rFonts w:cs="Times New Roman" w:hint="cs"/>
                <w:rtl/>
                <w:lang w:bidi="he-IL"/>
              </w:rPr>
              <w:t>אנשים</w:t>
            </w:r>
            <w:r w:rsidRPr="00C65116">
              <w:rPr>
                <w:rFonts w:cs="Times New Roman"/>
                <w:rtl/>
                <w:lang w:bidi="he-IL"/>
              </w:rPr>
              <w:t xml:space="preserve">. </w:t>
            </w:r>
            <w:r w:rsidRPr="00C65116">
              <w:rPr>
                <w:rFonts w:cs="Times New Roman" w:hint="cs"/>
                <w:rtl/>
                <w:lang w:bidi="he-IL"/>
              </w:rPr>
              <w:t>במערך</w:t>
            </w:r>
            <w:r w:rsidRPr="00C65116">
              <w:rPr>
                <w:rFonts w:cs="Times New Roman"/>
                <w:rtl/>
                <w:lang w:bidi="he-IL"/>
              </w:rPr>
              <w:t xml:space="preserve"> </w:t>
            </w:r>
            <w:r w:rsidRPr="00C65116">
              <w:rPr>
                <w:rFonts w:cs="Times New Roman" w:hint="cs"/>
                <w:rtl/>
                <w:lang w:bidi="he-IL"/>
              </w:rPr>
              <w:t>הנתונים</w:t>
            </w:r>
            <w:r w:rsidRPr="00C65116">
              <w:rPr>
                <w:rFonts w:cs="Times New Roman"/>
                <w:rtl/>
                <w:lang w:bidi="he-IL"/>
              </w:rPr>
              <w:t xml:space="preserve"> </w:t>
            </w:r>
            <w:r w:rsidRPr="00C65116">
              <w:rPr>
                <w:rFonts w:cs="Times New Roman" w:hint="cs"/>
                <w:rtl/>
                <w:lang w:bidi="he-IL"/>
              </w:rPr>
              <w:t>יש</w:t>
            </w:r>
            <w:r w:rsidRPr="00C65116">
              <w:rPr>
                <w:rFonts w:cs="Times New Roman"/>
                <w:rtl/>
                <w:lang w:bidi="he-IL"/>
              </w:rPr>
              <w:t xml:space="preserve"> 14 </w:t>
            </w:r>
            <w:r w:rsidRPr="00C65116">
              <w:rPr>
                <w:rFonts w:cs="Times New Roman" w:hint="cs"/>
                <w:rtl/>
                <w:lang w:bidi="he-IL"/>
              </w:rPr>
              <w:t>עמודות</w:t>
            </w:r>
            <w:r w:rsidRPr="00C65116">
              <w:rPr>
                <w:rFonts w:cs="Times New Roman"/>
                <w:rtl/>
                <w:lang w:bidi="he-IL"/>
              </w:rPr>
              <w:t xml:space="preserve">, </w:t>
            </w:r>
            <w:r w:rsidRPr="00C65116">
              <w:rPr>
                <w:rFonts w:cs="Times New Roman" w:hint="cs"/>
                <w:rtl/>
                <w:lang w:bidi="he-IL"/>
              </w:rPr>
              <w:t>המתוארות</w:t>
            </w:r>
            <w:r w:rsidRPr="00C65116">
              <w:rPr>
                <w:rFonts w:cs="Times New Roman"/>
                <w:rtl/>
                <w:lang w:bidi="he-IL"/>
              </w:rPr>
              <w:t xml:space="preserve"> </w:t>
            </w:r>
            <w:r w:rsidRPr="00C65116">
              <w:rPr>
                <w:rFonts w:cs="Times New Roman" w:hint="cs"/>
                <w:rtl/>
                <w:lang w:bidi="he-IL"/>
              </w:rPr>
              <w:t>להלן</w:t>
            </w:r>
          </w:p>
          <w:p w14:paraId="69348AF6" w14:textId="77777777" w:rsidR="00502194" w:rsidRPr="00070FE7" w:rsidRDefault="00502194" w:rsidP="00502194">
            <w:pPr>
              <w:bidi/>
              <w:rPr>
                <w:rFonts w:cs="Times New Roman"/>
                <w:rtl/>
                <w:lang w:bidi="he-IL"/>
              </w:rPr>
            </w:pPr>
            <w:r w:rsidRPr="00070FE7">
              <w:rPr>
                <w:rFonts w:cs="Times New Roman"/>
                <w:rtl/>
                <w:lang w:bidi="he-IL"/>
              </w:rPr>
              <w:t>1. גיל</w:t>
            </w:r>
          </w:p>
          <w:p w14:paraId="1FC3F262" w14:textId="77777777" w:rsidR="00502194" w:rsidRPr="00070FE7" w:rsidRDefault="00502194" w:rsidP="00502194">
            <w:pPr>
              <w:bidi/>
              <w:rPr>
                <w:rFonts w:cs="Times New Roman"/>
                <w:rtl/>
                <w:lang w:bidi="he-IL"/>
              </w:rPr>
            </w:pPr>
            <w:r w:rsidRPr="00070FE7">
              <w:rPr>
                <w:rFonts w:cs="Times New Roman"/>
                <w:rtl/>
                <w:lang w:bidi="he-IL"/>
              </w:rPr>
              <w:t>2. מין</w:t>
            </w:r>
          </w:p>
          <w:p w14:paraId="3B366C79" w14:textId="77777777" w:rsidR="00502194" w:rsidRPr="00070FE7" w:rsidRDefault="00502194" w:rsidP="00502194">
            <w:pPr>
              <w:bidi/>
              <w:rPr>
                <w:rFonts w:cs="Times New Roman"/>
                <w:rtl/>
                <w:lang w:bidi="he-IL"/>
              </w:rPr>
            </w:pPr>
            <w:r w:rsidRPr="00070FE7">
              <w:rPr>
                <w:rFonts w:cs="Times New Roman"/>
                <w:rtl/>
                <w:lang w:bidi="he-IL"/>
              </w:rPr>
              <w:t>3. סוג כאב בחזה (4 ערכים)</w:t>
            </w:r>
          </w:p>
          <w:p w14:paraId="31EC33C0" w14:textId="77777777" w:rsidR="00502194" w:rsidRPr="00070FE7" w:rsidRDefault="00502194" w:rsidP="00502194">
            <w:pPr>
              <w:bidi/>
              <w:rPr>
                <w:rFonts w:cs="Times New Roman"/>
                <w:rtl/>
                <w:lang w:bidi="he-IL"/>
              </w:rPr>
            </w:pPr>
            <w:r w:rsidRPr="00070FE7">
              <w:rPr>
                <w:rFonts w:cs="Times New Roman"/>
                <w:rtl/>
                <w:lang w:bidi="he-IL"/>
              </w:rPr>
              <w:t>4. לחץ דם במנוחה</w:t>
            </w:r>
          </w:p>
          <w:p w14:paraId="4D8A25C4" w14:textId="10E3CEBE" w:rsidR="00502194" w:rsidRPr="00070FE7" w:rsidRDefault="00502194" w:rsidP="00502194">
            <w:pPr>
              <w:bidi/>
              <w:rPr>
                <w:rFonts w:cs="Times New Roman"/>
                <w:rtl/>
                <w:lang w:bidi="he-IL"/>
              </w:rPr>
            </w:pPr>
            <w:r w:rsidRPr="00070FE7">
              <w:rPr>
                <w:rFonts w:cs="Times New Roman"/>
                <w:rtl/>
                <w:lang w:bidi="he-IL"/>
              </w:rPr>
              <w:t xml:space="preserve">5. סרום </w:t>
            </w:r>
            <w:r w:rsidR="00664DFA" w:rsidRPr="00070FE7">
              <w:rPr>
                <w:rFonts w:cs="Times New Roman"/>
                <w:rtl/>
                <w:lang w:bidi="he-IL"/>
              </w:rPr>
              <w:t>כולסטרול</w:t>
            </w:r>
            <w:r w:rsidRPr="00070FE7">
              <w:rPr>
                <w:rFonts w:cs="Times New Roman"/>
                <w:rtl/>
                <w:lang w:bidi="he-IL"/>
              </w:rPr>
              <w:t xml:space="preserve"> ב-מ"ג</w:t>
            </w:r>
          </w:p>
          <w:p w14:paraId="47D7A1F3" w14:textId="77777777" w:rsidR="00502194" w:rsidRPr="00070FE7" w:rsidRDefault="00502194" w:rsidP="00502194">
            <w:pPr>
              <w:bidi/>
              <w:rPr>
                <w:rFonts w:cs="Times New Roman"/>
                <w:rtl/>
                <w:lang w:bidi="he-IL"/>
              </w:rPr>
            </w:pPr>
            <w:r w:rsidRPr="00070FE7">
              <w:rPr>
                <w:rFonts w:cs="Times New Roman"/>
                <w:rtl/>
                <w:lang w:bidi="he-IL"/>
              </w:rPr>
              <w:t>6.</w:t>
            </w:r>
            <w:r w:rsidRPr="00070FE7">
              <w:rPr>
                <w:rtl/>
                <w:lang w:bidi="he-IL"/>
              </w:rPr>
              <w:t xml:space="preserve"> ס</w:t>
            </w:r>
            <w:r w:rsidRPr="00070FE7">
              <w:rPr>
                <w:rFonts w:cs="Times New Roman"/>
                <w:rtl/>
                <w:lang w:bidi="he-IL"/>
              </w:rPr>
              <w:t>וכר בדם בצום</w:t>
            </w:r>
          </w:p>
          <w:p w14:paraId="366CC7A3" w14:textId="1B75A2DE" w:rsidR="00502194" w:rsidRPr="00070FE7" w:rsidRDefault="00502194" w:rsidP="00502194">
            <w:pPr>
              <w:bidi/>
              <w:rPr>
                <w:rFonts w:cs="Times New Roman"/>
                <w:rtl/>
                <w:lang w:bidi="he-IL"/>
              </w:rPr>
            </w:pPr>
            <w:r w:rsidRPr="00070FE7">
              <w:rPr>
                <w:rFonts w:cs="Times New Roman"/>
                <w:rtl/>
                <w:lang w:bidi="he-IL"/>
              </w:rPr>
              <w:t>7. תוצאות אלקטרו</w:t>
            </w:r>
            <w:r w:rsidR="00664DFA" w:rsidRPr="00070FE7">
              <w:rPr>
                <w:rFonts w:cs="Times New Roman"/>
                <w:rtl/>
                <w:lang w:bidi="he-IL"/>
              </w:rPr>
              <w:t xml:space="preserve"> קרדיו גרפיות</w:t>
            </w:r>
            <w:r w:rsidRPr="00070FE7">
              <w:rPr>
                <w:rFonts w:cs="Times New Roman"/>
                <w:rtl/>
                <w:lang w:bidi="he-IL"/>
              </w:rPr>
              <w:t xml:space="preserve"> מנוחות (ערכים 0,1,2)</w:t>
            </w:r>
          </w:p>
          <w:p w14:paraId="06338253" w14:textId="77777777" w:rsidR="00502194" w:rsidRPr="00070FE7" w:rsidRDefault="00502194" w:rsidP="00502194">
            <w:pPr>
              <w:bidi/>
              <w:rPr>
                <w:rFonts w:cs="Times New Roman"/>
                <w:rtl/>
                <w:lang w:bidi="he-IL"/>
              </w:rPr>
            </w:pPr>
            <w:r w:rsidRPr="00070FE7">
              <w:rPr>
                <w:rFonts w:cs="Times New Roman"/>
                <w:rtl/>
                <w:lang w:bidi="he-IL"/>
              </w:rPr>
              <w:t>8. קצב לב מרבי שהושג</w:t>
            </w:r>
          </w:p>
          <w:p w14:paraId="011B4FEC" w14:textId="77777777" w:rsidR="00502194" w:rsidRPr="00070FE7" w:rsidRDefault="00502194" w:rsidP="00502194">
            <w:pPr>
              <w:bidi/>
              <w:rPr>
                <w:rFonts w:cs="Times New Roman"/>
                <w:rtl/>
                <w:lang w:bidi="he-IL"/>
              </w:rPr>
            </w:pPr>
            <w:r w:rsidRPr="00070FE7">
              <w:rPr>
                <w:rFonts w:cs="Times New Roman"/>
                <w:rtl/>
                <w:lang w:bidi="he-IL"/>
              </w:rPr>
              <w:t>9.</w:t>
            </w:r>
            <w:r w:rsidRPr="00070FE7">
              <w:rPr>
                <w:rtl/>
                <w:lang w:bidi="he-IL"/>
              </w:rPr>
              <w:t xml:space="preserve"> </w:t>
            </w:r>
            <w:r w:rsidRPr="00070FE7">
              <w:rPr>
                <w:rFonts w:cs="Times New Roman"/>
                <w:rtl/>
                <w:lang w:bidi="he-IL"/>
              </w:rPr>
              <w:t>אנגינה הנגרמת על ידי אימונים</w:t>
            </w:r>
          </w:p>
          <w:p w14:paraId="0FD5B2D4" w14:textId="77777777" w:rsidR="00502194" w:rsidRPr="00070FE7" w:rsidRDefault="00502194" w:rsidP="00502194">
            <w:pPr>
              <w:bidi/>
              <w:rPr>
                <w:rFonts w:cs="Times New Roman"/>
                <w:rtl/>
                <w:lang w:bidi="he-IL"/>
              </w:rPr>
            </w:pPr>
            <w:r w:rsidRPr="00070FE7">
              <w:rPr>
                <w:rFonts w:cs="Times New Roman"/>
                <w:rtl/>
                <w:lang w:bidi="he-IL"/>
              </w:rPr>
              <w:t>10.</w:t>
            </w:r>
            <w:r w:rsidRPr="00070FE7">
              <w:t xml:space="preserve"> </w:t>
            </w:r>
            <w:r w:rsidRPr="00070FE7">
              <w:rPr>
                <w:rFonts w:cs="Times New Roman"/>
                <w:lang w:bidi="he-IL"/>
              </w:rPr>
              <w:t>old peak</w:t>
            </w:r>
            <w:r w:rsidRPr="00070FE7">
              <w:rPr>
                <w:rFonts w:cs="Times New Roman"/>
                <w:rtl/>
                <w:lang w:bidi="he-IL"/>
              </w:rPr>
              <w:t xml:space="preserve"> = דיכאון </w:t>
            </w:r>
            <w:r w:rsidRPr="00070FE7">
              <w:rPr>
                <w:rFonts w:cs="Times New Roman"/>
                <w:lang w:bidi="he-IL"/>
              </w:rPr>
              <w:t>ST</w:t>
            </w:r>
            <w:r w:rsidRPr="00070FE7">
              <w:rPr>
                <w:rFonts w:cs="Times New Roman"/>
                <w:rtl/>
                <w:lang w:bidi="he-IL"/>
              </w:rPr>
              <w:t xml:space="preserve"> שנגרם על ידי פעילות גופנית יחסית למנוחה</w:t>
            </w:r>
          </w:p>
          <w:p w14:paraId="143A3B4C" w14:textId="77777777" w:rsidR="00502194" w:rsidRPr="00070FE7" w:rsidRDefault="00502194" w:rsidP="00502194">
            <w:pPr>
              <w:bidi/>
              <w:rPr>
                <w:rFonts w:cs="Times New Roman"/>
                <w:rtl/>
                <w:lang w:bidi="he-IL"/>
              </w:rPr>
            </w:pPr>
            <w:r w:rsidRPr="00070FE7">
              <w:rPr>
                <w:rFonts w:cs="Times New Roman"/>
                <w:rtl/>
                <w:lang w:bidi="he-IL"/>
              </w:rPr>
              <w:t>11.</w:t>
            </w:r>
            <w:r w:rsidRPr="00070FE7">
              <w:t xml:space="preserve"> </w:t>
            </w:r>
            <w:r w:rsidRPr="00070FE7">
              <w:rPr>
                <w:rFonts w:cs="Times New Roman"/>
                <w:lang w:bidi="he-IL"/>
              </w:rPr>
              <w:t>slope of the peak exercise ST segment</w:t>
            </w:r>
          </w:p>
          <w:p w14:paraId="19018E25" w14:textId="77777777" w:rsidR="00502194" w:rsidRPr="00070FE7" w:rsidRDefault="00502194" w:rsidP="00502194">
            <w:pPr>
              <w:bidi/>
              <w:rPr>
                <w:rFonts w:cs="Times New Roman"/>
                <w:rtl/>
                <w:lang w:bidi="he-IL"/>
              </w:rPr>
            </w:pPr>
            <w:r w:rsidRPr="00070FE7">
              <w:rPr>
                <w:rFonts w:cs="Times New Roman"/>
                <w:rtl/>
                <w:lang w:bidi="he-IL"/>
              </w:rPr>
              <w:t>12.</w:t>
            </w:r>
            <w:r w:rsidRPr="00070FE7">
              <w:t xml:space="preserve"> </w:t>
            </w:r>
            <w:r w:rsidRPr="00070FE7">
              <w:rPr>
                <w:rFonts w:cs="Times New Roman"/>
                <w:lang w:bidi="he-IL"/>
              </w:rPr>
              <w:t>number of major vessels (0-3) colored by fluoroscopy</w:t>
            </w:r>
          </w:p>
          <w:p w14:paraId="6BB6CDC2" w14:textId="77777777" w:rsidR="00502194" w:rsidRPr="00070FE7" w:rsidRDefault="00502194" w:rsidP="00502194">
            <w:pPr>
              <w:bidi/>
              <w:rPr>
                <w:rFonts w:cs="Times New Roman"/>
                <w:rtl/>
                <w:lang w:bidi="he-IL"/>
              </w:rPr>
            </w:pPr>
            <w:r w:rsidRPr="00070FE7">
              <w:rPr>
                <w:rFonts w:cs="Times New Roman"/>
                <w:rtl/>
                <w:lang w:bidi="he-IL"/>
              </w:rPr>
              <w:t>13.</w:t>
            </w:r>
            <w:r w:rsidRPr="00070FE7">
              <w:t xml:space="preserve"> </w:t>
            </w:r>
            <w:proofErr w:type="spellStart"/>
            <w:r w:rsidRPr="00070FE7">
              <w:rPr>
                <w:rFonts w:cs="Times New Roman"/>
                <w:lang w:bidi="he-IL"/>
              </w:rPr>
              <w:t>thal</w:t>
            </w:r>
            <w:proofErr w:type="spellEnd"/>
            <w:r w:rsidRPr="00070FE7">
              <w:rPr>
                <w:rFonts w:cs="Times New Roman"/>
                <w:lang w:bidi="he-IL"/>
              </w:rPr>
              <w:t>: 0 = normal; 1 = fixed defect; 2 = reversable defect</w:t>
            </w:r>
          </w:p>
          <w:p w14:paraId="01B41855" w14:textId="77777777" w:rsidR="003B2FEA" w:rsidRDefault="003B2FEA" w:rsidP="00B2356E">
            <w:pPr>
              <w:bidi/>
              <w:rPr>
                <w:noProof/>
                <w:rtl/>
              </w:rPr>
            </w:pPr>
          </w:p>
          <w:p w14:paraId="31F25DD6" w14:textId="26D62E1F" w:rsidR="00502194" w:rsidRPr="00B2356E" w:rsidRDefault="00F404F1" w:rsidP="003B2FEA">
            <w:pPr>
              <w:bidi/>
              <w:rPr>
                <w:rFonts w:ascii="Arial Nova Cond" w:hAnsi="Arial Nova Cond" w:cs="Times New Roman"/>
                <w:sz w:val="28"/>
                <w:szCs w:val="28"/>
                <w:lang w:bidi="he-IL"/>
              </w:rPr>
            </w:pPr>
            <w:r>
              <w:rPr>
                <w:noProof/>
              </w:rPr>
              <w:drawing>
                <wp:inline distT="0" distB="0" distL="0" distR="0" wp14:anchorId="531E7EA0" wp14:editId="1486C749">
                  <wp:extent cx="5475605" cy="3860800"/>
                  <wp:effectExtent l="95250" t="95250" r="106045" b="1168400"/>
                  <wp:docPr id="10" name="תמונה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5605" cy="3860800"/>
                          </a:xfrm>
                          <a:prstGeom prst="roundRect">
                            <a:avLst>
                              <a:gd name="adj" fmla="val 4167"/>
                            </a:avLst>
                          </a:prstGeom>
                          <a:solidFill>
                            <a:srgbClr val="FFFFFF"/>
                          </a:solidFill>
                          <a:ln w="76200" cap="sq">
                            <a:solidFill>
                              <a:srgbClr val="EAEAEA"/>
                            </a:solidFill>
                            <a:miter lim="800000"/>
                          </a:ln>
                          <a:effectLst>
                            <a:reflection blurRad="12700" stA="33000" endPos="28000" dist="5000" dir="5400000" sy="-100000" algn="bl" rotWithShape="0"/>
                          </a:effectLst>
                          <a:scene3d>
                            <a:camera prst="orthographicFront"/>
                            <a:lightRig rig="threePt" dir="t">
                              <a:rot lat="0" lon="0" rev="2700000"/>
                            </a:lightRig>
                          </a:scene3d>
                          <a:sp3d contourW="6350">
                            <a:bevelT h="38100"/>
                            <a:contourClr>
                              <a:srgbClr val="C0C0C0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79" w:type="dxa"/>
          </w:tcPr>
          <w:p w14:paraId="3A069EEE" w14:textId="77777777" w:rsidR="00502194" w:rsidRDefault="00502194" w:rsidP="00502194"/>
        </w:tc>
      </w:tr>
    </w:tbl>
    <w:p w14:paraId="65725C66" w14:textId="23672FB5" w:rsidR="00D064EA" w:rsidRDefault="00D064EA" w:rsidP="00D064EA"/>
    <w:p w14:paraId="489E070C" w14:textId="77777777" w:rsidR="00D064EA" w:rsidRDefault="00D064EA">
      <w:r>
        <w:br w:type="page"/>
      </w:r>
    </w:p>
    <w:tbl>
      <w:tblPr>
        <w:tblStyle w:val="a5"/>
        <w:tblpPr w:leftFromText="180" w:rightFromText="180" w:vertAnchor="text" w:horzAnchor="page" w:tblpX="1457" w:tblpY="-71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9691"/>
        <w:gridCol w:w="20"/>
      </w:tblGrid>
      <w:tr w:rsidR="00D064EA" w14:paraId="4D1109D3" w14:textId="77777777" w:rsidTr="00043C97">
        <w:trPr>
          <w:trHeight w:val="4546"/>
        </w:trPr>
        <w:tc>
          <w:tcPr>
            <w:tcW w:w="1079" w:type="dxa"/>
          </w:tcPr>
          <w:p w14:paraId="71813E75" w14:textId="77777777" w:rsidR="00D064EA" w:rsidRDefault="00D064EA" w:rsidP="00A07D6B"/>
        </w:tc>
        <w:tc>
          <w:tcPr>
            <w:tcW w:w="9691" w:type="dxa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2952DEE8" w14:textId="77777777" w:rsidR="004346A3" w:rsidRDefault="004346A3" w:rsidP="00A07D6B">
            <w:pPr>
              <w:pStyle w:val="5"/>
              <w:jc w:val="right"/>
              <w:rPr>
                <w:b w:val="0"/>
                <w:bCs/>
                <w:sz w:val="32"/>
                <w:szCs w:val="32"/>
                <w:rtl/>
                <w:lang w:bidi="he-IL"/>
              </w:rPr>
            </w:pPr>
          </w:p>
          <w:p w14:paraId="06460C50" w14:textId="3B2F86CB" w:rsidR="00D064EA" w:rsidRDefault="00D064EA" w:rsidP="00A07D6B">
            <w:pPr>
              <w:pStyle w:val="5"/>
              <w:jc w:val="right"/>
              <w:rPr>
                <w:b w:val="0"/>
                <w:bCs/>
                <w:sz w:val="32"/>
                <w:szCs w:val="32"/>
                <w:rtl/>
                <w:lang w:bidi="he-IL"/>
              </w:rPr>
            </w:pPr>
            <w:r w:rsidRPr="005B4E19">
              <w:rPr>
                <w:rFonts w:hint="cs"/>
                <w:b w:val="0"/>
                <w:bCs/>
                <w:sz w:val="32"/>
                <w:szCs w:val="32"/>
                <w:rtl/>
                <w:lang w:bidi="he-IL"/>
              </w:rPr>
              <w:t xml:space="preserve">ניתוח וקבלת </w:t>
            </w:r>
            <w:r>
              <w:rPr>
                <w:rFonts w:hint="cs"/>
                <w:b w:val="0"/>
                <w:bCs/>
                <w:sz w:val="32"/>
                <w:szCs w:val="32"/>
                <w:rtl/>
                <w:lang w:bidi="he-IL"/>
              </w:rPr>
              <w:t>ה</w:t>
            </w:r>
            <w:r w:rsidRPr="005B4E19">
              <w:rPr>
                <w:rFonts w:hint="cs"/>
                <w:b w:val="0"/>
                <w:bCs/>
                <w:sz w:val="32"/>
                <w:szCs w:val="32"/>
                <w:rtl/>
                <w:lang w:bidi="he-IL"/>
              </w:rPr>
              <w:t>נתונים</w:t>
            </w:r>
          </w:p>
          <w:p w14:paraId="2B4AE0DB" w14:textId="6536539A" w:rsidR="00DE22BB" w:rsidRDefault="00F9156F" w:rsidP="00A07D6B">
            <w:pPr>
              <w:bidi/>
              <w:rPr>
                <w:rFonts w:cs="Times New Roman"/>
                <w:rtl/>
                <w:lang w:bidi="he-IL"/>
              </w:rPr>
            </w:pPr>
            <w:r>
              <w:rPr>
                <w:rFonts w:cs="Times New Roman" w:hint="cs"/>
                <w:rtl/>
                <w:lang w:bidi="he-IL"/>
              </w:rPr>
              <w:t xml:space="preserve">אפשר לרואות </w:t>
            </w:r>
            <w:r w:rsidR="004A6277">
              <w:rPr>
                <w:rFonts w:cs="Times New Roman" w:hint="cs"/>
                <w:rtl/>
                <w:lang w:bidi="he-IL"/>
              </w:rPr>
              <w:t>בתוצאות למעלה שהנתונים שלנו מאוזנים יחסית</w:t>
            </w:r>
            <w:r w:rsidR="00E23BC0">
              <w:rPr>
                <w:rFonts w:cs="Times New Roman" w:hint="cs"/>
                <w:rtl/>
                <w:lang w:bidi="he-IL"/>
              </w:rPr>
              <w:t xml:space="preserve"> (</w:t>
            </w:r>
            <w:r w:rsidR="004346A3">
              <w:rPr>
                <w:rFonts w:cs="Times New Roman" w:hint="cs"/>
                <w:rtl/>
                <w:lang w:bidi="he-IL"/>
              </w:rPr>
              <w:t>ה</w:t>
            </w:r>
            <w:r w:rsidR="00E23BC0">
              <w:rPr>
                <w:rFonts w:cs="Times New Roman" w:hint="cs"/>
                <w:rtl/>
                <w:lang w:bidi="he-IL"/>
              </w:rPr>
              <w:t>מחלקות מאוזנות)</w:t>
            </w:r>
            <w:r w:rsidR="001C7930">
              <w:rPr>
                <w:rFonts w:cs="Times New Roman" w:hint="cs"/>
                <w:rtl/>
                <w:lang w:bidi="he-IL"/>
              </w:rPr>
              <w:t xml:space="preserve"> ,</w:t>
            </w:r>
            <w:r w:rsidR="004A6277">
              <w:rPr>
                <w:rFonts w:cs="Times New Roman" w:hint="cs"/>
                <w:rtl/>
                <w:lang w:bidi="he-IL"/>
              </w:rPr>
              <w:t xml:space="preserve"> דבר </w:t>
            </w:r>
            <w:r w:rsidR="00E136EB">
              <w:rPr>
                <w:rFonts w:cs="Times New Roman" w:hint="cs"/>
                <w:rtl/>
                <w:lang w:bidi="he-IL"/>
              </w:rPr>
              <w:t>שמאוד רצוי ב שלב הלמידה ו תמיד שואפים אליו</w:t>
            </w:r>
            <w:r w:rsidR="004346A3">
              <w:rPr>
                <w:rFonts w:cs="Times New Roman" w:hint="cs"/>
                <w:rtl/>
                <w:lang w:bidi="he-IL"/>
              </w:rPr>
              <w:t xml:space="preserve"> מספר האנשים החולים הוא 526 ו הלא חולים 499 לכן בחרנו להסתכל על מדד ה (</w:t>
            </w:r>
            <w:r w:rsidR="004346A3">
              <w:rPr>
                <w:rFonts w:cs="Times New Roman"/>
                <w:lang w:bidi="ar-JO"/>
              </w:rPr>
              <w:t>accuracy</w:t>
            </w:r>
            <w:r w:rsidR="004346A3">
              <w:rPr>
                <w:rFonts w:cs="Times New Roman" w:hint="cs"/>
                <w:rtl/>
                <w:lang w:bidi="he-IL"/>
              </w:rPr>
              <w:t>)</w:t>
            </w:r>
            <w:r w:rsidR="001C7930">
              <w:rPr>
                <w:rFonts w:cs="Times New Roman" w:hint="cs"/>
                <w:rtl/>
                <w:lang w:bidi="he-IL"/>
              </w:rPr>
              <w:t>.</w:t>
            </w:r>
          </w:p>
          <w:p w14:paraId="4F941734" w14:textId="503ECB8B" w:rsidR="00D064EA" w:rsidRDefault="00657B8B" w:rsidP="00DE22BB">
            <w:pPr>
              <w:bidi/>
              <w:rPr>
                <w:noProof/>
                <w:rtl/>
                <w:lang w:bidi="he-IL"/>
              </w:rPr>
            </w:pPr>
            <w:r>
              <w:rPr>
                <w:rFonts w:cs="Times New Roman" w:hint="cs"/>
                <w:rtl/>
                <w:lang w:bidi="he-IL"/>
              </w:rPr>
              <w:t xml:space="preserve">אז בשלב הראשון נערבב את ה נתונים שיש לנו ואז נחלק את </w:t>
            </w:r>
            <w:r w:rsidR="00702D40">
              <w:rPr>
                <w:rFonts w:cs="Times New Roman" w:hint="cs"/>
                <w:rtl/>
                <w:lang w:bidi="he-IL"/>
              </w:rPr>
              <w:t>הנתונים</w:t>
            </w:r>
            <w:r>
              <w:rPr>
                <w:rFonts w:cs="Times New Roman" w:hint="cs"/>
                <w:rtl/>
                <w:lang w:bidi="he-IL"/>
              </w:rPr>
              <w:t xml:space="preserve"> ל</w:t>
            </w:r>
            <w:r w:rsidR="00702D40">
              <w:rPr>
                <w:rFonts w:cs="Times New Roman" w:hint="cs"/>
                <w:rtl/>
                <w:lang w:bidi="he-IL"/>
              </w:rPr>
              <w:t xml:space="preserve"> </w:t>
            </w:r>
            <w:r w:rsidR="00DA7F9D">
              <w:rPr>
                <w:rFonts w:cs="Times New Roman" w:hint="cs"/>
                <w:rtl/>
                <w:lang w:bidi="he-IL"/>
              </w:rPr>
              <w:t xml:space="preserve">30% שהם הולכות ל </w:t>
            </w:r>
            <w:r w:rsidR="008A0ECB">
              <w:rPr>
                <w:rFonts w:cs="Times New Roman" w:hint="cs"/>
                <w:rtl/>
                <w:lang w:bidi="he-IL"/>
              </w:rPr>
              <w:t xml:space="preserve">בדיקה ו 70% ללמידה </w:t>
            </w:r>
            <w:r w:rsidR="00E477BF">
              <w:rPr>
                <w:rFonts w:cs="Times New Roman" w:hint="cs"/>
                <w:rtl/>
                <w:lang w:bidi="he-IL"/>
              </w:rPr>
              <w:t>.</w:t>
            </w:r>
            <w:r>
              <w:rPr>
                <w:rFonts w:cs="Times New Roman" w:hint="cs"/>
                <w:rtl/>
                <w:lang w:bidi="he-IL"/>
              </w:rPr>
              <w:t xml:space="preserve"> </w:t>
            </w:r>
            <w:r w:rsidR="00E136EB">
              <w:rPr>
                <w:rFonts w:cs="Times New Roman" w:hint="cs"/>
                <w:rtl/>
                <w:lang w:bidi="he-IL"/>
              </w:rPr>
              <w:t xml:space="preserve"> </w:t>
            </w:r>
          </w:p>
          <w:p w14:paraId="71BE22ED" w14:textId="7D505B8C" w:rsidR="001A62C1" w:rsidRDefault="005C16BD" w:rsidP="001A62C1">
            <w:pPr>
              <w:pStyle w:val="5"/>
              <w:jc w:val="right"/>
              <w:rPr>
                <w:b w:val="0"/>
                <w:bCs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b w:val="0"/>
                <w:bCs/>
                <w:sz w:val="32"/>
                <w:szCs w:val="32"/>
                <w:rtl/>
                <w:lang w:bidi="he-IL"/>
              </w:rPr>
              <w:t>שלב הלמידה</w:t>
            </w:r>
          </w:p>
          <w:p w14:paraId="6D6417E8" w14:textId="6F9C5A14" w:rsidR="006C6750" w:rsidRDefault="006C6750" w:rsidP="006C6750">
            <w:pPr>
              <w:bidi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אנו נריץ כמה אלגורתמים ונבחר לבדוק כמה מדדים חשובים , נשחק עם כמה פרמטרים ונראה את השבעתם על התוצאות ובסוף נראה את ההבדל בין כל האלגורתמים שהרצנו</w:t>
            </w:r>
            <w:r w:rsidR="001D4750">
              <w:rPr>
                <w:rFonts w:hint="cs"/>
                <w:noProof/>
                <w:rtl/>
                <w:lang w:bidi="he-IL"/>
              </w:rPr>
              <w:t xml:space="preserve"> ובאיז אלגרותם התקבלה התואצאה הכי טובה </w:t>
            </w:r>
            <w:r w:rsidR="00E2528D">
              <w:rPr>
                <w:rFonts w:hint="cs"/>
                <w:noProof/>
                <w:rtl/>
                <w:lang w:bidi="he-IL"/>
              </w:rPr>
              <w:t>יחסית ל נתונים שיש לנו</w:t>
            </w:r>
            <w:r>
              <w:rPr>
                <w:rFonts w:hint="cs"/>
                <w:noProof/>
                <w:rtl/>
                <w:lang w:bidi="he-IL"/>
              </w:rPr>
              <w:t>.</w:t>
            </w:r>
          </w:p>
          <w:p w14:paraId="5540EBCA" w14:textId="2596F067" w:rsidR="00AF66E3" w:rsidRPr="00AF66E3" w:rsidRDefault="00A37C1C" w:rsidP="00AF66E3">
            <w:pPr>
              <w:bidi/>
              <w:rPr>
                <w:rFonts w:cs="Times New Roman"/>
                <w:noProof/>
              </w:rPr>
            </w:pPr>
            <w:r w:rsidRPr="00A37C1C">
              <w:rPr>
                <w:rFonts w:cs="Times New Roman" w:hint="cs"/>
                <w:noProof/>
                <w:rtl/>
                <w:lang w:bidi="he-IL"/>
              </w:rPr>
              <w:t>מדד</w:t>
            </w:r>
            <w:r w:rsidRPr="00A37C1C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Pr="00A37C1C">
              <w:rPr>
                <w:rFonts w:cs="Times New Roman" w:hint="cs"/>
                <w:noProof/>
                <w:rtl/>
                <w:lang w:bidi="he-IL"/>
              </w:rPr>
              <w:t>ההערכה</w:t>
            </w:r>
            <w:r w:rsidRPr="00A37C1C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Pr="00A37C1C">
              <w:rPr>
                <w:rFonts w:cs="Times New Roman" w:hint="cs"/>
                <w:noProof/>
                <w:rtl/>
                <w:lang w:bidi="he-IL"/>
              </w:rPr>
              <w:t>המשמש</w:t>
            </w:r>
            <w:r w:rsidRPr="00A37C1C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Pr="00A37C1C">
              <w:rPr>
                <w:rFonts w:cs="Times New Roman" w:hint="cs"/>
                <w:noProof/>
                <w:rtl/>
                <w:lang w:bidi="he-IL"/>
              </w:rPr>
              <w:t>הוא</w:t>
            </w:r>
            <w:r w:rsidRPr="00A37C1C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="00C17864">
              <w:rPr>
                <w:rFonts w:cs="Times New Roman" w:hint="cs"/>
                <w:noProof/>
                <w:rtl/>
                <w:lang w:bidi="he-IL"/>
              </w:rPr>
              <w:t>(</w:t>
            </w:r>
            <w:r w:rsidR="002F5993" w:rsidRPr="002F5993">
              <w:rPr>
                <w:rFonts w:cs="Times New Roman"/>
                <w:noProof/>
                <w:lang w:bidi="he-IL"/>
              </w:rPr>
              <w:t>confusion matrix</w:t>
            </w:r>
            <w:r w:rsidR="00C17864">
              <w:rPr>
                <w:rFonts w:cs="Times New Roman" w:hint="cs"/>
                <w:noProof/>
                <w:rtl/>
                <w:lang w:bidi="he-IL"/>
              </w:rPr>
              <w:t>)</w:t>
            </w:r>
            <w:r w:rsidR="00AF66E3">
              <w:rPr>
                <w:rFonts w:cs="Times New Roman" w:hint="cs"/>
                <w:noProof/>
                <w:rtl/>
                <w:lang w:bidi="he-IL"/>
              </w:rPr>
              <w:t>,</w:t>
            </w:r>
            <w:r w:rsidR="00AF66E3">
              <w:rPr>
                <w:rFonts w:hint="cs"/>
                <w:rtl/>
                <w:lang w:bidi="he-IL"/>
              </w:rPr>
              <w:t xml:space="preserve"> </w:t>
            </w:r>
            <w:r w:rsidR="00AF66E3" w:rsidRPr="00AF66E3">
              <w:rPr>
                <w:rFonts w:cs="Times New Roman" w:hint="cs"/>
                <w:noProof/>
                <w:rtl/>
                <w:lang w:bidi="he-IL"/>
              </w:rPr>
              <w:t>מציגה</w:t>
            </w:r>
            <w:r w:rsidR="00AF66E3"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="00AF66E3" w:rsidRPr="00AF66E3">
              <w:rPr>
                <w:rFonts w:cs="Times New Roman" w:hint="cs"/>
                <w:noProof/>
                <w:rtl/>
                <w:lang w:bidi="he-IL"/>
              </w:rPr>
              <w:t>את</w:t>
            </w:r>
            <w:r w:rsidR="00AF66E3"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="00AF66E3" w:rsidRPr="00AF66E3">
              <w:rPr>
                <w:rFonts w:cs="Times New Roman" w:hint="cs"/>
                <w:noProof/>
                <w:rtl/>
                <w:lang w:bidi="he-IL"/>
              </w:rPr>
              <w:t>הערכים</w:t>
            </w:r>
            <w:r w:rsidR="00AF66E3"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="00AF66E3" w:rsidRPr="00AF66E3">
              <w:rPr>
                <w:rFonts w:cs="Times New Roman" w:hint="cs"/>
                <w:noProof/>
                <w:rtl/>
                <w:lang w:bidi="he-IL"/>
              </w:rPr>
              <w:t>החזוי</w:t>
            </w:r>
            <w:r w:rsidR="00AF66E3"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="00AF66E3" w:rsidRPr="00AF66E3">
              <w:rPr>
                <w:rFonts w:cs="Times New Roman" w:hint="cs"/>
                <w:noProof/>
                <w:rtl/>
                <w:lang w:bidi="he-IL"/>
              </w:rPr>
              <w:t>כהלכה</w:t>
            </w:r>
            <w:r w:rsidR="00AF66E3"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="00AF66E3" w:rsidRPr="00AF66E3">
              <w:rPr>
                <w:rFonts w:cs="Times New Roman" w:hint="cs"/>
                <w:noProof/>
                <w:rtl/>
                <w:lang w:bidi="he-IL"/>
              </w:rPr>
              <w:t>כמו</w:t>
            </w:r>
            <w:r w:rsidR="00AF66E3"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="00AF66E3" w:rsidRPr="00AF66E3">
              <w:rPr>
                <w:rFonts w:cs="Times New Roman" w:hint="cs"/>
                <w:noProof/>
                <w:rtl/>
                <w:lang w:bidi="he-IL"/>
              </w:rPr>
              <w:t>גם</w:t>
            </w:r>
            <w:r w:rsidR="00AF66E3"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="00AF66E3" w:rsidRPr="00AF66E3">
              <w:rPr>
                <w:rFonts w:cs="Times New Roman" w:hint="cs"/>
                <w:noProof/>
                <w:rtl/>
                <w:lang w:bidi="he-IL"/>
              </w:rPr>
              <w:t>הערכים</w:t>
            </w:r>
            <w:r w:rsidR="00AF66E3"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="00AF66E3" w:rsidRPr="00AF66E3">
              <w:rPr>
                <w:rFonts w:cs="Times New Roman" w:hint="cs"/>
                <w:noProof/>
                <w:rtl/>
                <w:lang w:bidi="he-IL"/>
              </w:rPr>
              <w:t>שנבנו</w:t>
            </w:r>
            <w:r w:rsidR="00AF66E3"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="00AF66E3" w:rsidRPr="00AF66E3">
              <w:rPr>
                <w:rFonts w:cs="Times New Roman" w:hint="cs"/>
                <w:noProof/>
                <w:rtl/>
                <w:lang w:bidi="he-IL"/>
              </w:rPr>
              <w:t>באופן</w:t>
            </w:r>
            <w:r w:rsidR="00AF66E3"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="00AF66E3" w:rsidRPr="00AF66E3">
              <w:rPr>
                <w:rFonts w:cs="Times New Roman" w:hint="cs"/>
                <w:noProof/>
                <w:rtl/>
                <w:lang w:bidi="he-IL"/>
              </w:rPr>
              <w:t>שגוי</w:t>
            </w:r>
            <w:r w:rsidR="00AF66E3"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="00AF66E3" w:rsidRPr="00AF66E3">
              <w:rPr>
                <w:rFonts w:cs="Times New Roman" w:hint="cs"/>
                <w:noProof/>
                <w:rtl/>
                <w:lang w:bidi="he-IL"/>
              </w:rPr>
              <w:t>על</w:t>
            </w:r>
            <w:r w:rsidR="00AF66E3"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="00AF66E3" w:rsidRPr="00AF66E3">
              <w:rPr>
                <w:rFonts w:cs="Times New Roman" w:hint="cs"/>
                <w:noProof/>
                <w:rtl/>
                <w:lang w:bidi="he-IL"/>
              </w:rPr>
              <w:t>ידי</w:t>
            </w:r>
            <w:r w:rsidR="00AF66E3"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="00AF66E3" w:rsidRPr="00AF66E3">
              <w:rPr>
                <w:rFonts w:cs="Times New Roman" w:hint="cs"/>
                <w:noProof/>
                <w:rtl/>
                <w:lang w:bidi="he-IL"/>
              </w:rPr>
              <w:t>המסווג</w:t>
            </w:r>
            <w:r w:rsidR="00AF66E3" w:rsidRPr="00AF66E3">
              <w:rPr>
                <w:rFonts w:cs="Times New Roman"/>
                <w:noProof/>
                <w:rtl/>
                <w:lang w:bidi="he-IL"/>
              </w:rPr>
              <w:t>.</w:t>
            </w:r>
          </w:p>
          <w:p w14:paraId="7759C6E0" w14:textId="0DE8DE3C" w:rsidR="00CD4465" w:rsidRDefault="00AF66E3" w:rsidP="00CD4465">
            <w:pPr>
              <w:bidi/>
              <w:rPr>
                <w:noProof/>
                <w:rtl/>
                <w:lang w:bidi="he-IL"/>
              </w:rPr>
            </w:pPr>
            <w:r w:rsidRPr="00AF66E3">
              <w:rPr>
                <w:rFonts w:cs="Times New Roman" w:hint="cs"/>
                <w:noProof/>
                <w:rtl/>
                <w:lang w:bidi="he-IL"/>
              </w:rPr>
              <w:t>סכום</w:t>
            </w:r>
            <w:r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Pr="00AF66E3">
              <w:rPr>
                <w:rFonts w:cs="Times New Roman" w:hint="cs"/>
                <w:noProof/>
                <w:rtl/>
                <w:lang w:bidi="he-IL"/>
              </w:rPr>
              <w:t>ה</w:t>
            </w:r>
            <w:r w:rsidRPr="00AF66E3">
              <w:rPr>
                <w:rFonts w:cs="Times New Roman"/>
                <w:noProof/>
                <w:rtl/>
                <w:lang w:bidi="he-IL"/>
              </w:rPr>
              <w:t xml:space="preserve">- </w:t>
            </w:r>
            <w:r w:rsidRPr="00AF66E3">
              <w:rPr>
                <w:rFonts w:cs="Times New Roman"/>
                <w:noProof/>
              </w:rPr>
              <w:t>TP</w:t>
            </w:r>
            <w:r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Pr="00AF66E3">
              <w:rPr>
                <w:rFonts w:cs="Times New Roman" w:hint="cs"/>
                <w:noProof/>
                <w:rtl/>
                <w:lang w:bidi="he-IL"/>
              </w:rPr>
              <w:t>ו</w:t>
            </w:r>
            <w:r w:rsidRPr="00AF66E3">
              <w:rPr>
                <w:rFonts w:cs="Times New Roman"/>
                <w:noProof/>
                <w:rtl/>
                <w:lang w:bidi="he-IL"/>
              </w:rPr>
              <w:t xml:space="preserve">- </w:t>
            </w:r>
            <w:r w:rsidRPr="00AF66E3">
              <w:rPr>
                <w:rFonts w:cs="Times New Roman"/>
                <w:noProof/>
              </w:rPr>
              <w:t>TN</w:t>
            </w:r>
            <w:r w:rsidRPr="00AF66E3">
              <w:rPr>
                <w:rFonts w:cs="Times New Roman"/>
                <w:noProof/>
                <w:rtl/>
                <w:lang w:bidi="he-IL"/>
              </w:rPr>
              <w:t xml:space="preserve">, </w:t>
            </w:r>
            <w:r w:rsidR="00580A5B">
              <w:rPr>
                <w:rFonts w:cs="Times New Roman" w:hint="cs"/>
                <w:noProof/>
                <w:rtl/>
                <w:lang w:bidi="he-IL"/>
              </w:rPr>
              <w:t>מה</w:t>
            </w:r>
            <w:r w:rsidR="00580A5B" w:rsidRPr="002F5993">
              <w:rPr>
                <w:rFonts w:cs="Times New Roman"/>
                <w:noProof/>
                <w:lang w:bidi="he-IL"/>
              </w:rPr>
              <w:t xml:space="preserve"> confusion matrix</w:t>
            </w:r>
            <w:r w:rsidR="00580A5B">
              <w:rPr>
                <w:rFonts w:cs="Times New Roman"/>
                <w:noProof/>
                <w:lang w:bidi="he-IL"/>
              </w:rPr>
              <w:t xml:space="preserve"> </w:t>
            </w:r>
            <w:r w:rsidRPr="00AF66E3">
              <w:rPr>
                <w:rFonts w:cs="Times New Roman"/>
                <w:noProof/>
                <w:rtl/>
                <w:lang w:bidi="he-IL"/>
              </w:rPr>
              <w:t xml:space="preserve">, </w:t>
            </w:r>
            <w:r w:rsidRPr="00AF66E3">
              <w:rPr>
                <w:rFonts w:cs="Times New Roman" w:hint="cs"/>
                <w:noProof/>
                <w:rtl/>
                <w:lang w:bidi="he-IL"/>
              </w:rPr>
              <w:t>הוא</w:t>
            </w:r>
            <w:r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Pr="00AF66E3">
              <w:rPr>
                <w:rFonts w:cs="Times New Roman" w:hint="cs"/>
                <w:noProof/>
                <w:rtl/>
                <w:lang w:bidi="he-IL"/>
              </w:rPr>
              <w:t>מספר</w:t>
            </w:r>
            <w:r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Pr="00AF66E3">
              <w:rPr>
                <w:rFonts w:cs="Times New Roman" w:hint="cs"/>
                <w:noProof/>
                <w:rtl/>
                <w:lang w:bidi="he-IL"/>
              </w:rPr>
              <w:t>הערכים</w:t>
            </w:r>
            <w:r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Pr="00AF66E3">
              <w:rPr>
                <w:rFonts w:cs="Times New Roman" w:hint="cs"/>
                <w:noProof/>
                <w:rtl/>
                <w:lang w:bidi="he-IL"/>
              </w:rPr>
              <w:t>המסווגים</w:t>
            </w:r>
            <w:r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Pr="00AF66E3">
              <w:rPr>
                <w:rFonts w:cs="Times New Roman" w:hint="cs"/>
                <w:noProof/>
                <w:rtl/>
                <w:lang w:bidi="he-IL"/>
              </w:rPr>
              <w:t>כהלכה</w:t>
            </w:r>
            <w:r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Pr="00AF66E3">
              <w:rPr>
                <w:rFonts w:cs="Times New Roman" w:hint="cs"/>
                <w:noProof/>
                <w:rtl/>
                <w:lang w:bidi="he-IL"/>
              </w:rPr>
              <w:t>על</w:t>
            </w:r>
            <w:r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Pr="00AF66E3">
              <w:rPr>
                <w:rFonts w:cs="Times New Roman" w:hint="cs"/>
                <w:noProof/>
                <w:rtl/>
                <w:lang w:bidi="he-IL"/>
              </w:rPr>
              <w:t>ידי</w:t>
            </w:r>
            <w:r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Pr="00AF66E3">
              <w:rPr>
                <w:rFonts w:cs="Times New Roman" w:hint="cs"/>
                <w:noProof/>
                <w:rtl/>
                <w:lang w:bidi="he-IL"/>
              </w:rPr>
              <w:t>המסווג</w:t>
            </w:r>
            <w:r w:rsidRPr="00AF66E3">
              <w:rPr>
                <w:rFonts w:cs="Times New Roman"/>
                <w:noProof/>
                <w:rtl/>
                <w:lang w:bidi="he-IL"/>
              </w:rPr>
              <w:t>.</w:t>
            </w:r>
          </w:p>
          <w:tbl>
            <w:tblPr>
              <w:tblStyle w:val="a5"/>
              <w:tblpPr w:leftFromText="180" w:rightFromText="180" w:vertAnchor="text" w:horzAnchor="margin" w:tblpXSpec="right" w:tblpY="1024"/>
              <w:tblOverlap w:val="never"/>
              <w:tblW w:w="4091" w:type="dxa"/>
              <w:tblLayout w:type="fixed"/>
              <w:tblLook w:val="04A0" w:firstRow="1" w:lastRow="0" w:firstColumn="1" w:lastColumn="0" w:noHBand="0" w:noVBand="1"/>
            </w:tblPr>
            <w:tblGrid>
              <w:gridCol w:w="1023"/>
              <w:gridCol w:w="1022"/>
              <w:gridCol w:w="1023"/>
              <w:gridCol w:w="1023"/>
            </w:tblGrid>
            <w:tr w:rsidR="00CD4465" w:rsidRPr="00CD4465" w14:paraId="262BC9D6" w14:textId="77777777" w:rsidTr="00CD4465">
              <w:trPr>
                <w:gridAfter w:val="3"/>
                <w:wAfter w:w="3068" w:type="dxa"/>
                <w:trHeight w:val="551"/>
              </w:trPr>
              <w:tc>
                <w:tcPr>
                  <w:tcW w:w="1023" w:type="dxa"/>
                </w:tcPr>
                <w:p w14:paraId="3DDEC4AC" w14:textId="77777777" w:rsidR="00CD4465" w:rsidRPr="00CD4465" w:rsidRDefault="00CD4465" w:rsidP="00CD4465">
                  <w:pPr>
                    <w:pStyle w:val="2"/>
                    <w:spacing w:before="413"/>
                    <w:jc w:val="left"/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</w:pPr>
                  <w:r w:rsidRPr="00CD4465"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  <w:t>Logistic Regression</w:t>
                  </w:r>
                </w:p>
              </w:tc>
            </w:tr>
            <w:tr w:rsidR="00CD4465" w:rsidRPr="00CD4465" w14:paraId="1DA04CD6" w14:textId="77777777" w:rsidTr="00CD4465">
              <w:trPr>
                <w:trHeight w:val="551"/>
              </w:trPr>
              <w:tc>
                <w:tcPr>
                  <w:tcW w:w="1023" w:type="dxa"/>
                </w:tcPr>
                <w:p w14:paraId="78EAD7ED" w14:textId="77777777" w:rsidR="00CD4465" w:rsidRPr="00CD4465" w:rsidRDefault="00CD4465" w:rsidP="00CD4465">
                  <w:pPr>
                    <w:pStyle w:val="2"/>
                    <w:spacing w:before="413"/>
                    <w:jc w:val="right"/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</w:pPr>
                  <w:r w:rsidRPr="00CD4465"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  <w:t>Accuracy</w:t>
                  </w:r>
                </w:p>
              </w:tc>
              <w:tc>
                <w:tcPr>
                  <w:tcW w:w="1022" w:type="dxa"/>
                </w:tcPr>
                <w:p w14:paraId="646AA059" w14:textId="77777777" w:rsidR="00CD4465" w:rsidRPr="00CD4465" w:rsidRDefault="00CD4465" w:rsidP="00CD4465">
                  <w:pPr>
                    <w:pStyle w:val="2"/>
                    <w:spacing w:before="413"/>
                    <w:jc w:val="right"/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</w:pPr>
                  <w:r w:rsidRPr="00CD4465"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  <w:t>F1-score</w:t>
                  </w:r>
                </w:p>
              </w:tc>
              <w:tc>
                <w:tcPr>
                  <w:tcW w:w="1023" w:type="dxa"/>
                </w:tcPr>
                <w:p w14:paraId="69965CE8" w14:textId="77777777" w:rsidR="00CD4465" w:rsidRPr="00CD4465" w:rsidRDefault="00CD4465" w:rsidP="00CD4465">
                  <w:pPr>
                    <w:pStyle w:val="2"/>
                    <w:spacing w:before="413"/>
                    <w:jc w:val="right"/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</w:pPr>
                  <w:r w:rsidRPr="00CD4465"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  <w:t>Recall</w:t>
                  </w:r>
                </w:p>
              </w:tc>
              <w:tc>
                <w:tcPr>
                  <w:tcW w:w="1023" w:type="dxa"/>
                </w:tcPr>
                <w:p w14:paraId="487723AC" w14:textId="77777777" w:rsidR="00CD4465" w:rsidRPr="00CD4465" w:rsidRDefault="00CD4465" w:rsidP="00CD4465">
                  <w:pPr>
                    <w:pStyle w:val="2"/>
                    <w:spacing w:before="413"/>
                    <w:jc w:val="right"/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</w:pPr>
                  <w:r w:rsidRPr="00CD4465"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  <w:t>Precision</w:t>
                  </w:r>
                </w:p>
              </w:tc>
            </w:tr>
            <w:tr w:rsidR="00CD4465" w:rsidRPr="00CD4465" w14:paraId="606B29F1" w14:textId="77777777" w:rsidTr="00CD4465">
              <w:trPr>
                <w:trHeight w:val="555"/>
              </w:trPr>
              <w:tc>
                <w:tcPr>
                  <w:tcW w:w="1023" w:type="dxa"/>
                </w:tcPr>
                <w:p w14:paraId="29B06EEE" w14:textId="77777777" w:rsidR="00CD4465" w:rsidRPr="00CD4465" w:rsidRDefault="00CD4465" w:rsidP="00CD4465">
                  <w:pPr>
                    <w:pStyle w:val="2"/>
                    <w:spacing w:before="413"/>
                    <w:jc w:val="right"/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</w:pPr>
                  <w:r w:rsidRPr="00CD4465"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  <w:t>0.86039</w:t>
                  </w:r>
                </w:p>
              </w:tc>
              <w:tc>
                <w:tcPr>
                  <w:tcW w:w="1022" w:type="dxa"/>
                </w:tcPr>
                <w:p w14:paraId="709C7B59" w14:textId="77777777" w:rsidR="00CD4465" w:rsidRPr="00CD4465" w:rsidRDefault="00CD4465" w:rsidP="00CD4465">
                  <w:pPr>
                    <w:pStyle w:val="2"/>
                    <w:spacing w:before="413"/>
                    <w:jc w:val="right"/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</w:pPr>
                  <w:r w:rsidRPr="00CD4465"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  <w:t>0.859303</w:t>
                  </w:r>
                </w:p>
              </w:tc>
              <w:tc>
                <w:tcPr>
                  <w:tcW w:w="1023" w:type="dxa"/>
                </w:tcPr>
                <w:p w14:paraId="3E34EBD6" w14:textId="77777777" w:rsidR="00CD4465" w:rsidRPr="00CD4465" w:rsidRDefault="00CD4465" w:rsidP="00CD4465">
                  <w:pPr>
                    <w:pStyle w:val="2"/>
                    <w:spacing w:before="413"/>
                    <w:jc w:val="right"/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</w:pPr>
                  <w:r w:rsidRPr="00CD4465"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  <w:t>0.914286</w:t>
                  </w:r>
                </w:p>
              </w:tc>
              <w:tc>
                <w:tcPr>
                  <w:tcW w:w="1023" w:type="dxa"/>
                </w:tcPr>
                <w:p w14:paraId="0F4836CE" w14:textId="77777777" w:rsidR="00CD4465" w:rsidRPr="00CD4465" w:rsidRDefault="00CD4465" w:rsidP="00CD4465">
                  <w:pPr>
                    <w:pStyle w:val="2"/>
                    <w:spacing w:before="413"/>
                    <w:jc w:val="right"/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</w:pPr>
                  <w:r w:rsidRPr="00CD4465"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  <w:t>0.851064</w:t>
                  </w:r>
                </w:p>
              </w:tc>
            </w:tr>
          </w:tbl>
          <w:p w14:paraId="4FE732A4" w14:textId="44E04AA2" w:rsidR="00A90D67" w:rsidRPr="00A90D67" w:rsidRDefault="00343053" w:rsidP="00A90D67">
            <w:pPr>
              <w:pStyle w:val="2"/>
              <w:shd w:val="clear" w:color="auto" w:fill="FFFFFF"/>
              <w:spacing w:before="413"/>
              <w:jc w:val="right"/>
              <w:rPr>
                <w:rFonts w:ascii="Lucida Sans Unicode" w:hAnsi="Lucida Sans Unicode" w:cs="Lucida Sans Unicode"/>
                <w:spacing w:val="-5"/>
                <w:sz w:val="22"/>
                <w:szCs w:val="22"/>
              </w:rPr>
            </w:pPr>
            <w:r w:rsidRPr="00343053">
              <w:rPr>
                <w:rFonts w:ascii="Lucida Sans Unicode" w:hAnsi="Lucida Sans Unicode" w:cs="Lucida Sans Unicode"/>
                <w:spacing w:val="-5"/>
                <w:sz w:val="22"/>
                <w:szCs w:val="22"/>
              </w:rPr>
              <w:t>Logistic Regression</w:t>
            </w:r>
          </w:p>
          <w:tbl>
            <w:tblPr>
              <w:tblStyle w:val="a5"/>
              <w:tblpPr w:leftFromText="180" w:rightFromText="180" w:vertAnchor="text" w:horzAnchor="margin" w:tblpY="263"/>
              <w:tblOverlap w:val="never"/>
              <w:tblW w:w="4155" w:type="dxa"/>
              <w:tblLayout w:type="fixed"/>
              <w:tblLook w:val="04A0" w:firstRow="1" w:lastRow="0" w:firstColumn="1" w:lastColumn="0" w:noHBand="0" w:noVBand="1"/>
            </w:tblPr>
            <w:tblGrid>
              <w:gridCol w:w="1039"/>
              <w:gridCol w:w="1038"/>
              <w:gridCol w:w="1039"/>
              <w:gridCol w:w="1039"/>
            </w:tblGrid>
            <w:tr w:rsidR="00CD4465" w:rsidRPr="00CD4465" w14:paraId="2CE0EF18" w14:textId="77777777" w:rsidTr="00580BE6">
              <w:trPr>
                <w:gridAfter w:val="3"/>
                <w:wAfter w:w="3116" w:type="dxa"/>
                <w:trHeight w:val="594"/>
              </w:trPr>
              <w:tc>
                <w:tcPr>
                  <w:tcW w:w="1039" w:type="dxa"/>
                </w:tcPr>
                <w:p w14:paraId="021CFB4A" w14:textId="18ABFE92" w:rsidR="00CD4465" w:rsidRPr="00CD4465" w:rsidRDefault="00CD4465" w:rsidP="00CD4465">
                  <w:pPr>
                    <w:pStyle w:val="2"/>
                    <w:spacing w:before="413"/>
                    <w:jc w:val="left"/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</w:pPr>
                  <w:r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  <w:t>SVM</w:t>
                  </w:r>
                </w:p>
              </w:tc>
            </w:tr>
            <w:tr w:rsidR="00CD4465" w:rsidRPr="00CD4465" w14:paraId="2F1A7EFC" w14:textId="77777777" w:rsidTr="00580BE6">
              <w:trPr>
                <w:trHeight w:val="594"/>
              </w:trPr>
              <w:tc>
                <w:tcPr>
                  <w:tcW w:w="1039" w:type="dxa"/>
                </w:tcPr>
                <w:p w14:paraId="4C4141D0" w14:textId="77777777" w:rsidR="00CD4465" w:rsidRPr="00CD4465" w:rsidRDefault="00CD4465" w:rsidP="00CD4465">
                  <w:pPr>
                    <w:pStyle w:val="2"/>
                    <w:spacing w:before="413"/>
                    <w:jc w:val="right"/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</w:pPr>
                  <w:r w:rsidRPr="00CD4465"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  <w:t>Accuracy</w:t>
                  </w:r>
                </w:p>
              </w:tc>
              <w:tc>
                <w:tcPr>
                  <w:tcW w:w="1038" w:type="dxa"/>
                </w:tcPr>
                <w:p w14:paraId="7E86AE16" w14:textId="77777777" w:rsidR="00CD4465" w:rsidRPr="00CD4465" w:rsidRDefault="00CD4465" w:rsidP="00CD4465">
                  <w:pPr>
                    <w:pStyle w:val="2"/>
                    <w:spacing w:before="413"/>
                    <w:jc w:val="right"/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</w:pPr>
                  <w:r w:rsidRPr="00CD4465"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  <w:t>F1-score</w:t>
                  </w:r>
                </w:p>
              </w:tc>
              <w:tc>
                <w:tcPr>
                  <w:tcW w:w="1039" w:type="dxa"/>
                </w:tcPr>
                <w:p w14:paraId="0FD186EB" w14:textId="77777777" w:rsidR="00CD4465" w:rsidRPr="00CD4465" w:rsidRDefault="00CD4465" w:rsidP="00CD4465">
                  <w:pPr>
                    <w:pStyle w:val="2"/>
                    <w:spacing w:before="413"/>
                    <w:jc w:val="right"/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</w:pPr>
                  <w:r w:rsidRPr="00CD4465"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  <w:t>Recall</w:t>
                  </w:r>
                </w:p>
              </w:tc>
              <w:tc>
                <w:tcPr>
                  <w:tcW w:w="1039" w:type="dxa"/>
                </w:tcPr>
                <w:p w14:paraId="7431A1D6" w14:textId="77777777" w:rsidR="00CD4465" w:rsidRPr="00CD4465" w:rsidRDefault="00CD4465" w:rsidP="00CD4465">
                  <w:pPr>
                    <w:pStyle w:val="2"/>
                    <w:spacing w:before="413"/>
                    <w:jc w:val="right"/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</w:pPr>
                  <w:r w:rsidRPr="00CD4465"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  <w:t>Precision</w:t>
                  </w:r>
                </w:p>
              </w:tc>
            </w:tr>
            <w:tr w:rsidR="00CD4465" w:rsidRPr="00CD4465" w14:paraId="649406B5" w14:textId="77777777" w:rsidTr="00580BE6">
              <w:trPr>
                <w:trHeight w:val="912"/>
              </w:trPr>
              <w:tc>
                <w:tcPr>
                  <w:tcW w:w="1039" w:type="dxa"/>
                </w:tcPr>
                <w:p w14:paraId="26866749" w14:textId="5C8113FF" w:rsidR="00CD4465" w:rsidRPr="00CD4465" w:rsidRDefault="00580BE6" w:rsidP="00580BE6">
                  <w:pPr>
                    <w:pStyle w:val="2"/>
                    <w:spacing w:before="413"/>
                    <w:jc w:val="right"/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</w:pPr>
                  <w:r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  <w:t>0.853896</w:t>
                  </w:r>
                </w:p>
              </w:tc>
              <w:tc>
                <w:tcPr>
                  <w:tcW w:w="1038" w:type="dxa"/>
                </w:tcPr>
                <w:p w14:paraId="0D3517EA" w14:textId="7E4BA92F" w:rsidR="00CD4465" w:rsidRPr="00CD4465" w:rsidRDefault="00CD4465" w:rsidP="00580BE6">
                  <w:pPr>
                    <w:pStyle w:val="2"/>
                    <w:spacing w:before="413"/>
                    <w:jc w:val="right"/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</w:pPr>
                  <w:r w:rsidRPr="00CD4465"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  <w:t>0.85</w:t>
                  </w:r>
                  <w:r w:rsidR="00580BE6"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  <w:t>298</w:t>
                  </w:r>
                </w:p>
              </w:tc>
              <w:tc>
                <w:tcPr>
                  <w:tcW w:w="1039" w:type="dxa"/>
                </w:tcPr>
                <w:p w14:paraId="48E32EEB" w14:textId="369AC9BF" w:rsidR="00CD4465" w:rsidRPr="00CD4465" w:rsidRDefault="00CD4465" w:rsidP="00580BE6">
                  <w:pPr>
                    <w:pStyle w:val="2"/>
                    <w:spacing w:before="413"/>
                    <w:jc w:val="right"/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</w:pPr>
                  <w:r w:rsidRPr="00CD4465"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  <w:t>0.91</w:t>
                  </w:r>
                  <w:r w:rsidR="00580BE6"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  <w:t>875</w:t>
                  </w:r>
                </w:p>
              </w:tc>
              <w:tc>
                <w:tcPr>
                  <w:tcW w:w="1039" w:type="dxa"/>
                </w:tcPr>
                <w:p w14:paraId="4E8BCF14" w14:textId="4A033667" w:rsidR="00CD4465" w:rsidRPr="00CD4465" w:rsidRDefault="00CD4465" w:rsidP="00580BE6">
                  <w:pPr>
                    <w:pStyle w:val="2"/>
                    <w:spacing w:before="413"/>
                    <w:jc w:val="right"/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</w:pPr>
                  <w:r w:rsidRPr="00CD4465"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  <w:t>0.8</w:t>
                  </w:r>
                  <w:r w:rsidR="00580BE6"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  <w:t>21229</w:t>
                  </w:r>
                </w:p>
              </w:tc>
            </w:tr>
          </w:tbl>
          <w:p w14:paraId="0EA3CF61" w14:textId="55C6A4C9" w:rsidR="00860B10" w:rsidRPr="008330D1" w:rsidRDefault="00860B10" w:rsidP="008330D1">
            <w:pPr>
              <w:pStyle w:val="2"/>
              <w:shd w:val="clear" w:color="auto" w:fill="FFFFFF"/>
              <w:spacing w:before="413"/>
              <w:jc w:val="right"/>
              <w:rPr>
                <w:rFonts w:ascii="Lucida Sans Unicode" w:hAnsi="Lucida Sans Unicode" w:cs="Lucida Sans Unicode"/>
                <w:spacing w:val="-5"/>
                <w:sz w:val="22"/>
                <w:szCs w:val="22"/>
              </w:rPr>
            </w:pPr>
          </w:p>
          <w:p w14:paraId="02C2B45B" w14:textId="0D81D420" w:rsidR="00860B10" w:rsidRPr="008330D1" w:rsidRDefault="00860B10" w:rsidP="00860B10">
            <w:pPr>
              <w:jc w:val="center"/>
              <w:rPr>
                <w:b/>
                <w:bCs/>
              </w:rPr>
            </w:pPr>
            <w:r w:rsidRPr="008330D1">
              <w:rPr>
                <w:b/>
                <w:bCs/>
              </w:rPr>
              <w:t>LOGSTIC REGRESSION</w:t>
            </w:r>
          </w:p>
          <w:p w14:paraId="4557CE54" w14:textId="07386D24" w:rsidR="00A90D67" w:rsidRDefault="00A90D67" w:rsidP="00860B10">
            <w:pPr>
              <w:pStyle w:val="2"/>
              <w:shd w:val="clear" w:color="auto" w:fill="FFFFFF"/>
              <w:spacing w:before="413"/>
              <w:jc w:val="right"/>
              <w:rPr>
                <w:rFonts w:ascii="Lucida Sans Unicode" w:hAnsi="Lucida Sans Unicode" w:cs="Lucida Sans Unicode"/>
                <w:spacing w:val="-5"/>
                <w:sz w:val="22"/>
                <w:szCs w:val="22"/>
              </w:rPr>
            </w:pPr>
            <w:r>
              <w:rPr>
                <w:rFonts w:hint="cs"/>
                <w:noProof/>
                <w:lang w:bidi="he-IL"/>
              </w:rPr>
              <w:drawing>
                <wp:inline distT="0" distB="0" distL="0" distR="0" wp14:anchorId="6C019528" wp14:editId="655B6875">
                  <wp:extent cx="2942544" cy="1380490"/>
                  <wp:effectExtent l="133350" t="76200" r="86995" b="124460"/>
                  <wp:docPr id="6" name="תמונה 6" descr="תמונה שמכילה מפה, טקסט&#10;&#10;התיאור נוצר באופן אוטומט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logstic_roc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8322" cy="1542711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Lucida Sans Unicode" w:hAnsi="Lucida Sans Unicode" w:cs="Lucida Sans Unicode"/>
                <w:noProof/>
                <w:spacing w:val="-5"/>
                <w:sz w:val="22"/>
                <w:szCs w:val="22"/>
              </w:rPr>
              <w:drawing>
                <wp:inline distT="0" distB="0" distL="0" distR="0" wp14:anchorId="7D7959DD" wp14:editId="09C5F893">
                  <wp:extent cx="2737485" cy="1414779"/>
                  <wp:effectExtent l="133350" t="76200" r="81915" b="128905"/>
                  <wp:docPr id="5" name="תמונה 5" descr="תמונה שמכילה צילום מסך&#10;&#10;התיאור נוצר באופן אוטומט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logstic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5764" cy="1486244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14:paraId="090DB9EF" w14:textId="29EA9B34" w:rsidR="00F25D28" w:rsidRPr="008330D1" w:rsidRDefault="00860B10" w:rsidP="00860B10">
            <w:pPr>
              <w:bidi/>
              <w:jc w:val="center"/>
              <w:rPr>
                <w:rFonts w:cs="Times New Roman"/>
                <w:b/>
                <w:bCs/>
                <w:i/>
                <w:iCs/>
                <w:rtl/>
                <w:lang w:bidi="he-IL"/>
              </w:rPr>
            </w:pPr>
            <w:r w:rsidRPr="008330D1">
              <w:rPr>
                <w:rFonts w:cs="Times New Roman" w:hint="cs"/>
                <w:b/>
                <w:bCs/>
                <w:i/>
                <w:iCs/>
                <w:lang w:bidi="he-IL"/>
              </w:rPr>
              <w:t>SVM</w:t>
            </w:r>
          </w:p>
          <w:p w14:paraId="27A84C1A" w14:textId="5DB9098A" w:rsidR="00F25D28" w:rsidRDefault="000F527B" w:rsidP="00860B10">
            <w:pPr>
              <w:pStyle w:val="a6"/>
              <w:jc w:val="right"/>
            </w:pPr>
            <w:r>
              <w:rPr>
                <w:rFonts w:cs="Times New Roman"/>
                <w:b w:val="0"/>
                <w:bCs/>
                <w:i/>
                <w:iCs/>
                <w:noProof/>
                <w:lang w:bidi="he-IL"/>
              </w:rPr>
              <w:drawing>
                <wp:inline distT="0" distB="0" distL="0" distR="0" wp14:anchorId="1E4E75F9" wp14:editId="3E15BC90">
                  <wp:extent cx="3008630" cy="1442513"/>
                  <wp:effectExtent l="133350" t="76200" r="77470" b="139065"/>
                  <wp:docPr id="20" name="תמונה 20" descr="תמונה שמכילה צילום מסך&#10;&#10;התיאור נוצר באופן אוטומט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svm-roc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2869" cy="1482902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  <w:r w:rsidR="00860B10">
              <w:rPr>
                <w:rFonts w:ascii="Lucida Sans Unicode" w:hAnsi="Lucida Sans Unicode" w:cs="Lucida Sans Unicode"/>
                <w:noProof/>
                <w:spacing w:val="-5"/>
                <w:sz w:val="22"/>
                <w:szCs w:val="22"/>
              </w:rPr>
              <w:drawing>
                <wp:inline distT="0" distB="0" distL="0" distR="0" wp14:anchorId="5768F957" wp14:editId="2D8E175E">
                  <wp:extent cx="2723158" cy="1416685"/>
                  <wp:effectExtent l="133350" t="76200" r="77470" b="126365"/>
                  <wp:docPr id="13" name="תמונה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svm.jp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6453" cy="1844993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14:paraId="49E5C721" w14:textId="7060E5F5" w:rsidR="00F25D28" w:rsidRDefault="00F25D28" w:rsidP="00F25D28">
            <w:pPr>
              <w:bidi/>
              <w:rPr>
                <w:rFonts w:cs="Times New Roman"/>
                <w:b/>
                <w:bCs/>
                <w:i/>
                <w:iCs/>
                <w:sz w:val="28"/>
                <w:szCs w:val="28"/>
                <w:rtl/>
                <w:lang w:bidi="he-IL"/>
              </w:rPr>
            </w:pPr>
          </w:p>
          <w:p w14:paraId="4CFEDAEC" w14:textId="4D65B052" w:rsidR="000F527B" w:rsidRPr="000F527B" w:rsidRDefault="000F527B" w:rsidP="000F527B">
            <w:pPr>
              <w:pStyle w:val="ae"/>
              <w:bidi/>
              <w:rPr>
                <w:rFonts w:cs="Times New Roman"/>
                <w:i/>
                <w:iCs/>
                <w:sz w:val="22"/>
                <w:szCs w:val="22"/>
                <w:lang w:bidi="he-IL"/>
              </w:rPr>
            </w:pPr>
            <w:r>
              <w:rPr>
                <w:noProof/>
                <w:rtl/>
              </w:rPr>
              <mc:AlternateContent>
                <mc:Choice Requires="wps">
                  <w:drawing>
                    <wp:anchor distT="0" distB="0" distL="118745" distR="118745" simplePos="0" relativeHeight="251660288" behindDoc="1" locked="0" layoutInCell="1" allowOverlap="0" wp14:anchorId="7E7C410E" wp14:editId="4064619E">
                      <wp:simplePos x="0" y="0"/>
                      <wp:positionH relativeFrom="margin">
                        <wp:posOffset>1328982</wp:posOffset>
                      </wp:positionH>
                      <wp:positionV relativeFrom="page">
                        <wp:posOffset>184</wp:posOffset>
                      </wp:positionV>
                      <wp:extent cx="4145915" cy="327660"/>
                      <wp:effectExtent l="0" t="0" r="6985" b="0"/>
                      <wp:wrapSquare wrapText="bothSides"/>
                      <wp:docPr id="197" name="מלבן 1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4145915" cy="3276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C66D498" w14:textId="77777777" w:rsidR="00F25D28" w:rsidRDefault="00F25D28" w:rsidP="00F25D28">
                                  <w:pPr>
                                    <w:bidi/>
                                    <w:rPr>
                                      <w:rFonts w:cs="Times New Roman"/>
                                      <w:b/>
                                      <w:bCs/>
                                      <w:i/>
                                      <w:iCs/>
                                      <w:sz w:val="28"/>
                                      <w:szCs w:val="28"/>
                                      <w:rtl/>
                                      <w:lang w:bidi="he-IL"/>
                                    </w:rPr>
                                  </w:pPr>
                                  <w:r w:rsidRPr="00943F93">
                                    <w:rPr>
                                      <w:rFonts w:cs="Times New Roman" w:hint="cs"/>
                                      <w:b/>
                                      <w:bCs/>
                                      <w:i/>
                                      <w:iCs/>
                                      <w:sz w:val="28"/>
                                      <w:szCs w:val="28"/>
                                      <w:rtl/>
                                      <w:lang w:bidi="he-IL"/>
                                    </w:rPr>
                                    <w:t>בדיקת</w:t>
                                  </w:r>
                                  <w:r w:rsidRPr="00943F93">
                                    <w:rPr>
                                      <w:rFonts w:cs="Times New Roman"/>
                                      <w:b/>
                                      <w:bCs/>
                                      <w:i/>
                                      <w:iCs/>
                                      <w:sz w:val="28"/>
                                      <w:szCs w:val="28"/>
                                      <w:rtl/>
                                      <w:lang w:bidi="he-IL"/>
                                    </w:rPr>
                                    <w:t xml:space="preserve"> </w:t>
                                  </w:r>
                                  <w:r w:rsidRPr="00943F93">
                                    <w:rPr>
                                      <w:rFonts w:cs="Times New Roman" w:hint="cs"/>
                                      <w:b/>
                                      <w:bCs/>
                                      <w:i/>
                                      <w:iCs/>
                                      <w:sz w:val="28"/>
                                      <w:szCs w:val="28"/>
                                      <w:rtl/>
                                      <w:lang w:bidi="he-IL"/>
                                    </w:rPr>
                                    <w:t>פרמטרים</w:t>
                                  </w:r>
                                  <w:r w:rsidRPr="00943F93">
                                    <w:rPr>
                                      <w:rFonts w:cs="Times New Roman"/>
                                      <w:b/>
                                      <w:bCs/>
                                      <w:i/>
                                      <w:iCs/>
                                      <w:sz w:val="28"/>
                                      <w:szCs w:val="28"/>
                                      <w:rtl/>
                                      <w:lang w:bidi="he-IL"/>
                                    </w:rPr>
                                    <w:t xml:space="preserve"> </w:t>
                                  </w:r>
                                  <w:r w:rsidRPr="00943F93">
                                    <w:rPr>
                                      <w:rFonts w:cs="Times New Roman" w:hint="cs"/>
                                      <w:b/>
                                      <w:bCs/>
                                      <w:i/>
                                      <w:iCs/>
                                      <w:sz w:val="28"/>
                                      <w:szCs w:val="28"/>
                                      <w:rtl/>
                                      <w:lang w:bidi="he-IL"/>
                                    </w:rPr>
                                    <w:t>שונים</w:t>
                                  </w:r>
                                  <w:r w:rsidRPr="00943F93">
                                    <w:rPr>
                                      <w:rFonts w:cs="Times New Roman"/>
                                      <w:b/>
                                      <w:bCs/>
                                      <w:i/>
                                      <w:iCs/>
                                      <w:sz w:val="28"/>
                                      <w:szCs w:val="28"/>
                                      <w:rtl/>
                                      <w:lang w:bidi="he-IL"/>
                                    </w:rPr>
                                    <w:t xml:space="preserve"> </w:t>
                                  </w:r>
                                  <w:r w:rsidRPr="00943F93">
                                    <w:rPr>
                                      <w:rFonts w:cs="Times New Roman" w:hint="cs"/>
                                      <w:b/>
                                      <w:bCs/>
                                      <w:i/>
                                      <w:iCs/>
                                      <w:sz w:val="28"/>
                                      <w:szCs w:val="28"/>
                                      <w:rtl/>
                                      <w:lang w:bidi="he-IL"/>
                                    </w:rPr>
                                    <w:t>כדי</w:t>
                                  </w:r>
                                  <w:r w:rsidRPr="00943F93">
                                    <w:rPr>
                                      <w:rFonts w:cs="Times New Roman"/>
                                      <w:b/>
                                      <w:bCs/>
                                      <w:i/>
                                      <w:iCs/>
                                      <w:sz w:val="28"/>
                                      <w:szCs w:val="28"/>
                                      <w:rtl/>
                                      <w:lang w:bidi="he-IL"/>
                                    </w:rPr>
                                    <w:t xml:space="preserve"> </w:t>
                                  </w:r>
                                  <w:r w:rsidRPr="00943F93">
                                    <w:rPr>
                                      <w:rFonts w:cs="Times New Roman" w:hint="cs"/>
                                      <w:b/>
                                      <w:bCs/>
                                      <w:i/>
                                      <w:iCs/>
                                      <w:sz w:val="28"/>
                                      <w:szCs w:val="28"/>
                                      <w:rtl/>
                                      <w:lang w:bidi="he-IL"/>
                                    </w:rPr>
                                    <w:t>להבין</w:t>
                                  </w:r>
                                  <w:r>
                                    <w:rPr>
                                      <w:rFonts w:cs="Times New Roman" w:hint="cs"/>
                                      <w:b/>
                                      <w:bCs/>
                                      <w:i/>
                                      <w:iCs/>
                                      <w:sz w:val="28"/>
                                      <w:szCs w:val="28"/>
                                      <w:rtl/>
                                      <w:lang w:bidi="he-IL"/>
                                    </w:rPr>
                                    <w:t xml:space="preserve"> כיצד</w:t>
                                  </w:r>
                                  <w:r w:rsidRPr="00943F93">
                                    <w:rPr>
                                      <w:rFonts w:cs="Times New Roman"/>
                                      <w:b/>
                                      <w:bCs/>
                                      <w:i/>
                                      <w:iCs/>
                                      <w:sz w:val="28"/>
                                      <w:szCs w:val="28"/>
                                      <w:rtl/>
                                      <w:lang w:bidi="he-IL"/>
                                    </w:rPr>
                                    <w:t xml:space="preserve"> </w:t>
                                  </w:r>
                                  <w:r w:rsidRPr="00943F93">
                                    <w:rPr>
                                      <w:rFonts w:cs="Times New Roman" w:hint="cs"/>
                                      <w:b/>
                                      <w:bCs/>
                                      <w:i/>
                                      <w:iCs/>
                                      <w:sz w:val="28"/>
                                      <w:szCs w:val="28"/>
                                      <w:rtl/>
                                      <w:lang w:bidi="he-IL"/>
                                    </w:rPr>
                                    <w:t>זה משפיע על התוצאות</w:t>
                                  </w:r>
                                </w:p>
                                <w:tbl>
                                  <w:tblPr>
                                    <w:tblStyle w:val="a5"/>
                                    <w:tblW w:w="3950" w:type="dxa"/>
                                    <w:tblInd w:w="4673" w:type="dxa"/>
                                    <w:tblLayout w:type="fixed"/>
                                    <w:tblLook w:val="04A0" w:firstRow="1" w:lastRow="0" w:firstColumn="1" w:lastColumn="0" w:noHBand="0" w:noVBand="1"/>
                                  </w:tblPr>
                                  <w:tblGrid>
                                    <w:gridCol w:w="282"/>
                                    <w:gridCol w:w="1222"/>
                                    <w:gridCol w:w="1223"/>
                                    <w:gridCol w:w="1223"/>
                                  </w:tblGrid>
                                  <w:tr w:rsidR="00CD4465" w:rsidRPr="00CD4465" w14:paraId="13DF86A2" w14:textId="77777777" w:rsidTr="008330D1">
                                    <w:trPr>
                                      <w:gridAfter w:val="3"/>
                                      <w:wAfter w:w="3668" w:type="dxa"/>
                                      <w:trHeight w:val="855"/>
                                    </w:trPr>
                                    <w:tc>
                                      <w:tcPr>
                                        <w:tcW w:w="282" w:type="dxa"/>
                                      </w:tcPr>
                                      <w:p w14:paraId="3788BDA0" w14:textId="78F032BC" w:rsidR="00CD4465" w:rsidRPr="00CD4465" w:rsidRDefault="00CD4465" w:rsidP="00CD4465">
                                        <w:pPr>
                                          <w:pStyle w:val="2"/>
                                          <w:spacing w:before="413"/>
                                          <w:jc w:val="left"/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8"/>
                                            <w:szCs w:val="18"/>
                                          </w:rPr>
                                        </w:pPr>
                                      </w:p>
                                    </w:tc>
                                  </w:tr>
                                  <w:tr w:rsidR="00CD4465" w:rsidRPr="00CD4465" w14:paraId="072AFCC1" w14:textId="77777777" w:rsidTr="008330D1">
                                    <w:trPr>
                                      <w:trHeight w:val="855"/>
                                    </w:trPr>
                                    <w:tc>
                                      <w:tcPr>
                                        <w:tcW w:w="282" w:type="dxa"/>
                                      </w:tcPr>
                                      <w:p w14:paraId="013CB0B9" w14:textId="77777777" w:rsidR="00CD4465" w:rsidRPr="00CD4465" w:rsidRDefault="00CD4465" w:rsidP="00CD4465">
                                        <w:pPr>
                                          <w:pStyle w:val="2"/>
                                          <w:spacing w:before="413"/>
                                          <w:jc w:val="right"/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CD4465"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  <w:t>Accuracy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22" w:type="dxa"/>
                                      </w:tcPr>
                                      <w:p w14:paraId="105461B5" w14:textId="77777777" w:rsidR="00CD4465" w:rsidRPr="00CD4465" w:rsidRDefault="00CD4465" w:rsidP="00CD4465">
                                        <w:pPr>
                                          <w:pStyle w:val="2"/>
                                          <w:spacing w:before="413"/>
                                          <w:jc w:val="right"/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CD4465"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  <w:t>F1-score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23" w:type="dxa"/>
                                      </w:tcPr>
                                      <w:p w14:paraId="10350E96" w14:textId="77777777" w:rsidR="00CD4465" w:rsidRPr="00CD4465" w:rsidRDefault="00CD4465" w:rsidP="00CD4465">
                                        <w:pPr>
                                          <w:pStyle w:val="2"/>
                                          <w:spacing w:before="413"/>
                                          <w:jc w:val="right"/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CD4465"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  <w:t>Recall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23" w:type="dxa"/>
                                      </w:tcPr>
                                      <w:p w14:paraId="5E7D4773" w14:textId="77777777" w:rsidR="00CD4465" w:rsidRPr="00CD4465" w:rsidRDefault="00CD4465" w:rsidP="00CD4465">
                                        <w:pPr>
                                          <w:pStyle w:val="2"/>
                                          <w:spacing w:before="413"/>
                                          <w:jc w:val="right"/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CD4465"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  <w:t>Precision</w:t>
                                        </w:r>
                                      </w:p>
                                    </w:tc>
                                  </w:tr>
                                  <w:tr w:rsidR="00CD4465" w:rsidRPr="00CD4465" w14:paraId="7BB57E54" w14:textId="77777777" w:rsidTr="008330D1">
                                    <w:trPr>
                                      <w:trHeight w:val="863"/>
                                    </w:trPr>
                                    <w:tc>
                                      <w:tcPr>
                                        <w:tcW w:w="282" w:type="dxa"/>
                                      </w:tcPr>
                                      <w:p w14:paraId="172F3E8C" w14:textId="77777777" w:rsidR="00CD4465" w:rsidRPr="00CD4465" w:rsidRDefault="00CD4465" w:rsidP="00CD4465">
                                        <w:pPr>
                                          <w:pStyle w:val="2"/>
                                          <w:spacing w:before="413"/>
                                          <w:jc w:val="right"/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CD4465"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  <w:t>0.86039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22" w:type="dxa"/>
                                      </w:tcPr>
                                      <w:p w14:paraId="0A7F50D0" w14:textId="77777777" w:rsidR="00CD4465" w:rsidRPr="00CD4465" w:rsidRDefault="00CD4465" w:rsidP="00CD4465">
                                        <w:pPr>
                                          <w:pStyle w:val="2"/>
                                          <w:spacing w:before="413"/>
                                          <w:jc w:val="right"/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CD4465"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  <w:t>0.859303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23" w:type="dxa"/>
                                      </w:tcPr>
                                      <w:p w14:paraId="514BE7C5" w14:textId="77777777" w:rsidR="00CD4465" w:rsidRPr="00CD4465" w:rsidRDefault="00CD4465" w:rsidP="00CD4465">
                                        <w:pPr>
                                          <w:pStyle w:val="2"/>
                                          <w:spacing w:before="413"/>
                                          <w:jc w:val="right"/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CD4465"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  <w:t>0.914286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23" w:type="dxa"/>
                                      </w:tcPr>
                                      <w:p w14:paraId="680750D9" w14:textId="77777777" w:rsidR="00CD4465" w:rsidRPr="00CD4465" w:rsidRDefault="00CD4465" w:rsidP="00CD4465">
                                        <w:pPr>
                                          <w:pStyle w:val="2"/>
                                          <w:spacing w:before="413"/>
                                          <w:jc w:val="right"/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CD4465"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  <w:t>0.851064</w:t>
                                        </w:r>
                                      </w:p>
                                    </w:tc>
                                  </w:tr>
                                </w:tbl>
                                <w:p w14:paraId="4F6E195A" w14:textId="75745ED4" w:rsidR="00F25D28" w:rsidRDefault="00F25D28" w:rsidP="00CD4465">
                                  <w:pPr>
                                    <w:pStyle w:val="a6"/>
                                    <w:tabs>
                                      <w:tab w:val="clear" w:pos="4680"/>
                                      <w:tab w:val="clear" w:pos="9360"/>
                                    </w:tabs>
                                    <w:jc w:val="right"/>
                                    <w:rPr>
                                      <w:caps/>
                                      <w:color w:val="FFFFFF" w:themeColor="background1"/>
                                      <w:lang w:bidi="he-IL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E7C410E" id="מלבן 197" o:spid="_x0000_s1026" style="position:absolute;left:0;text-align:left;margin-left:104.65pt;margin-top:0;width:326.45pt;height:25.8pt;flip:x;z-index:-251656192;visibility:visible;mso-wrap-style:square;mso-width-percent:0;mso-height-percent:0;mso-wrap-distance-left:9.35pt;mso-wrap-distance-top:0;mso-wrap-distance-right:9.35pt;mso-wrap-distance-bottom:0;mso-position-horizontal:absolute;mso-position-horizontal-relative:margin;mso-position-vertical:absolute;mso-position-vertical-relative:page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" o:allowoverlap="f" fillcolor="#476166 [3204]" stroked="f">
                      <v:textbox>
                        <w:txbxContent>
                          <w:p w14:paraId="0C66D498" w14:textId="77777777" w:rsidR="00F25D28" w:rsidRDefault="00F25D28" w:rsidP="00F25D28">
                            <w:pPr>
                              <w:bidi/>
                              <w:rPr>
                                <w:rFonts w:cs="Times New Roman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  <w:rtl/>
                                <w:lang w:bidi="he-IL"/>
                              </w:rPr>
                            </w:pPr>
                            <w:r w:rsidRPr="00943F93">
                              <w:rPr>
                                <w:rFonts w:cs="Times New Roman" w:hint="cs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  <w:rtl/>
                                <w:lang w:bidi="he-IL"/>
                              </w:rPr>
                              <w:t>בדיקת</w:t>
                            </w:r>
                            <w:r w:rsidRPr="00943F93">
                              <w:rPr>
                                <w:rFonts w:cs="Times New Roman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  <w:rtl/>
                                <w:lang w:bidi="he-IL"/>
                              </w:rPr>
                              <w:t xml:space="preserve"> </w:t>
                            </w:r>
                            <w:r w:rsidRPr="00943F93">
                              <w:rPr>
                                <w:rFonts w:cs="Times New Roman" w:hint="cs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  <w:rtl/>
                                <w:lang w:bidi="he-IL"/>
                              </w:rPr>
                              <w:t>פרמטרים</w:t>
                            </w:r>
                            <w:r w:rsidRPr="00943F93">
                              <w:rPr>
                                <w:rFonts w:cs="Times New Roman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  <w:rtl/>
                                <w:lang w:bidi="he-IL"/>
                              </w:rPr>
                              <w:t xml:space="preserve"> </w:t>
                            </w:r>
                            <w:r w:rsidRPr="00943F93">
                              <w:rPr>
                                <w:rFonts w:cs="Times New Roman" w:hint="cs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  <w:rtl/>
                                <w:lang w:bidi="he-IL"/>
                              </w:rPr>
                              <w:t>שונים</w:t>
                            </w:r>
                            <w:r w:rsidRPr="00943F93">
                              <w:rPr>
                                <w:rFonts w:cs="Times New Roman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  <w:rtl/>
                                <w:lang w:bidi="he-IL"/>
                              </w:rPr>
                              <w:t xml:space="preserve"> </w:t>
                            </w:r>
                            <w:r w:rsidRPr="00943F93">
                              <w:rPr>
                                <w:rFonts w:cs="Times New Roman" w:hint="cs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  <w:rtl/>
                                <w:lang w:bidi="he-IL"/>
                              </w:rPr>
                              <w:t>כדי</w:t>
                            </w:r>
                            <w:r w:rsidRPr="00943F93">
                              <w:rPr>
                                <w:rFonts w:cs="Times New Roman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  <w:rtl/>
                                <w:lang w:bidi="he-IL"/>
                              </w:rPr>
                              <w:t xml:space="preserve"> </w:t>
                            </w:r>
                            <w:r w:rsidRPr="00943F93">
                              <w:rPr>
                                <w:rFonts w:cs="Times New Roman" w:hint="cs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  <w:rtl/>
                                <w:lang w:bidi="he-IL"/>
                              </w:rPr>
                              <w:t>להבין</w:t>
                            </w:r>
                            <w:r>
                              <w:rPr>
                                <w:rFonts w:cs="Times New Roman" w:hint="cs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  <w:rtl/>
                                <w:lang w:bidi="he-IL"/>
                              </w:rPr>
                              <w:t xml:space="preserve"> כיצד</w:t>
                            </w:r>
                            <w:r w:rsidRPr="00943F93">
                              <w:rPr>
                                <w:rFonts w:cs="Times New Roman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  <w:rtl/>
                                <w:lang w:bidi="he-IL"/>
                              </w:rPr>
                              <w:t xml:space="preserve"> </w:t>
                            </w:r>
                            <w:r w:rsidRPr="00943F93">
                              <w:rPr>
                                <w:rFonts w:cs="Times New Roman" w:hint="cs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  <w:rtl/>
                                <w:lang w:bidi="he-IL"/>
                              </w:rPr>
                              <w:t>זה משפיע על התוצאות</w:t>
                            </w:r>
                          </w:p>
                          <w:tbl>
                            <w:tblPr>
                              <w:tblStyle w:val="a5"/>
                              <w:tblW w:w="3950" w:type="dxa"/>
                              <w:tblInd w:w="4673" w:type="dxa"/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282"/>
                              <w:gridCol w:w="1222"/>
                              <w:gridCol w:w="1223"/>
                              <w:gridCol w:w="1223"/>
                            </w:tblGrid>
                            <w:tr w:rsidR="00CD4465" w:rsidRPr="00CD4465" w14:paraId="13DF86A2" w14:textId="77777777" w:rsidTr="008330D1">
                              <w:trPr>
                                <w:gridAfter w:val="3"/>
                                <w:wAfter w:w="3668" w:type="dxa"/>
                                <w:trHeight w:val="855"/>
                              </w:trPr>
                              <w:tc>
                                <w:tcPr>
                                  <w:tcW w:w="282" w:type="dxa"/>
                                </w:tcPr>
                                <w:p w14:paraId="3788BDA0" w14:textId="78F032BC" w:rsidR="00CD4465" w:rsidRPr="00CD4465" w:rsidRDefault="00CD4465" w:rsidP="00CD4465">
                                  <w:pPr>
                                    <w:pStyle w:val="2"/>
                                    <w:spacing w:before="413"/>
                                    <w:jc w:val="left"/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CD4465" w:rsidRPr="00CD4465" w14:paraId="072AFCC1" w14:textId="77777777" w:rsidTr="008330D1">
                              <w:trPr>
                                <w:trHeight w:val="855"/>
                              </w:trPr>
                              <w:tc>
                                <w:tcPr>
                                  <w:tcW w:w="282" w:type="dxa"/>
                                </w:tcPr>
                                <w:p w14:paraId="013CB0B9" w14:textId="77777777" w:rsidR="00CD4465" w:rsidRPr="00CD4465" w:rsidRDefault="00CD4465" w:rsidP="00CD4465">
                                  <w:pPr>
                                    <w:pStyle w:val="2"/>
                                    <w:spacing w:before="413"/>
                                    <w:jc w:val="right"/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</w:pPr>
                                  <w:r w:rsidRPr="00CD4465"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  <w:t>Accuracy</w:t>
                                  </w:r>
                                </w:p>
                              </w:tc>
                              <w:tc>
                                <w:tcPr>
                                  <w:tcW w:w="1222" w:type="dxa"/>
                                </w:tcPr>
                                <w:p w14:paraId="105461B5" w14:textId="77777777" w:rsidR="00CD4465" w:rsidRPr="00CD4465" w:rsidRDefault="00CD4465" w:rsidP="00CD4465">
                                  <w:pPr>
                                    <w:pStyle w:val="2"/>
                                    <w:spacing w:before="413"/>
                                    <w:jc w:val="right"/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</w:pPr>
                                  <w:r w:rsidRPr="00CD4465"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  <w:t>F1-score</w:t>
                                  </w:r>
                                </w:p>
                              </w:tc>
                              <w:tc>
                                <w:tcPr>
                                  <w:tcW w:w="1223" w:type="dxa"/>
                                </w:tcPr>
                                <w:p w14:paraId="10350E96" w14:textId="77777777" w:rsidR="00CD4465" w:rsidRPr="00CD4465" w:rsidRDefault="00CD4465" w:rsidP="00CD4465">
                                  <w:pPr>
                                    <w:pStyle w:val="2"/>
                                    <w:spacing w:before="413"/>
                                    <w:jc w:val="right"/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</w:pPr>
                                  <w:r w:rsidRPr="00CD4465"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  <w:t>Recall</w:t>
                                  </w:r>
                                </w:p>
                              </w:tc>
                              <w:tc>
                                <w:tcPr>
                                  <w:tcW w:w="1223" w:type="dxa"/>
                                </w:tcPr>
                                <w:p w14:paraId="5E7D4773" w14:textId="77777777" w:rsidR="00CD4465" w:rsidRPr="00CD4465" w:rsidRDefault="00CD4465" w:rsidP="00CD4465">
                                  <w:pPr>
                                    <w:pStyle w:val="2"/>
                                    <w:spacing w:before="413"/>
                                    <w:jc w:val="right"/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</w:pPr>
                                  <w:r w:rsidRPr="00CD4465"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  <w:t>Precision</w:t>
                                  </w:r>
                                </w:p>
                              </w:tc>
                            </w:tr>
                            <w:tr w:rsidR="00CD4465" w:rsidRPr="00CD4465" w14:paraId="7BB57E54" w14:textId="77777777" w:rsidTr="008330D1">
                              <w:trPr>
                                <w:trHeight w:val="863"/>
                              </w:trPr>
                              <w:tc>
                                <w:tcPr>
                                  <w:tcW w:w="282" w:type="dxa"/>
                                </w:tcPr>
                                <w:p w14:paraId="172F3E8C" w14:textId="77777777" w:rsidR="00CD4465" w:rsidRPr="00CD4465" w:rsidRDefault="00CD4465" w:rsidP="00CD4465">
                                  <w:pPr>
                                    <w:pStyle w:val="2"/>
                                    <w:spacing w:before="413"/>
                                    <w:jc w:val="right"/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</w:pPr>
                                  <w:r w:rsidRPr="00CD4465"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  <w:t>0.86039</w:t>
                                  </w:r>
                                </w:p>
                              </w:tc>
                              <w:tc>
                                <w:tcPr>
                                  <w:tcW w:w="1222" w:type="dxa"/>
                                </w:tcPr>
                                <w:p w14:paraId="0A7F50D0" w14:textId="77777777" w:rsidR="00CD4465" w:rsidRPr="00CD4465" w:rsidRDefault="00CD4465" w:rsidP="00CD4465">
                                  <w:pPr>
                                    <w:pStyle w:val="2"/>
                                    <w:spacing w:before="413"/>
                                    <w:jc w:val="right"/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</w:pPr>
                                  <w:r w:rsidRPr="00CD4465"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  <w:t>0.859303</w:t>
                                  </w:r>
                                </w:p>
                              </w:tc>
                              <w:tc>
                                <w:tcPr>
                                  <w:tcW w:w="1223" w:type="dxa"/>
                                </w:tcPr>
                                <w:p w14:paraId="514BE7C5" w14:textId="77777777" w:rsidR="00CD4465" w:rsidRPr="00CD4465" w:rsidRDefault="00CD4465" w:rsidP="00CD4465">
                                  <w:pPr>
                                    <w:pStyle w:val="2"/>
                                    <w:spacing w:before="413"/>
                                    <w:jc w:val="right"/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</w:pPr>
                                  <w:r w:rsidRPr="00CD4465"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  <w:t>0.914286</w:t>
                                  </w:r>
                                </w:p>
                              </w:tc>
                              <w:tc>
                                <w:tcPr>
                                  <w:tcW w:w="1223" w:type="dxa"/>
                                </w:tcPr>
                                <w:p w14:paraId="680750D9" w14:textId="77777777" w:rsidR="00CD4465" w:rsidRPr="00CD4465" w:rsidRDefault="00CD4465" w:rsidP="00CD4465">
                                  <w:pPr>
                                    <w:pStyle w:val="2"/>
                                    <w:spacing w:before="413"/>
                                    <w:jc w:val="right"/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</w:pPr>
                                  <w:r w:rsidRPr="00CD4465"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  <w:t>0.851064</w:t>
                                  </w:r>
                                </w:p>
                              </w:tc>
                            </w:tr>
                          </w:tbl>
                          <w:p w14:paraId="4F6E195A" w14:textId="75745ED4" w:rsidR="00F25D28" w:rsidRDefault="00F25D28" w:rsidP="00CD4465">
                            <w:pPr>
                              <w:pStyle w:val="a6"/>
                              <w:tabs>
                                <w:tab w:val="clear" w:pos="4680"/>
                                <w:tab w:val="clear" w:pos="9360"/>
                              </w:tabs>
                              <w:jc w:val="right"/>
                              <w:rPr>
                                <w:caps/>
                                <w:color w:val="FFFFFF" w:themeColor="background1"/>
                                <w:lang w:bidi="he-IL"/>
                              </w:rPr>
                            </w:pPr>
                          </w:p>
                        </w:txbxContent>
                      </v:textbox>
                      <w10:wrap type="square" anchorx="margin" anchory="page"/>
                    </v:rect>
                  </w:pict>
                </mc:Fallback>
              </mc:AlternateContent>
            </w:r>
          </w:p>
          <w:p w14:paraId="6537F9EF" w14:textId="77777777" w:rsidR="000F527B" w:rsidRPr="000F527B" w:rsidRDefault="000F527B" w:rsidP="000F527B">
            <w:pPr>
              <w:bidi/>
              <w:ind w:left="360"/>
              <w:rPr>
                <w:rFonts w:cs="Times New Roman"/>
                <w:i/>
                <w:iCs/>
                <w:sz w:val="22"/>
                <w:szCs w:val="22"/>
                <w:lang w:bidi="he-IL"/>
              </w:rPr>
            </w:pPr>
          </w:p>
          <w:p w14:paraId="4B0229F6" w14:textId="77777777" w:rsidR="000F527B" w:rsidRPr="000F527B" w:rsidRDefault="000F527B" w:rsidP="000F527B">
            <w:pPr>
              <w:bidi/>
              <w:rPr>
                <w:rFonts w:cs="Times New Roman"/>
                <w:i/>
                <w:iCs/>
                <w:sz w:val="22"/>
                <w:szCs w:val="22"/>
                <w:lang w:bidi="he-IL"/>
              </w:rPr>
            </w:pPr>
          </w:p>
          <w:p w14:paraId="7A06EF8A" w14:textId="5E8D0AAE" w:rsidR="00F25D28" w:rsidRDefault="00F25D28" w:rsidP="000F527B">
            <w:pPr>
              <w:pStyle w:val="ae"/>
              <w:numPr>
                <w:ilvl w:val="0"/>
                <w:numId w:val="5"/>
              </w:numPr>
              <w:bidi/>
              <w:rPr>
                <w:rFonts w:cs="Times New Roman"/>
                <w:i/>
                <w:iCs/>
                <w:sz w:val="22"/>
                <w:szCs w:val="22"/>
                <w:lang w:bidi="he-IL"/>
              </w:rPr>
            </w:pPr>
            <w:r w:rsidRPr="00B818F7">
              <w:rPr>
                <w:rFonts w:cs="Times New Roman"/>
                <w:b/>
                <w:bCs/>
                <w:i/>
                <w:iCs/>
                <w:rtl/>
                <w:lang w:bidi="he-IL"/>
              </w:rPr>
              <w:t xml:space="preserve">אנו משתמשים בפרמטר </w:t>
            </w:r>
            <w:r w:rsidRPr="00B818F7">
              <w:rPr>
                <w:rFonts w:cs="Times New Roman"/>
                <w:b/>
                <w:bCs/>
                <w:i/>
                <w:iCs/>
              </w:rPr>
              <w:t>C</w:t>
            </w:r>
            <w:r w:rsidRPr="00B818F7">
              <w:rPr>
                <w:rFonts w:cs="Times New Roman"/>
                <w:b/>
                <w:bCs/>
                <w:i/>
                <w:iCs/>
                <w:rtl/>
                <w:lang w:bidi="he-IL"/>
              </w:rPr>
              <w:t xml:space="preserve"> כפרמטר הרגולציה שלנו. פרמטר </w:t>
            </w:r>
            <w:r w:rsidRPr="00B818F7">
              <w:rPr>
                <w:rFonts w:cs="Times New Roman"/>
                <w:b/>
                <w:bCs/>
                <w:i/>
                <w:iCs/>
              </w:rPr>
              <w:t>C = 1 / λ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>.</w:t>
            </w:r>
          </w:p>
          <w:p w14:paraId="63DF9F62" w14:textId="619A2C87" w:rsidR="002F5D7F" w:rsidRPr="00B44569" w:rsidRDefault="00B44569" w:rsidP="00B44569">
            <w:pPr>
              <w:bidi/>
              <w:jc w:val="both"/>
              <w:rPr>
                <w:rFonts w:cs="Times New Roman"/>
                <w:sz w:val="22"/>
                <w:szCs w:val="22"/>
                <w:rtl/>
                <w:lang w:bidi="he-IL"/>
              </w:rPr>
            </w:pPr>
            <w:r>
              <w:rPr>
                <w:rFonts w:cs="Times New Roman"/>
                <w:lang w:bidi="he-IL"/>
              </w:rPr>
              <w:t>C</w:t>
            </w:r>
            <w:r w:rsidRPr="00B44569">
              <w:rPr>
                <w:rFonts w:cs="Times New Roman"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הוא</w:t>
            </w:r>
            <w:r w:rsidR="002F5D7F" w:rsidRPr="00B44569">
              <w:rPr>
                <w:rFonts w:cs="Times New Roman" w:hint="cs"/>
                <w:rtl/>
                <w:lang w:bidi="he-IL"/>
              </w:rPr>
              <w:t xml:space="preserve"> פרמטר המאלץ אתנו לחפש מקדמים טיטיות קטנות מ </w:t>
            </w:r>
            <w:r w:rsidRPr="00B44569">
              <w:rPr>
                <w:rFonts w:cs="Times New Roman"/>
                <w:lang w:bidi="he-IL"/>
              </w:rPr>
              <w:t>C</w:t>
            </w:r>
            <w:r w:rsidRPr="00B44569">
              <w:rPr>
                <w:rFonts w:cs="Times New Roman" w:hint="cs"/>
                <w:rtl/>
                <w:lang w:bidi="he-IL"/>
              </w:rPr>
              <w:t xml:space="preserve"> הוא</w:t>
            </w:r>
            <w:r w:rsidR="002F5D7F" w:rsidRPr="00B44569">
              <w:rPr>
                <w:rFonts w:cs="Times New Roman" w:hint="cs"/>
                <w:rtl/>
                <w:lang w:bidi="he-IL"/>
              </w:rPr>
              <w:t xml:space="preserve"> מחליט מורכבות ה מודל </w:t>
            </w:r>
          </w:p>
          <w:p w14:paraId="2C52D048" w14:textId="37D29395" w:rsidR="00F25D28" w:rsidRDefault="00F25D28" w:rsidP="00F25D28">
            <w:pPr>
              <w:bidi/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</w:pP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עבור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ערכים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קטנים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של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/>
                <w:i/>
                <w:iCs/>
                <w:sz w:val="22"/>
                <w:szCs w:val="22"/>
              </w:rPr>
              <w:t>C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,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אנו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מגדילים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את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חוזק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ההסדר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אשר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ייצר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מודלים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פשוטים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אשר יגרום ל</w:t>
            </w:r>
            <w:r>
              <w:rPr>
                <w:rFonts w:cs="Times New Roman" w:hint="cs"/>
                <w:i/>
                <w:iCs/>
                <w:sz w:val="22"/>
                <w:szCs w:val="22"/>
                <w:lang w:bidi="he-IL"/>
              </w:rPr>
              <w:t xml:space="preserve">  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>(</w:t>
            </w:r>
            <w:r w:rsidR="00B818F7">
              <w:t xml:space="preserve"> </w:t>
            </w:r>
            <w:r w:rsidR="00B818F7" w:rsidRPr="00B818F7">
              <w:rPr>
                <w:rFonts w:cs="Times New Roman"/>
                <w:i/>
                <w:iCs/>
                <w:sz w:val="22"/>
                <w:szCs w:val="22"/>
                <w:lang w:bidi="he-IL"/>
              </w:rPr>
              <w:t>underfit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)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לנתונים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.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עבור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ערכים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גדולים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של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/>
                <w:i/>
                <w:iCs/>
                <w:sz w:val="22"/>
                <w:szCs w:val="22"/>
              </w:rPr>
              <w:t>C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,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אנו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מנמיכים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את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כוחה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של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הסדירה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שמרמז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על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כך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שהמודל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מותר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להגדיל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את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המורכבות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שלו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,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ולכן</w:t>
            </w:r>
            <w:r w:rsidR="00B818F7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זה גורם ל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(</w:t>
            </w:r>
            <w:r w:rsidR="00B818F7">
              <w:rPr>
                <w:rFonts w:cs="Times New Roman"/>
                <w:i/>
                <w:iCs/>
                <w:sz w:val="22"/>
                <w:szCs w:val="22"/>
                <w:lang w:bidi="ar-JO"/>
              </w:rPr>
              <w:t>overfit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) </w:t>
            </w:r>
            <w:r w:rsidR="00B818F7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על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הנתונים</w:t>
            </w:r>
            <w:r w:rsidR="00B818F7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.</w:t>
            </w:r>
            <w:r w:rsidR="002F5D7F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עשינו השוואה בין </w:t>
            </w:r>
            <w:r w:rsidR="00B44569">
              <w:rPr>
                <w:rFonts w:cs="Times New Roman"/>
                <w:i/>
                <w:iCs/>
                <w:sz w:val="22"/>
                <w:szCs w:val="22"/>
                <w:lang w:bidi="he-IL"/>
              </w:rPr>
              <w:t>train</w:t>
            </w:r>
            <w:r w:rsidR="002F5D7F">
              <w:rPr>
                <w:rFonts w:cs="Times New Roman" w:hint="cs"/>
                <w:i/>
                <w:iCs/>
                <w:sz w:val="22"/>
                <w:szCs w:val="22"/>
                <w:lang w:bidi="he-IL"/>
              </w:rPr>
              <w:t xml:space="preserve"> </w:t>
            </w:r>
            <w:r w:rsidR="002F5D7F">
              <w:rPr>
                <w:rFonts w:cs="Times New Roman"/>
                <w:i/>
                <w:iCs/>
                <w:sz w:val="22"/>
                <w:szCs w:val="22"/>
                <w:lang w:bidi="he-IL"/>
              </w:rPr>
              <w:t>\</w:t>
            </w:r>
            <w:r w:rsidR="00B44569">
              <w:rPr>
                <w:rFonts w:cs="Times New Roman"/>
                <w:i/>
                <w:iCs/>
                <w:sz w:val="22"/>
                <w:szCs w:val="22"/>
                <w:lang w:bidi="he-IL"/>
              </w:rPr>
              <w:t>test</w:t>
            </w:r>
            <w:r w:rsidR="002F5D7F">
              <w:rPr>
                <w:rFonts w:cs="Times New Roman"/>
                <w:i/>
                <w:iCs/>
                <w:sz w:val="22"/>
                <w:szCs w:val="22"/>
                <w:lang w:bidi="he-IL"/>
              </w:rPr>
              <w:t xml:space="preserve">  </w:t>
            </w:r>
            <w:r w:rsidR="002F5D7F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="00B44569">
              <w:rPr>
                <w:rFonts w:cs="Times New Roman"/>
                <w:i/>
                <w:iCs/>
                <w:sz w:val="22"/>
                <w:szCs w:val="22"/>
                <w:lang w:bidi="he-IL"/>
              </w:rPr>
              <w:t>accuracy</w:t>
            </w:r>
            <w:r w:rsidR="002F5D7F">
              <w:rPr>
                <w:rFonts w:cs="Times New Roman" w:hint="cs"/>
                <w:i/>
                <w:iCs/>
                <w:sz w:val="22"/>
                <w:szCs w:val="22"/>
                <w:lang w:bidi="he-IL"/>
              </w:rPr>
              <w:t xml:space="preserve"> </w:t>
            </w:r>
            <w:r w:rsidR="002F5D7F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 בשביל לראות איך השינוי ב פרמטר משפיע על ה </w:t>
            </w:r>
            <w:r w:rsidR="00B44569">
              <w:rPr>
                <w:rFonts w:cs="Times New Roman"/>
                <w:i/>
                <w:iCs/>
                <w:sz w:val="22"/>
                <w:szCs w:val="22"/>
                <w:lang w:bidi="ar-JO"/>
              </w:rPr>
              <w:t xml:space="preserve"> overfit</w:t>
            </w:r>
            <w:r w:rsidR="00B44569">
              <w:rPr>
                <w:rFonts w:cs="Times New Roman" w:hint="cs"/>
                <w:i/>
                <w:iCs/>
                <w:sz w:val="22"/>
                <w:szCs w:val="22"/>
                <w:lang w:bidi="he-IL"/>
              </w:rPr>
              <w:t xml:space="preserve"> </w:t>
            </w:r>
            <w:r w:rsidR="00B44569" w:rsidRPr="00B818F7">
              <w:rPr>
                <w:rFonts w:cs="Times New Roman"/>
                <w:i/>
                <w:iCs/>
                <w:sz w:val="22"/>
                <w:szCs w:val="22"/>
                <w:lang w:bidi="he-IL"/>
              </w:rPr>
              <w:t xml:space="preserve"> underfit</w:t>
            </w:r>
            <w:r w:rsidR="00B44569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="002F5D7F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אפשר לראות ש קבלנו דיוק </w:t>
            </w:r>
            <w:r w:rsidR="00B44569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מקסימלי</w:t>
            </w:r>
            <w:r w:rsidR="002F5D7F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="002F5D7F">
              <w:rPr>
                <w:rFonts w:cs="Times New Roman" w:hint="cs"/>
                <w:i/>
                <w:iCs/>
                <w:sz w:val="22"/>
                <w:szCs w:val="22"/>
                <w:lang w:bidi="he-IL"/>
              </w:rPr>
              <w:t xml:space="preserve"> </w:t>
            </w:r>
            <w:r w:rsidR="002F5D7F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לא בהכרח שמגדלים את הפרמטר אלה באמצע   נתן לראות אם אנו לוקחים פרמטרים גדולים  לפי הפרש הדיוק נהיה לנו </w:t>
            </w:r>
            <w:r w:rsidR="00B44569" w:rsidRPr="00B818F7">
              <w:rPr>
                <w:rFonts w:cs="Times New Roman"/>
                <w:i/>
                <w:iCs/>
                <w:sz w:val="22"/>
                <w:szCs w:val="22"/>
                <w:lang w:bidi="he-IL"/>
              </w:rPr>
              <w:t xml:space="preserve"> underfit</w:t>
            </w:r>
            <w:r w:rsidR="00B44569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="002F5D7F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אך הדיוק נהיה פחות </w:t>
            </w:r>
          </w:p>
          <w:p w14:paraId="293E3880" w14:textId="77777777" w:rsidR="008330D1" w:rsidRPr="008330D1" w:rsidRDefault="008330D1" w:rsidP="008330D1">
            <w:pPr>
              <w:jc w:val="center"/>
              <w:rPr>
                <w:b/>
                <w:bCs/>
              </w:rPr>
            </w:pPr>
            <w:r w:rsidRPr="008330D1">
              <w:rPr>
                <w:b/>
                <w:bCs/>
              </w:rPr>
              <w:t>LOGSTIC REGRESSION</w:t>
            </w:r>
          </w:p>
          <w:p w14:paraId="5D588DA1" w14:textId="77777777" w:rsidR="008330D1" w:rsidRPr="00F25D28" w:rsidRDefault="008330D1" w:rsidP="008330D1">
            <w:pPr>
              <w:bidi/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</w:pPr>
          </w:p>
          <w:p w14:paraId="01DFBC75" w14:textId="07CB7070" w:rsidR="00693CCF" w:rsidRDefault="00693CCF" w:rsidP="00943F93">
            <w:pPr>
              <w:bidi/>
              <w:rPr>
                <w:sz w:val="28"/>
                <w:szCs w:val="28"/>
                <w:rtl/>
                <w:lang w:bidi="he-IL"/>
              </w:rPr>
            </w:pPr>
            <w:r w:rsidRPr="00943F93">
              <w:rPr>
                <w:rFonts w:cs="Times New Roman" w:hint="cs"/>
                <w:b/>
                <w:bCs/>
                <w:i/>
                <w:iCs/>
                <w:sz w:val="28"/>
                <w:szCs w:val="28"/>
                <w:rtl/>
                <w:lang w:bidi="he-IL"/>
              </w:rPr>
              <w:t xml:space="preserve"> </w:t>
            </w:r>
            <w:r w:rsidR="00E3498A">
              <w:rPr>
                <w:rFonts w:hint="cs"/>
                <w:noProof/>
                <w:sz w:val="28"/>
                <w:szCs w:val="28"/>
                <w:lang w:bidi="he-IL"/>
              </w:rPr>
              <w:drawing>
                <wp:inline distT="0" distB="0" distL="0" distR="0" wp14:anchorId="07B87660" wp14:editId="4279D98B">
                  <wp:extent cx="2611712" cy="1492250"/>
                  <wp:effectExtent l="133350" t="76200" r="74930" b="127000"/>
                  <wp:docPr id="34" name="תמונה 34" descr="תמונה שמכילה צילום מסך&#10;&#10;התיאור נוצר באופן אוטומט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temp1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1777" cy="1520856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  <w:r w:rsidR="00E3498A">
              <w:rPr>
                <w:noProof/>
                <w:sz w:val="28"/>
                <w:szCs w:val="28"/>
                <w:rtl/>
                <w:lang w:val="he-IL" w:bidi="he-IL"/>
              </w:rPr>
              <w:drawing>
                <wp:inline distT="0" distB="0" distL="0" distR="0" wp14:anchorId="22A5207A" wp14:editId="57222F01">
                  <wp:extent cx="2829022" cy="1498600"/>
                  <wp:effectExtent l="133350" t="76200" r="85725" b="139700"/>
                  <wp:docPr id="35" name="תמונה 35" descr="תמונה שמכילה טקסט, מפה, צילום מסך&#10;&#10;התיאור נוצר באופן אוטומט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temp2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3352" cy="1548569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14:paraId="5AF22255" w14:textId="64124D60" w:rsidR="00A37C55" w:rsidRDefault="00E3498A" w:rsidP="00A37C55">
            <w:pPr>
              <w:bidi/>
              <w:jc w:val="center"/>
              <w:rPr>
                <w:sz w:val="28"/>
                <w:szCs w:val="28"/>
                <w:lang w:bidi="he-IL"/>
              </w:rPr>
            </w:pPr>
            <w:r>
              <w:rPr>
                <w:noProof/>
                <w:sz w:val="28"/>
                <w:szCs w:val="28"/>
                <w:lang w:bidi="he-IL"/>
              </w:rPr>
              <w:drawing>
                <wp:inline distT="0" distB="0" distL="0" distR="0" wp14:anchorId="2D2F55A3" wp14:editId="5B26B096">
                  <wp:extent cx="2705100" cy="1393405"/>
                  <wp:effectExtent l="133350" t="76200" r="76200" b="130810"/>
                  <wp:docPr id="36" name="תמונה 36" descr="תמונה שמכילה מפה, טקסט&#10;&#10;התיאור נוצר באופן אוטומט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temp3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2255" cy="141769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14:paraId="109D0EBD" w14:textId="0783C922" w:rsidR="008330D1" w:rsidRDefault="008330D1" w:rsidP="0090344E">
            <w:pPr>
              <w:bidi/>
              <w:jc w:val="center"/>
              <w:rPr>
                <w:rFonts w:cs="Times New Roman"/>
                <w:b/>
                <w:bCs/>
                <w:i/>
                <w:iCs/>
                <w:lang w:bidi="he-IL"/>
              </w:rPr>
            </w:pPr>
            <w:r w:rsidRPr="008330D1">
              <w:rPr>
                <w:rFonts w:cs="Times New Roman" w:hint="cs"/>
                <w:b/>
                <w:bCs/>
                <w:i/>
                <w:iCs/>
                <w:lang w:bidi="he-IL"/>
              </w:rPr>
              <w:t>SVM</w:t>
            </w:r>
            <w:r w:rsidR="00094531">
              <w:rPr>
                <w:rFonts w:cs="Times New Roman"/>
                <w:b/>
                <w:bCs/>
                <w:i/>
                <w:iCs/>
                <w:lang w:bidi="he-IL"/>
              </w:rPr>
              <w:t xml:space="preserve"> </w:t>
            </w:r>
          </w:p>
          <w:p w14:paraId="65C7C3B6" w14:textId="54EDA476" w:rsidR="00094531" w:rsidRDefault="00094531" w:rsidP="00094531">
            <w:pPr>
              <w:bidi/>
              <w:jc w:val="center"/>
              <w:rPr>
                <w:rFonts w:cs="Times New Roman"/>
                <w:b/>
                <w:bCs/>
                <w:i/>
                <w:iCs/>
                <w:rtl/>
                <w:lang w:bidi="he-IL"/>
              </w:rPr>
            </w:pPr>
          </w:p>
          <w:p w14:paraId="6B45C1E1" w14:textId="3FE08388" w:rsidR="0090344E" w:rsidRDefault="0090344E" w:rsidP="0090344E">
            <w:pPr>
              <w:bidi/>
              <w:rPr>
                <w:rFonts w:cs="Times New Roman"/>
                <w:b/>
                <w:bCs/>
                <w:i/>
                <w:iCs/>
                <w:rtl/>
                <w:lang w:bidi="he-IL"/>
              </w:rPr>
            </w:pPr>
            <w:r>
              <w:rPr>
                <w:rFonts w:cs="Times New Roman"/>
                <w:b/>
                <w:bCs/>
                <w:i/>
                <w:iCs/>
                <w:noProof/>
                <w:rtl/>
                <w:lang w:val="he-IL" w:bidi="he-IL"/>
              </w:rPr>
              <w:drawing>
                <wp:inline distT="0" distB="0" distL="0" distR="0" wp14:anchorId="00FEA404" wp14:editId="20C81E73">
                  <wp:extent cx="2635885" cy="1360077"/>
                  <wp:effectExtent l="133350" t="76200" r="88265" b="126365"/>
                  <wp:docPr id="15" name="תמונה 15" descr="תמונה שמכילה טקסט, מפה&#10;&#10;התיאור נוצר באופן אוטומט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SVM_C_TEST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1724" cy="1404369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 w:hint="cs"/>
                <w:b/>
                <w:bCs/>
                <w:i/>
                <w:iCs/>
                <w:noProof/>
                <w:rtl/>
                <w:lang w:val="he-IL" w:bidi="he-IL"/>
              </w:rPr>
              <w:drawing>
                <wp:inline distT="0" distB="0" distL="0" distR="0" wp14:anchorId="104C3AF0" wp14:editId="71F6F8FC">
                  <wp:extent cx="2674620" cy="1377847"/>
                  <wp:effectExtent l="133350" t="76200" r="87630" b="127635"/>
                  <wp:docPr id="17" name="תמונה 17" descr="תמונה שמכילה מפה, טקסט, צילום מסך&#10;&#10;התיאור נוצר באופן אוטומט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SVM-C-TRAIN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2847" cy="144905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14:paraId="29EB82A7" w14:textId="3BCB1C42" w:rsidR="00A37C55" w:rsidRDefault="0090344E" w:rsidP="00A37C55">
            <w:pPr>
              <w:bidi/>
              <w:jc w:val="center"/>
              <w:rPr>
                <w:rFonts w:cs="Times New Roman"/>
                <w:b/>
                <w:bCs/>
                <w:i/>
                <w:iCs/>
                <w:rtl/>
                <w:lang w:bidi="he-IL"/>
              </w:rPr>
            </w:pPr>
            <w:r>
              <w:rPr>
                <w:rFonts w:cs="Times New Roman" w:hint="cs"/>
                <w:b/>
                <w:bCs/>
                <w:i/>
                <w:iCs/>
                <w:noProof/>
                <w:rtl/>
                <w:lang w:val="he-IL" w:bidi="he-IL"/>
              </w:rPr>
              <w:drawing>
                <wp:inline distT="0" distB="0" distL="0" distR="0" wp14:anchorId="2108F9BF" wp14:editId="0CBA9E31">
                  <wp:extent cx="2865755" cy="1258895"/>
                  <wp:effectExtent l="133350" t="76200" r="86995" b="132080"/>
                  <wp:docPr id="19" name="תמונה 19" descr="תמונה שמכילה מפה, טקסט&#10;&#10;התיאור נוצר באופן אוטומט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SVM-COMBINED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8650" cy="1391953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14:paraId="7A07DE33" w14:textId="04E3069D" w:rsidR="00094531" w:rsidRPr="00070FE7" w:rsidRDefault="00094531" w:rsidP="00094531">
            <w:pPr>
              <w:bidi/>
              <w:jc w:val="center"/>
              <w:rPr>
                <w:rFonts w:cs="Times New Roman"/>
                <w:rtl/>
                <w:lang w:bidi="he-IL"/>
              </w:rPr>
            </w:pPr>
            <w:r>
              <w:rPr>
                <w:rFonts w:cs="Times New Roman" w:hint="cs"/>
                <w:b/>
                <w:bCs/>
                <w:i/>
                <w:iCs/>
                <w:rtl/>
                <w:lang w:bidi="he-IL"/>
              </w:rPr>
              <w:lastRenderedPageBreak/>
              <w:t xml:space="preserve"> </w:t>
            </w:r>
            <w:r w:rsidRPr="00070FE7">
              <w:rPr>
                <w:rFonts w:cs="Times New Roman"/>
                <w:rtl/>
                <w:lang w:bidi="he-IL"/>
              </w:rPr>
              <w:t xml:space="preserve">בגרף שלמעלה אפשר לראות  ש ב </w:t>
            </w:r>
            <w:r w:rsidRPr="00070FE7">
              <w:rPr>
                <w:rFonts w:cs="Times New Roman"/>
                <w:lang w:bidi="he-IL"/>
              </w:rPr>
              <w:t xml:space="preserve">SVM </w:t>
            </w:r>
            <w:r w:rsidRPr="00070FE7">
              <w:rPr>
                <w:rFonts w:cs="Times New Roman"/>
                <w:rtl/>
                <w:lang w:bidi="he-IL"/>
              </w:rPr>
              <w:t xml:space="preserve">  ה גודל של ה פרמטר גרם ל הפרש יותר ומכוון שדיוק ה </w:t>
            </w:r>
            <w:r w:rsidR="00070FE7">
              <w:rPr>
                <w:rFonts w:cs="Times New Roman"/>
                <w:lang w:bidi="he-IL"/>
              </w:rPr>
              <w:t>train</w:t>
            </w:r>
            <w:r w:rsidRPr="00070FE7">
              <w:rPr>
                <w:rFonts w:cs="Times New Roman"/>
                <w:lang w:bidi="he-IL"/>
              </w:rPr>
              <w:t xml:space="preserve"> </w:t>
            </w:r>
            <w:r w:rsidRPr="00070FE7">
              <w:rPr>
                <w:rFonts w:cs="Times New Roman"/>
                <w:rtl/>
                <w:lang w:bidi="he-IL"/>
              </w:rPr>
              <w:t xml:space="preserve"> הוא גדול </w:t>
            </w:r>
            <w:r w:rsidR="004B32D3" w:rsidRPr="00070FE7">
              <w:rPr>
                <w:rFonts w:cs="Times New Roman"/>
                <w:rtl/>
                <w:lang w:bidi="he-IL"/>
              </w:rPr>
              <w:t xml:space="preserve"> יש לנו </w:t>
            </w:r>
            <w:r w:rsidR="00070FE7">
              <w:rPr>
                <w:rFonts w:cs="Times New Roman"/>
                <w:lang w:bidi="he-IL"/>
              </w:rPr>
              <w:t>over</w:t>
            </w:r>
            <w:r w:rsidR="004B32D3" w:rsidRPr="00070FE7">
              <w:rPr>
                <w:rFonts w:cs="Times New Roman"/>
                <w:lang w:bidi="he-IL"/>
              </w:rPr>
              <w:t xml:space="preserve"> </w:t>
            </w:r>
            <w:r w:rsidR="004B32D3" w:rsidRPr="00070FE7">
              <w:rPr>
                <w:rFonts w:cs="Times New Roman"/>
                <w:rtl/>
                <w:lang w:bidi="he-IL"/>
              </w:rPr>
              <w:t xml:space="preserve">  </w:t>
            </w:r>
            <w:r w:rsidRPr="00070FE7">
              <w:rPr>
                <w:rFonts w:cs="Times New Roman"/>
                <w:rtl/>
                <w:lang w:bidi="he-IL"/>
              </w:rPr>
              <w:t xml:space="preserve"> </w:t>
            </w:r>
          </w:p>
          <w:p w14:paraId="3A5CDD19" w14:textId="77777777" w:rsidR="00A37C55" w:rsidRPr="008330D1" w:rsidRDefault="00A37C55" w:rsidP="00A37C55">
            <w:pPr>
              <w:bidi/>
              <w:jc w:val="center"/>
              <w:rPr>
                <w:rFonts w:cs="Times New Roman"/>
                <w:b/>
                <w:bCs/>
                <w:i/>
                <w:iCs/>
                <w:rtl/>
                <w:lang w:bidi="he-IL"/>
              </w:rPr>
            </w:pPr>
          </w:p>
          <w:p w14:paraId="39E19EC9" w14:textId="28FCAE58" w:rsidR="00412ADE" w:rsidRDefault="00412ADE" w:rsidP="00412ADE">
            <w:pPr>
              <w:pStyle w:val="ae"/>
              <w:numPr>
                <w:ilvl w:val="0"/>
                <w:numId w:val="5"/>
              </w:numPr>
              <w:bidi/>
              <w:rPr>
                <w:rFonts w:cs="Times New Roman"/>
                <w:i/>
                <w:iCs/>
                <w:sz w:val="22"/>
                <w:szCs w:val="22"/>
                <w:lang w:bidi="he-IL"/>
              </w:rPr>
            </w:pPr>
            <w:r w:rsidRPr="00412ADE">
              <w:rPr>
                <w:rFonts w:cs="Times New Roman"/>
                <w:b/>
                <w:bCs/>
                <w:i/>
                <w:iCs/>
                <w:rtl/>
                <w:lang w:bidi="he-IL"/>
              </w:rPr>
              <w:t>אנו משתמשים בפרמטר</w:t>
            </w:r>
            <w:r w:rsidRPr="00412ADE">
              <w:rPr>
                <w:rFonts w:cs="Times New Roman"/>
                <w:b/>
                <w:bCs/>
                <w:i/>
                <w:iCs/>
                <w:lang w:bidi="he-IL"/>
              </w:rPr>
              <w:t xml:space="preserve">         TOL </w:t>
            </w:r>
          </w:p>
          <w:p w14:paraId="00B92390" w14:textId="29F82A0A" w:rsidR="00465453" w:rsidRDefault="00465453" w:rsidP="00465453">
            <w:pPr>
              <w:pStyle w:val="ae"/>
              <w:bidi/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</w:pPr>
            <w:r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אומרת למודל להפסיק לחפש </w:t>
            </w:r>
            <w:r>
              <w:rPr>
                <w:rFonts w:cs="Times New Roman" w:hint="cs"/>
                <w:i/>
                <w:iCs/>
                <w:sz w:val="22"/>
                <w:szCs w:val="22"/>
                <w:lang w:bidi="he-IL"/>
              </w:rPr>
              <w:t xml:space="preserve">MAX MIN </w:t>
            </w:r>
            <w:r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 כשתנאי עצירה מתקיים </w:t>
            </w:r>
          </w:p>
          <w:p w14:paraId="291E6E66" w14:textId="32944D65" w:rsidR="000A27BC" w:rsidRDefault="00465453" w:rsidP="00465453">
            <w:pPr>
              <w:pStyle w:val="ae"/>
              <w:bidi/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</w:pPr>
            <w:r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במקרה שלנו כשאנחנו מחפשים </w:t>
            </w:r>
            <w:r w:rsidR="000A27BC">
              <w:rPr>
                <w:rFonts w:ascii="Arial" w:hAnsi="Arial" w:cs="Arial"/>
                <w:color w:val="242729"/>
                <w:sz w:val="23"/>
                <w:szCs w:val="23"/>
                <w:shd w:val="clear" w:color="auto" w:fill="FFFFFF"/>
              </w:rPr>
              <w:t>coefficients </w:t>
            </w:r>
            <w:r w:rsidR="000A27BC">
              <w:rPr>
                <w:rFonts w:cs="Times New Roman"/>
                <w:i/>
                <w:iCs/>
                <w:sz w:val="22"/>
                <w:szCs w:val="22"/>
                <w:lang w:bidi="he-IL"/>
              </w:rPr>
              <w:t xml:space="preserve"> </w:t>
            </w:r>
            <w:r w:rsidR="000A27BC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מקדמי  של </w:t>
            </w:r>
            <w:r w:rsidR="002F5D7F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בודקים את הרכיב המקסימלי ב </w:t>
            </w:r>
            <w:proofErr w:type="spellStart"/>
            <w:r w:rsidR="002F5D7F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גראדינט</w:t>
            </w:r>
            <w:proofErr w:type="spellEnd"/>
            <w:r w:rsidR="002F5D7F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 אם הוא נהיה קטן מה ה </w:t>
            </w:r>
            <w:r w:rsidR="002F5D7F">
              <w:rPr>
                <w:rFonts w:cs="Times New Roman" w:hint="cs"/>
                <w:i/>
                <w:iCs/>
                <w:sz w:val="22"/>
                <w:szCs w:val="22"/>
                <w:lang w:bidi="he-IL"/>
              </w:rPr>
              <w:t>TOL</w:t>
            </w:r>
            <w:r w:rsidR="002F5D7F">
              <w:rPr>
                <w:rFonts w:cs="Times New Roman"/>
                <w:i/>
                <w:iCs/>
                <w:sz w:val="22"/>
                <w:szCs w:val="22"/>
                <w:lang w:bidi="he-IL"/>
              </w:rPr>
              <w:t xml:space="preserve">  </w:t>
            </w:r>
            <w:r w:rsidR="002F5D7F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 עוצרים </w:t>
            </w:r>
          </w:p>
          <w:p w14:paraId="30717AF4" w14:textId="413854EA" w:rsidR="00465453" w:rsidRPr="00412ADE" w:rsidRDefault="000A27BC" w:rsidP="000A27BC">
            <w:pPr>
              <w:pStyle w:val="ae"/>
              <w:bidi/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</w:pPr>
            <w:r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 </w:t>
            </w:r>
          </w:p>
          <w:p w14:paraId="0E191486" w14:textId="77777777" w:rsidR="00412ADE" w:rsidRPr="008330D1" w:rsidRDefault="00412ADE" w:rsidP="00412ADE">
            <w:pPr>
              <w:jc w:val="center"/>
              <w:rPr>
                <w:b/>
                <w:bCs/>
              </w:rPr>
            </w:pPr>
            <w:r w:rsidRPr="008330D1">
              <w:rPr>
                <w:b/>
                <w:bCs/>
              </w:rPr>
              <w:t>LOGSTIC REGRESSION</w:t>
            </w:r>
          </w:p>
          <w:p w14:paraId="70B050E0" w14:textId="1A86BC77" w:rsidR="00412ADE" w:rsidRPr="00412ADE" w:rsidRDefault="00412ADE" w:rsidP="00412ADE">
            <w:pPr>
              <w:bidi/>
              <w:ind w:left="360"/>
              <w:jc w:val="center"/>
              <w:rPr>
                <w:rFonts w:cs="Times New Roman"/>
                <w:i/>
                <w:iCs/>
                <w:sz w:val="22"/>
                <w:szCs w:val="22"/>
                <w:lang w:bidi="he-IL"/>
              </w:rPr>
            </w:pPr>
          </w:p>
          <w:p w14:paraId="55BAA88F" w14:textId="4CF73002" w:rsidR="000E5898" w:rsidRDefault="000E5898" w:rsidP="00412ADE">
            <w:pPr>
              <w:bidi/>
              <w:jc w:val="center"/>
              <w:rPr>
                <w:sz w:val="28"/>
                <w:szCs w:val="28"/>
                <w:rtl/>
                <w:lang w:bidi="he-IL"/>
              </w:rPr>
            </w:pPr>
            <w:r>
              <w:rPr>
                <w:rFonts w:hint="cs"/>
                <w:noProof/>
                <w:sz w:val="28"/>
                <w:szCs w:val="28"/>
                <w:rtl/>
                <w:lang w:val="he-IL" w:bidi="he-IL"/>
              </w:rPr>
              <w:drawing>
                <wp:inline distT="0" distB="0" distL="0" distR="0" wp14:anchorId="73CC0775" wp14:editId="7B0DEDAE">
                  <wp:extent cx="2743200" cy="1466719"/>
                  <wp:effectExtent l="133350" t="57150" r="76200" b="133985"/>
                  <wp:docPr id="21" name="תמונה 21" descr="תמונה שמכילה טקסט, צילום מסך, מפה&#10;&#10;התיאור נוצר באופן אוטומט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TOL-LOGISTIC-TEST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4513" cy="1504848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  <w:r w:rsidR="00412ADE">
              <w:rPr>
                <w:rFonts w:hint="cs"/>
                <w:noProof/>
                <w:sz w:val="28"/>
                <w:szCs w:val="28"/>
                <w:rtl/>
                <w:lang w:val="he-IL" w:bidi="he-IL"/>
              </w:rPr>
              <w:drawing>
                <wp:inline distT="0" distB="0" distL="0" distR="0" wp14:anchorId="655AB3CB" wp14:editId="6584B6DE">
                  <wp:extent cx="2669248" cy="1446530"/>
                  <wp:effectExtent l="133350" t="76200" r="74295" b="134620"/>
                  <wp:docPr id="22" name="תמונה 22" descr="תמונה שמכילה צילום מסך&#10;&#10;התיאור נוצר באופן אוטומט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TOL-LOGISTIC-TRAIN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1046" cy="148002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  <w:r w:rsidR="00412ADE">
              <w:rPr>
                <w:b/>
                <w:bCs/>
                <w:noProof/>
              </w:rPr>
              <w:drawing>
                <wp:inline distT="0" distB="0" distL="0" distR="0" wp14:anchorId="3437AF12" wp14:editId="3F2B8D6C">
                  <wp:extent cx="2728607" cy="1667903"/>
                  <wp:effectExtent l="133350" t="76200" r="71755" b="142240"/>
                  <wp:docPr id="23" name="תמונה 23" descr="תמונה שמכילה צילום מסך&#10;&#10;התיאור נוצר באופן אוטומט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TOL-LOGSTIC-COMBINED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8905" cy="1692536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14:paraId="4313B40A" w14:textId="77777777" w:rsidR="00412ADE" w:rsidRDefault="00412ADE" w:rsidP="00412ADE">
            <w:pPr>
              <w:bidi/>
              <w:jc w:val="center"/>
              <w:rPr>
                <w:rFonts w:cs="Times New Roman"/>
                <w:b/>
                <w:bCs/>
                <w:i/>
                <w:iCs/>
                <w:rtl/>
                <w:lang w:bidi="he-IL"/>
              </w:rPr>
            </w:pPr>
            <w:r w:rsidRPr="008330D1">
              <w:rPr>
                <w:rFonts w:cs="Times New Roman" w:hint="cs"/>
                <w:b/>
                <w:bCs/>
                <w:i/>
                <w:iCs/>
                <w:lang w:bidi="he-IL"/>
              </w:rPr>
              <w:t>SVM</w:t>
            </w:r>
          </w:p>
          <w:p w14:paraId="25596681" w14:textId="2C643BF0" w:rsidR="001A62C1" w:rsidRPr="00412ADE" w:rsidRDefault="00412ADE" w:rsidP="00412ADE">
            <w:pPr>
              <w:bidi/>
              <w:rPr>
                <w:sz w:val="28"/>
                <w:szCs w:val="28"/>
                <w:rtl/>
                <w:lang w:bidi="he-IL"/>
              </w:rPr>
            </w:pPr>
            <w:r>
              <w:rPr>
                <w:rFonts w:hint="cs"/>
                <w:noProof/>
                <w:sz w:val="28"/>
                <w:szCs w:val="28"/>
                <w:rtl/>
                <w:lang w:val="he-IL" w:bidi="he-IL"/>
              </w:rPr>
              <w:drawing>
                <wp:inline distT="0" distB="0" distL="0" distR="0" wp14:anchorId="687B90F7" wp14:editId="7DF11701">
                  <wp:extent cx="2770130" cy="1497965"/>
                  <wp:effectExtent l="133350" t="76200" r="87630" b="140335"/>
                  <wp:docPr id="24" name="תמונה 24" descr="תמונה שמכילה טקסט, מפה, צילום מסך&#10;&#10;התיאור נוצר באופן אוטומט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SVM-TOL-TEST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0797" cy="1525363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cs"/>
                <w:noProof/>
                <w:sz w:val="28"/>
                <w:szCs w:val="28"/>
                <w:rtl/>
                <w:lang w:val="he-IL" w:bidi="he-IL"/>
              </w:rPr>
              <w:drawing>
                <wp:inline distT="0" distB="0" distL="0" distR="0" wp14:anchorId="7BA2EED9" wp14:editId="22D5BFCF">
                  <wp:extent cx="2930551" cy="1541145"/>
                  <wp:effectExtent l="133350" t="57150" r="79375" b="135255"/>
                  <wp:docPr id="25" name="תמונה 25" descr="תמונה שמכילה צילום מסך&#10;&#10;התיאור נוצר באופן אוטומט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SVM-TOL-TRAIN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0551" cy="154114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14:paraId="3A55B738" w14:textId="622BB2A5" w:rsidR="001B462C" w:rsidRDefault="00412ADE" w:rsidP="00412ADE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val="he-IL" w:bidi="he-IL"/>
              </w:rPr>
              <w:lastRenderedPageBreak/>
              <w:drawing>
                <wp:inline distT="0" distB="0" distL="0" distR="0" wp14:anchorId="6239CD7A" wp14:editId="4205A4DE">
                  <wp:extent cx="2698262" cy="1549400"/>
                  <wp:effectExtent l="133350" t="76200" r="83185" b="127000"/>
                  <wp:docPr id="26" name="תמונה 26" descr="תמונה שמכילה צילום מסך, מפה&#10;&#10;התיאור נוצר באופן אוטומט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SVM-TOL-COMBINED.PN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6634" cy="1588661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14:paraId="417159A7" w14:textId="34894338" w:rsidR="00412ADE" w:rsidRDefault="00412ADE" w:rsidP="00412ADE">
            <w:pPr>
              <w:bidi/>
              <w:jc w:val="center"/>
              <w:rPr>
                <w:noProof/>
                <w:rtl/>
                <w:lang w:bidi="he-IL"/>
              </w:rPr>
            </w:pPr>
          </w:p>
          <w:p w14:paraId="10E4963C" w14:textId="3DBFE9D5" w:rsidR="00412ADE" w:rsidRDefault="00412ADE" w:rsidP="00412ADE">
            <w:pPr>
              <w:bidi/>
              <w:jc w:val="center"/>
              <w:rPr>
                <w:noProof/>
                <w:rtl/>
                <w:lang w:bidi="he-IL"/>
              </w:rPr>
            </w:pPr>
          </w:p>
          <w:p w14:paraId="067A734A" w14:textId="22A5885F" w:rsidR="00412ADE" w:rsidRDefault="00412ADE" w:rsidP="00412ADE">
            <w:pPr>
              <w:bidi/>
              <w:jc w:val="center"/>
              <w:rPr>
                <w:noProof/>
                <w:rtl/>
                <w:lang w:bidi="he-IL"/>
              </w:rPr>
            </w:pPr>
          </w:p>
          <w:p w14:paraId="436D579D" w14:textId="54C6F73A" w:rsidR="00412ADE" w:rsidRDefault="00412ADE" w:rsidP="00412ADE">
            <w:pPr>
              <w:bidi/>
              <w:jc w:val="center"/>
              <w:rPr>
                <w:noProof/>
                <w:rtl/>
                <w:lang w:bidi="he-IL"/>
              </w:rPr>
            </w:pPr>
          </w:p>
          <w:p w14:paraId="70075A10" w14:textId="58E80A68" w:rsidR="00412ADE" w:rsidRDefault="00412ADE" w:rsidP="00412ADE">
            <w:pPr>
              <w:pStyle w:val="ae"/>
              <w:numPr>
                <w:ilvl w:val="0"/>
                <w:numId w:val="5"/>
              </w:numPr>
              <w:bidi/>
              <w:rPr>
                <w:noProof/>
                <w:lang w:bidi="he-IL"/>
              </w:rPr>
            </w:pPr>
            <w:r>
              <w:rPr>
                <w:noProof/>
                <w:lang w:bidi="he-IL"/>
              </w:rPr>
              <w:t>Class weight</w:t>
            </w:r>
          </w:p>
          <w:p w14:paraId="58E414EA" w14:textId="33AB10E1" w:rsidR="00BE7F09" w:rsidRDefault="00BE7F09" w:rsidP="00BE7F09">
            <w:pPr>
              <w:pStyle w:val="ae"/>
              <w:bidi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 xml:space="preserve">פרמטר זה נותן משקל לכל מחלקה במקרה שלנו יש 2 מחלקות מחלקה 0 לא חולה 1 חולה </w:t>
            </w:r>
          </w:p>
          <w:p w14:paraId="44B36194" w14:textId="1F9715DB" w:rsidR="00BE7F09" w:rsidRDefault="00BE7F09" w:rsidP="00BE7F09">
            <w:pPr>
              <w:pStyle w:val="ae"/>
              <w:bidi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 xml:space="preserve">ואז הוא מכפיל את השגיאה של המחלקה שלנו עם ה פרמטר שנתנו נותנים את זה כ </w:t>
            </w:r>
            <w:r>
              <w:rPr>
                <w:rFonts w:hint="cs"/>
                <w:noProof/>
                <w:lang w:bidi="he-IL"/>
              </w:rPr>
              <w:t xml:space="preserve">DICT </w:t>
            </w:r>
            <w:r>
              <w:rPr>
                <w:rFonts w:hint="cs"/>
                <w:noProof/>
                <w:rtl/>
                <w:lang w:bidi="he-IL"/>
              </w:rPr>
              <w:t xml:space="preserve"> </w:t>
            </w:r>
          </w:p>
          <w:p w14:paraId="022E3DF1" w14:textId="554466A6" w:rsidR="00BE7F09" w:rsidRDefault="00BE7F09" w:rsidP="00BE7F09">
            <w:pPr>
              <w:pStyle w:val="ae"/>
              <w:bidi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Class_</w:t>
            </w:r>
            <w:r w:rsidR="00043C97">
              <w:rPr>
                <w:noProof/>
                <w:lang w:bidi="he-IL"/>
              </w:rPr>
              <w:t>weight</w:t>
            </w:r>
            <w:r w:rsidRPr="00BE7F09">
              <w:rPr>
                <w:noProof/>
                <w:lang w:bidi="he-IL"/>
              </w:rPr>
              <w:t>={0:max_w,1:1}</w:t>
            </w:r>
            <w:r>
              <w:rPr>
                <w:rFonts w:hint="cs"/>
                <w:noProof/>
                <w:rtl/>
                <w:lang w:bidi="he-IL"/>
              </w:rPr>
              <w:t xml:space="preserve"> מכוון שיש לנו 2 מחלקות רק עשינו בדיקה על אחד המחלקות עם שנוי ה משקל  הטווח שבדקנו בין 0.5 ל 4 בקפיצות של 0.05 </w:t>
            </w:r>
          </w:p>
          <w:p w14:paraId="62C08852" w14:textId="77777777" w:rsidR="00412ADE" w:rsidRDefault="00412ADE" w:rsidP="00412ADE">
            <w:pPr>
              <w:pStyle w:val="ae"/>
              <w:bidi/>
              <w:rPr>
                <w:noProof/>
                <w:rtl/>
                <w:lang w:bidi="he-IL"/>
              </w:rPr>
            </w:pPr>
          </w:p>
          <w:p w14:paraId="55D75C78" w14:textId="77777777" w:rsidR="00412ADE" w:rsidRPr="008330D1" w:rsidRDefault="00412ADE" w:rsidP="00412ADE">
            <w:pPr>
              <w:jc w:val="center"/>
              <w:rPr>
                <w:b/>
                <w:bCs/>
              </w:rPr>
            </w:pPr>
            <w:r w:rsidRPr="008330D1">
              <w:rPr>
                <w:b/>
                <w:bCs/>
              </w:rPr>
              <w:t>LOGSTIC REGRESSION</w:t>
            </w:r>
          </w:p>
          <w:p w14:paraId="14F9E5B6" w14:textId="77777777" w:rsidR="00D064EA" w:rsidRDefault="000D4A95" w:rsidP="000D4A95">
            <w:pPr>
              <w:bidi/>
              <w:jc w:val="center"/>
              <w:rPr>
                <w:rFonts w:ascii="Arial Nova Cond" w:hAnsi="Arial Nova Cond" w:cs="Times New Roman"/>
                <w:sz w:val="28"/>
                <w:szCs w:val="28"/>
                <w:rtl/>
                <w:lang w:bidi="he-IL"/>
              </w:rPr>
            </w:pPr>
            <w:r>
              <w:rPr>
                <w:rFonts w:ascii="Arial Nova Cond" w:hAnsi="Arial Nova Cond" w:cs="Times New Roman"/>
                <w:noProof/>
                <w:sz w:val="28"/>
                <w:szCs w:val="28"/>
                <w:lang w:bidi="he-IL"/>
              </w:rPr>
              <w:drawing>
                <wp:inline distT="0" distB="0" distL="0" distR="0" wp14:anchorId="68ED29B9" wp14:editId="6C417631">
                  <wp:extent cx="2669837" cy="1530350"/>
                  <wp:effectExtent l="133350" t="57150" r="73660" b="127000"/>
                  <wp:docPr id="27" name="תמונה 27" descr="תמונה שמכילה צילום מסך&#10;&#10;התיאור נוצר באופן אוטומט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cs-train.PN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8571" cy="1564016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Nova Cond" w:hAnsi="Arial Nova Cond" w:cs="Times New Roman"/>
                <w:noProof/>
                <w:sz w:val="28"/>
                <w:szCs w:val="28"/>
                <w:lang w:bidi="he-IL"/>
              </w:rPr>
              <w:drawing>
                <wp:inline distT="0" distB="0" distL="0" distR="0" wp14:anchorId="1D0DD18B" wp14:editId="39FA0605">
                  <wp:extent cx="2767844" cy="1511300"/>
                  <wp:effectExtent l="133350" t="57150" r="71120" b="127000"/>
                  <wp:docPr id="28" name="תמונה 28" descr="תמונה שמכילה מפה, טקסט&#10;&#10;התיאור נוצר באופן אוטומט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cs-test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5600" cy="1570137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14:paraId="7A6D971F" w14:textId="77777777" w:rsidR="000D4A95" w:rsidRDefault="000D4A95" w:rsidP="000D4A95">
            <w:pPr>
              <w:bidi/>
              <w:jc w:val="center"/>
              <w:rPr>
                <w:rFonts w:ascii="Arial Nova Cond" w:hAnsi="Arial Nova Cond" w:cs="Times New Roman"/>
                <w:sz w:val="28"/>
                <w:szCs w:val="28"/>
                <w:rtl/>
                <w:lang w:bidi="he-IL"/>
              </w:rPr>
            </w:pPr>
            <w:r>
              <w:rPr>
                <w:rFonts w:ascii="Arial Nova Cond" w:hAnsi="Arial Nova Cond" w:cs="Times New Roman" w:hint="cs"/>
                <w:noProof/>
                <w:sz w:val="28"/>
                <w:szCs w:val="28"/>
                <w:lang w:bidi="he-IL"/>
              </w:rPr>
              <w:drawing>
                <wp:inline distT="0" distB="0" distL="0" distR="0" wp14:anchorId="05948EA9" wp14:editId="33173830">
                  <wp:extent cx="2795888" cy="1409065"/>
                  <wp:effectExtent l="133350" t="76200" r="81280" b="133985"/>
                  <wp:docPr id="29" name="תמונה 29" descr="תמונה שמכילה מפה&#10;&#10;התיאור נוצר באופן אוטומט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cs-comb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370" cy="143047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14:paraId="594B772C" w14:textId="77777777" w:rsidR="000D4A95" w:rsidRDefault="000D4A95" w:rsidP="000D4A95">
            <w:pPr>
              <w:bidi/>
              <w:jc w:val="center"/>
              <w:rPr>
                <w:rFonts w:cs="Times New Roman"/>
                <w:b/>
                <w:bCs/>
                <w:i/>
                <w:iCs/>
                <w:rtl/>
                <w:lang w:bidi="he-IL"/>
              </w:rPr>
            </w:pPr>
            <w:r w:rsidRPr="008330D1">
              <w:rPr>
                <w:rFonts w:cs="Times New Roman" w:hint="cs"/>
                <w:b/>
                <w:bCs/>
                <w:i/>
                <w:iCs/>
                <w:lang w:bidi="he-IL"/>
              </w:rPr>
              <w:t>SVM</w:t>
            </w:r>
          </w:p>
          <w:p w14:paraId="7B4DD3F5" w14:textId="3C22BFE7" w:rsidR="00E3498A" w:rsidRDefault="005A66E3" w:rsidP="00043C97">
            <w:pPr>
              <w:bidi/>
              <w:rPr>
                <w:rFonts w:ascii="Arial Nova Cond" w:hAnsi="Arial Nova Cond" w:cs="Times New Roman"/>
                <w:sz w:val="28"/>
                <w:szCs w:val="28"/>
                <w:lang w:bidi="he-IL"/>
              </w:rPr>
            </w:pPr>
            <w:r>
              <w:rPr>
                <w:rFonts w:ascii="Arial Nova Cond" w:hAnsi="Arial Nova Cond" w:cs="Times New Roman"/>
                <w:noProof/>
                <w:sz w:val="28"/>
                <w:szCs w:val="28"/>
                <w:lang w:bidi="he-IL"/>
              </w:rPr>
              <w:lastRenderedPageBreak/>
              <w:drawing>
                <wp:inline distT="0" distB="0" distL="0" distR="0" wp14:anchorId="0332E42C" wp14:editId="5BCE8821">
                  <wp:extent cx="2848117" cy="1398905"/>
                  <wp:effectExtent l="133350" t="76200" r="85725" b="125095"/>
                  <wp:docPr id="31" name="תמונה 31" descr="תמונה שמכילה צילום מסך&#10;&#10;התיאור נוצר באופן אוטומט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cs-svm-test.PN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3463" cy="1416266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Nova Cond" w:hAnsi="Arial Nova Cond" w:cs="Times New Roman"/>
                <w:noProof/>
                <w:sz w:val="28"/>
                <w:szCs w:val="28"/>
                <w:lang w:bidi="he-IL"/>
              </w:rPr>
              <w:drawing>
                <wp:inline distT="0" distB="0" distL="0" distR="0" wp14:anchorId="75F4A4A2" wp14:editId="21B38460">
                  <wp:extent cx="2808725" cy="1381125"/>
                  <wp:effectExtent l="133350" t="76200" r="86995" b="142875"/>
                  <wp:docPr id="32" name="תמונה 32" descr="תמונה שמכילה מפה, טקסט&#10;&#10;התיאור נוצר באופן אוטומט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cs-svm-train.PN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7182" cy="1429539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14:paraId="4888D703" w14:textId="77777777" w:rsidR="005A66E3" w:rsidRDefault="005A66E3" w:rsidP="00E3498A">
            <w:pPr>
              <w:bidi/>
              <w:jc w:val="center"/>
              <w:rPr>
                <w:rFonts w:ascii="Arial Nova Cond" w:hAnsi="Arial Nova Cond" w:cs="Times New Roman"/>
                <w:sz w:val="28"/>
                <w:szCs w:val="28"/>
                <w:lang w:bidi="he-IL"/>
              </w:rPr>
            </w:pPr>
            <w:r>
              <w:rPr>
                <w:rFonts w:ascii="Arial Nova Cond" w:hAnsi="Arial Nova Cond" w:cs="Times New Roman" w:hint="cs"/>
                <w:noProof/>
                <w:sz w:val="28"/>
                <w:szCs w:val="28"/>
                <w:lang w:bidi="he-IL"/>
              </w:rPr>
              <w:drawing>
                <wp:inline distT="0" distB="0" distL="0" distR="0" wp14:anchorId="5444C15B" wp14:editId="5297DDC0">
                  <wp:extent cx="3211452" cy="1492250"/>
                  <wp:effectExtent l="133350" t="76200" r="84455" b="127000"/>
                  <wp:docPr id="33" name="תמונה 33" descr="תמונה שמכילה מפה&#10;&#10;התיאור נוצר באופן אוטומט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cs-svm-comb.PNG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2853" cy="1553307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a5"/>
              <w:tblpPr w:leftFromText="180" w:rightFromText="180" w:vertAnchor="page" w:horzAnchor="page" w:tblpX="-713" w:tblpY="4021"/>
              <w:tblOverlap w:val="never"/>
              <w:bidiVisual/>
              <w:tblW w:w="9494" w:type="dxa"/>
              <w:tblLayout w:type="fixed"/>
              <w:tblLook w:val="04A0" w:firstRow="1" w:lastRow="0" w:firstColumn="1" w:lastColumn="0" w:noHBand="0" w:noVBand="1"/>
            </w:tblPr>
            <w:tblGrid>
              <w:gridCol w:w="627"/>
              <w:gridCol w:w="627"/>
              <w:gridCol w:w="628"/>
              <w:gridCol w:w="628"/>
              <w:gridCol w:w="628"/>
              <w:gridCol w:w="628"/>
              <w:gridCol w:w="628"/>
              <w:gridCol w:w="746"/>
              <w:gridCol w:w="510"/>
              <w:gridCol w:w="628"/>
              <w:gridCol w:w="628"/>
              <w:gridCol w:w="628"/>
              <w:gridCol w:w="628"/>
              <w:gridCol w:w="1332"/>
            </w:tblGrid>
            <w:tr w:rsidR="00043C97" w:rsidRPr="007E20F6" w14:paraId="15F832D0" w14:textId="77777777" w:rsidTr="00070FE7">
              <w:trPr>
                <w:trHeight w:val="502"/>
              </w:trPr>
              <w:tc>
                <w:tcPr>
                  <w:tcW w:w="627" w:type="dxa"/>
                </w:tcPr>
                <w:p w14:paraId="4E315AA2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ar-JO"/>
                    </w:rPr>
                  </w:pPr>
                  <w:proofErr w:type="spellStart"/>
                  <w:r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ar-JO"/>
                    </w:rPr>
                    <w:lastRenderedPageBreak/>
                    <w:t>itteration</w:t>
                  </w:r>
                  <w:proofErr w:type="spellEnd"/>
                </w:p>
              </w:tc>
              <w:tc>
                <w:tcPr>
                  <w:tcW w:w="627" w:type="dxa"/>
                </w:tcPr>
                <w:p w14:paraId="566ED144" w14:textId="77777777" w:rsidR="00043C97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 w:rsidRPr="007E20F6"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  <w:t>Fasting</w:t>
                  </w:r>
                </w:p>
                <w:p w14:paraId="745F046D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 w:rsidRPr="007E20F6"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  <w:t>Blood Sugar</w:t>
                  </w:r>
                </w:p>
              </w:tc>
              <w:tc>
                <w:tcPr>
                  <w:tcW w:w="628" w:type="dxa"/>
                </w:tcPr>
                <w:p w14:paraId="7C39CAEC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 w:rsidRPr="007E20F6"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  <w:t>Cholesterol</w:t>
                  </w:r>
                </w:p>
              </w:tc>
              <w:tc>
                <w:tcPr>
                  <w:tcW w:w="628" w:type="dxa"/>
                </w:tcPr>
                <w:p w14:paraId="502AAD5B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 w:rsidRPr="007E20F6"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  <w:t>Resting Blood Pressure</w:t>
                  </w:r>
                </w:p>
              </w:tc>
              <w:tc>
                <w:tcPr>
                  <w:tcW w:w="628" w:type="dxa"/>
                </w:tcPr>
                <w:p w14:paraId="10494C03" w14:textId="77777777" w:rsidR="00043C97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</w:pPr>
                  <w:r w:rsidRPr="007E20F6"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  <w:t>Resting</w:t>
                  </w:r>
                </w:p>
                <w:p w14:paraId="66F5BB4C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 w:rsidRPr="007E20F6"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  <w:t>ECG</w:t>
                  </w:r>
                </w:p>
              </w:tc>
              <w:tc>
                <w:tcPr>
                  <w:tcW w:w="628" w:type="dxa"/>
                </w:tcPr>
                <w:p w14:paraId="7C1F32E4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 w:rsidRPr="007E20F6"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  <w:t>Exercise Induced Angina</w:t>
                  </w:r>
                </w:p>
              </w:tc>
              <w:tc>
                <w:tcPr>
                  <w:tcW w:w="628" w:type="dxa"/>
                </w:tcPr>
                <w:p w14:paraId="53F03E54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 w:rsidRPr="007E20F6"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  <w:t>Age</w:t>
                  </w:r>
                </w:p>
              </w:tc>
              <w:tc>
                <w:tcPr>
                  <w:tcW w:w="746" w:type="dxa"/>
                </w:tcPr>
                <w:p w14:paraId="4293ECC4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</w:pPr>
                  <w:r w:rsidRPr="007E20F6"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  <w:t>Max</w:t>
                  </w:r>
                </w:p>
                <w:p w14:paraId="3FEEE349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</w:pPr>
                  <w:r w:rsidRPr="007E20F6"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  <w:t>Heart</w:t>
                  </w:r>
                </w:p>
                <w:p w14:paraId="4A923751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</w:pPr>
                  <w:r w:rsidRPr="007E20F6"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  <w:t>Rate</w:t>
                  </w:r>
                </w:p>
                <w:p w14:paraId="6661096C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 w:rsidRPr="007E20F6"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  <w:t>Achieved</w:t>
                  </w:r>
                </w:p>
              </w:tc>
              <w:tc>
                <w:tcPr>
                  <w:tcW w:w="510" w:type="dxa"/>
                </w:tcPr>
                <w:p w14:paraId="33B35CC3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 w:rsidRPr="007E20F6"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  <w:t>Thalassemia</w:t>
                  </w:r>
                </w:p>
              </w:tc>
              <w:tc>
                <w:tcPr>
                  <w:tcW w:w="628" w:type="dxa"/>
                </w:tcPr>
                <w:p w14:paraId="02FA673B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 w:rsidRPr="007E20F6"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  <w:t>Gender</w:t>
                  </w:r>
                </w:p>
              </w:tc>
              <w:tc>
                <w:tcPr>
                  <w:tcW w:w="628" w:type="dxa"/>
                </w:tcPr>
                <w:p w14:paraId="5B56F35C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</w:pPr>
                  <w:r w:rsidRPr="007E20F6"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  <w:t>Old peak</w:t>
                  </w:r>
                </w:p>
              </w:tc>
              <w:tc>
                <w:tcPr>
                  <w:tcW w:w="628" w:type="dxa"/>
                </w:tcPr>
                <w:p w14:paraId="31C301B8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 w:rsidRPr="007E20F6"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  <w:t>Slope</w:t>
                  </w:r>
                </w:p>
              </w:tc>
              <w:tc>
                <w:tcPr>
                  <w:tcW w:w="628" w:type="dxa"/>
                </w:tcPr>
                <w:p w14:paraId="2125AC8A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 w:rsidRPr="007E20F6"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  <w:t>Major Vessels</w:t>
                  </w:r>
                </w:p>
              </w:tc>
              <w:tc>
                <w:tcPr>
                  <w:tcW w:w="1332" w:type="dxa"/>
                </w:tcPr>
                <w:p w14:paraId="3D58E28E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 w:rsidRPr="007E20F6"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  <w:t>Chest Pain</w:t>
                  </w:r>
                </w:p>
              </w:tc>
            </w:tr>
            <w:tr w:rsidR="00043C97" w:rsidRPr="007E20F6" w14:paraId="5E009854" w14:textId="77777777" w:rsidTr="00070FE7">
              <w:trPr>
                <w:trHeight w:val="488"/>
              </w:trPr>
              <w:tc>
                <w:tcPr>
                  <w:tcW w:w="627" w:type="dxa"/>
                </w:tcPr>
                <w:p w14:paraId="6DC20524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rFonts w:ascii="Arial Nova Cond" w:hAnsi="Arial Nova Cond" w:cs="Times New Roman" w:hint="cs"/>
                      <w:i/>
                      <w:iCs/>
                      <w:sz w:val="16"/>
                      <w:szCs w:val="16"/>
                      <w:rtl/>
                      <w:lang w:bidi="he-IL"/>
                    </w:rPr>
                    <w:t>1</w:t>
                  </w:r>
                </w:p>
              </w:tc>
              <w:tc>
                <w:tcPr>
                  <w:tcW w:w="627" w:type="dxa"/>
                </w:tcPr>
                <w:p w14:paraId="474C1D08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4E02858F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51CAADFE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6781CA74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7940B488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425AB0EE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746" w:type="dxa"/>
                </w:tcPr>
                <w:p w14:paraId="2C42671D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510" w:type="dxa"/>
                </w:tcPr>
                <w:p w14:paraId="0A7A9669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1BE8E994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5155856B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779F14E0" wp14:editId="2CF0D222">
                        <wp:extent cx="253706" cy="253706"/>
                        <wp:effectExtent l="0" t="0" r="0" b="0"/>
                        <wp:docPr id="244" name="גרפיקה 244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58EC2B9E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77522CC1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1332" w:type="dxa"/>
                </w:tcPr>
                <w:p w14:paraId="268BD895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</w:tr>
            <w:tr w:rsidR="00043C97" w:rsidRPr="007E20F6" w14:paraId="0588E5F3" w14:textId="77777777" w:rsidTr="00070FE7">
              <w:trPr>
                <w:trHeight w:val="488"/>
              </w:trPr>
              <w:tc>
                <w:tcPr>
                  <w:tcW w:w="627" w:type="dxa"/>
                </w:tcPr>
                <w:p w14:paraId="57E0C44D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rFonts w:ascii="Arial Nova Cond" w:hAnsi="Arial Nova Cond" w:cs="Times New Roman" w:hint="cs"/>
                      <w:i/>
                      <w:iCs/>
                      <w:sz w:val="16"/>
                      <w:szCs w:val="16"/>
                      <w:rtl/>
                      <w:lang w:bidi="he-IL"/>
                    </w:rPr>
                    <w:t>2</w:t>
                  </w:r>
                </w:p>
              </w:tc>
              <w:tc>
                <w:tcPr>
                  <w:tcW w:w="627" w:type="dxa"/>
                </w:tcPr>
                <w:p w14:paraId="64D7AC7D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4101348A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66497902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2BB42AA1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39D4215B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1A1062BF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746" w:type="dxa"/>
                </w:tcPr>
                <w:p w14:paraId="01A90631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2DBA2676" wp14:editId="59625AFA">
                        <wp:extent cx="253706" cy="253706"/>
                        <wp:effectExtent l="0" t="0" r="0" b="0"/>
                        <wp:docPr id="41" name="גרפיקה 41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10" w:type="dxa"/>
                </w:tcPr>
                <w:p w14:paraId="4C5F403F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7D307E6F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486F73EA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2D49080E" wp14:editId="65C6D5C1">
                        <wp:extent cx="253706" cy="253706"/>
                        <wp:effectExtent l="0" t="0" r="0" b="0"/>
                        <wp:docPr id="40" name="גרפיקה 40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76BEC121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0F040920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1332" w:type="dxa"/>
                </w:tcPr>
                <w:p w14:paraId="28DEC71A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</w:tr>
            <w:tr w:rsidR="00043C97" w:rsidRPr="007E20F6" w14:paraId="6F43AE02" w14:textId="77777777" w:rsidTr="00070FE7">
              <w:trPr>
                <w:trHeight w:val="488"/>
              </w:trPr>
              <w:tc>
                <w:tcPr>
                  <w:tcW w:w="627" w:type="dxa"/>
                </w:tcPr>
                <w:p w14:paraId="6FEA42E9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rFonts w:ascii="Arial Nova Cond" w:hAnsi="Arial Nova Cond" w:cs="Times New Roman" w:hint="cs"/>
                      <w:i/>
                      <w:iCs/>
                      <w:sz w:val="16"/>
                      <w:szCs w:val="16"/>
                      <w:rtl/>
                      <w:lang w:bidi="he-IL"/>
                    </w:rPr>
                    <w:t>3</w:t>
                  </w:r>
                </w:p>
              </w:tc>
              <w:tc>
                <w:tcPr>
                  <w:tcW w:w="627" w:type="dxa"/>
                </w:tcPr>
                <w:p w14:paraId="0915E839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287A84B0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7F410D54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7DA954F6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642D4E89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392AD0A3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746" w:type="dxa"/>
                </w:tcPr>
                <w:p w14:paraId="3A92C226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180330B2" wp14:editId="4D6FDF80">
                        <wp:extent cx="253706" cy="253706"/>
                        <wp:effectExtent l="0" t="0" r="0" b="0"/>
                        <wp:docPr id="42" name="גרפיקה 42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10" w:type="dxa"/>
                </w:tcPr>
                <w:p w14:paraId="2B2F09D7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57DE0C3D" wp14:editId="7C8858B9">
                        <wp:extent cx="253706" cy="253706"/>
                        <wp:effectExtent l="0" t="0" r="0" b="0"/>
                        <wp:docPr id="43" name="גרפיקה 43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4699555F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036CF64E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15C0A5E0" wp14:editId="1AA82ECF">
                        <wp:extent cx="253706" cy="253706"/>
                        <wp:effectExtent l="0" t="0" r="0" b="0"/>
                        <wp:docPr id="39" name="גרפיקה 39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0631CB2E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3F4C6A12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1332" w:type="dxa"/>
                </w:tcPr>
                <w:p w14:paraId="718DFD84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</w:tr>
            <w:tr w:rsidR="00043C97" w:rsidRPr="007E20F6" w14:paraId="7C7FD480" w14:textId="77777777" w:rsidTr="00070FE7">
              <w:trPr>
                <w:trHeight w:val="488"/>
              </w:trPr>
              <w:tc>
                <w:tcPr>
                  <w:tcW w:w="627" w:type="dxa"/>
                </w:tcPr>
                <w:p w14:paraId="127762B6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rFonts w:ascii="Arial Nova Cond" w:hAnsi="Arial Nova Cond" w:cs="Times New Roman" w:hint="cs"/>
                      <w:i/>
                      <w:iCs/>
                      <w:sz w:val="16"/>
                      <w:szCs w:val="16"/>
                      <w:rtl/>
                      <w:lang w:bidi="he-IL"/>
                    </w:rPr>
                    <w:t>4</w:t>
                  </w:r>
                </w:p>
              </w:tc>
              <w:tc>
                <w:tcPr>
                  <w:tcW w:w="627" w:type="dxa"/>
                </w:tcPr>
                <w:p w14:paraId="0912ADD2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2CA312A1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070E6CF4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4F768489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10C768F1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4D11B1FA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746" w:type="dxa"/>
                </w:tcPr>
                <w:p w14:paraId="3AE5A826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41188A06" wp14:editId="6573E550">
                        <wp:extent cx="253706" cy="253706"/>
                        <wp:effectExtent l="0" t="0" r="0" b="0"/>
                        <wp:docPr id="44" name="גרפיקה 44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10" w:type="dxa"/>
                </w:tcPr>
                <w:p w14:paraId="17709BF7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2A3125CD" wp14:editId="3A83E6FD">
                        <wp:extent cx="253706" cy="253706"/>
                        <wp:effectExtent l="0" t="0" r="0" b="0"/>
                        <wp:docPr id="45" name="גרפיקה 45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561C0442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0BDC344B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7141569E" wp14:editId="72A4DC03">
                        <wp:extent cx="253706" cy="253706"/>
                        <wp:effectExtent l="0" t="0" r="0" b="0"/>
                        <wp:docPr id="46" name="גרפיקה 46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19CECC55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2D819D5D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1332" w:type="dxa"/>
                </w:tcPr>
                <w:p w14:paraId="607ED35F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39995F98" wp14:editId="4BF5117A">
                        <wp:extent cx="253706" cy="253706"/>
                        <wp:effectExtent l="0" t="0" r="0" b="0"/>
                        <wp:docPr id="47" name="גרפיקה 47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43C97" w:rsidRPr="007E20F6" w14:paraId="34B9B45B" w14:textId="77777777" w:rsidTr="00070FE7">
              <w:trPr>
                <w:trHeight w:val="488"/>
              </w:trPr>
              <w:tc>
                <w:tcPr>
                  <w:tcW w:w="627" w:type="dxa"/>
                </w:tcPr>
                <w:p w14:paraId="4F082F68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rFonts w:ascii="Arial Nova Cond" w:hAnsi="Arial Nova Cond" w:cs="Times New Roman" w:hint="cs"/>
                      <w:i/>
                      <w:iCs/>
                      <w:sz w:val="16"/>
                      <w:szCs w:val="16"/>
                      <w:rtl/>
                      <w:lang w:bidi="he-IL"/>
                    </w:rPr>
                    <w:t>5</w:t>
                  </w:r>
                </w:p>
              </w:tc>
              <w:tc>
                <w:tcPr>
                  <w:tcW w:w="627" w:type="dxa"/>
                </w:tcPr>
                <w:p w14:paraId="080F7AD5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54E7ECE2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60777A15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62936B9E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4C946D21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752B77EE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746" w:type="dxa"/>
                </w:tcPr>
                <w:p w14:paraId="1FA4E9B6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13AC4532" wp14:editId="52E75AC4">
                        <wp:extent cx="253706" cy="253706"/>
                        <wp:effectExtent l="0" t="0" r="0" b="0"/>
                        <wp:docPr id="52" name="גרפיקה 52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10" w:type="dxa"/>
                </w:tcPr>
                <w:p w14:paraId="14A6B586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1091F59C" wp14:editId="4A88246F">
                        <wp:extent cx="253706" cy="253706"/>
                        <wp:effectExtent l="0" t="0" r="0" b="0"/>
                        <wp:docPr id="51" name="גרפיקה 51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5A8E9751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2B4FDCC3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63EA8A18" wp14:editId="37C09768">
                        <wp:extent cx="253706" cy="253706"/>
                        <wp:effectExtent l="0" t="0" r="0" b="0"/>
                        <wp:docPr id="50" name="גרפיקה 50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31D4F29E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516C5FB4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727D3EB4" wp14:editId="49DB7BFF">
                        <wp:extent cx="253706" cy="253706"/>
                        <wp:effectExtent l="0" t="0" r="0" b="0"/>
                        <wp:docPr id="49" name="גרפיקה 49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332" w:type="dxa"/>
                </w:tcPr>
                <w:p w14:paraId="45A06118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0430C22D" wp14:editId="5D95F856">
                        <wp:extent cx="253706" cy="253706"/>
                        <wp:effectExtent l="0" t="0" r="0" b="0"/>
                        <wp:docPr id="48" name="גרפיקה 48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43C97" w:rsidRPr="007E20F6" w14:paraId="73ACBA55" w14:textId="77777777" w:rsidTr="00070FE7">
              <w:trPr>
                <w:trHeight w:val="488"/>
              </w:trPr>
              <w:tc>
                <w:tcPr>
                  <w:tcW w:w="627" w:type="dxa"/>
                </w:tcPr>
                <w:p w14:paraId="5348CA58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rFonts w:ascii="Arial Nova Cond" w:hAnsi="Arial Nova Cond" w:cs="Times New Roman" w:hint="cs"/>
                      <w:i/>
                      <w:iCs/>
                      <w:sz w:val="16"/>
                      <w:szCs w:val="16"/>
                      <w:rtl/>
                      <w:lang w:bidi="he-IL"/>
                    </w:rPr>
                    <w:t>6</w:t>
                  </w:r>
                </w:p>
              </w:tc>
              <w:tc>
                <w:tcPr>
                  <w:tcW w:w="627" w:type="dxa"/>
                </w:tcPr>
                <w:p w14:paraId="2A877028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28E66E5F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2B250310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5D64D9BA" wp14:editId="01019049">
                        <wp:extent cx="253706" cy="253706"/>
                        <wp:effectExtent l="0" t="0" r="0" b="0"/>
                        <wp:docPr id="63" name="גרפיקה 63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45F33A67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1F146719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6CC3F036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746" w:type="dxa"/>
                </w:tcPr>
                <w:p w14:paraId="33E3486C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34090096" wp14:editId="58683995">
                        <wp:extent cx="253706" cy="253706"/>
                        <wp:effectExtent l="0" t="0" r="0" b="0"/>
                        <wp:docPr id="57" name="גרפיקה 57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10" w:type="dxa"/>
                </w:tcPr>
                <w:p w14:paraId="315E1401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3175EC39" wp14:editId="13F415D6">
                        <wp:extent cx="253706" cy="253706"/>
                        <wp:effectExtent l="0" t="0" r="0" b="0"/>
                        <wp:docPr id="56" name="גרפיקה 56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013229C2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7C789E36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15F65F07" wp14:editId="27A8506F">
                        <wp:extent cx="253706" cy="253706"/>
                        <wp:effectExtent l="0" t="0" r="0" b="0"/>
                        <wp:docPr id="55" name="גרפיקה 55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3A5A7A4D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3C12A494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7F227156" wp14:editId="6762E73A">
                        <wp:extent cx="253706" cy="253706"/>
                        <wp:effectExtent l="0" t="0" r="0" b="0"/>
                        <wp:docPr id="54" name="גרפיקה 54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332" w:type="dxa"/>
                </w:tcPr>
                <w:p w14:paraId="32409BFB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584D86FE" wp14:editId="31409FD5">
                        <wp:extent cx="253706" cy="253706"/>
                        <wp:effectExtent l="0" t="0" r="0" b="0"/>
                        <wp:docPr id="53" name="גרפיקה 53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43C97" w:rsidRPr="007E20F6" w14:paraId="3732683D" w14:textId="77777777" w:rsidTr="00070FE7">
              <w:trPr>
                <w:trHeight w:val="488"/>
              </w:trPr>
              <w:tc>
                <w:tcPr>
                  <w:tcW w:w="627" w:type="dxa"/>
                </w:tcPr>
                <w:p w14:paraId="44753A07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rFonts w:ascii="Arial Nova Cond" w:hAnsi="Arial Nova Cond" w:cs="Times New Roman" w:hint="cs"/>
                      <w:i/>
                      <w:iCs/>
                      <w:sz w:val="16"/>
                      <w:szCs w:val="16"/>
                      <w:rtl/>
                      <w:lang w:bidi="he-IL"/>
                    </w:rPr>
                    <w:t>7</w:t>
                  </w:r>
                </w:p>
              </w:tc>
              <w:tc>
                <w:tcPr>
                  <w:tcW w:w="627" w:type="dxa"/>
                </w:tcPr>
                <w:p w14:paraId="603FEECA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0FB8A9D5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174074E4" wp14:editId="1ED0FF62">
                        <wp:extent cx="253706" cy="253706"/>
                        <wp:effectExtent l="0" t="0" r="0" b="0"/>
                        <wp:docPr id="193" name="גרפיקה 193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3A57F9D1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52E2210D" wp14:editId="481AD061">
                        <wp:extent cx="253706" cy="253706"/>
                        <wp:effectExtent l="0" t="0" r="0" b="0"/>
                        <wp:docPr id="192" name="גרפיקה 192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5C178B8F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0E51D57A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74776BB4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746" w:type="dxa"/>
                </w:tcPr>
                <w:p w14:paraId="246BD60C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47B8FF37" wp14:editId="1F23C2FD">
                        <wp:extent cx="253706" cy="253706"/>
                        <wp:effectExtent l="0" t="0" r="0" b="0"/>
                        <wp:docPr id="58" name="גרפיקה 58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10" w:type="dxa"/>
                </w:tcPr>
                <w:p w14:paraId="57FF555D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39FC2DDD" wp14:editId="1A785BD7">
                        <wp:extent cx="253706" cy="253706"/>
                        <wp:effectExtent l="0" t="0" r="0" b="0"/>
                        <wp:docPr id="59" name="גרפיקה 59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797AA3CD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70EAF990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166817CE" wp14:editId="3266055D">
                        <wp:extent cx="253706" cy="253706"/>
                        <wp:effectExtent l="0" t="0" r="0" b="0"/>
                        <wp:docPr id="60" name="גרפיקה 60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01750087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00A1EE39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0EE89E39" wp14:editId="0D0AB798">
                        <wp:extent cx="253706" cy="253706"/>
                        <wp:effectExtent l="0" t="0" r="0" b="0"/>
                        <wp:docPr id="62" name="גרפיקה 62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332" w:type="dxa"/>
                </w:tcPr>
                <w:p w14:paraId="5F3CB681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6F31EF40" wp14:editId="69B44A75">
                        <wp:extent cx="253706" cy="253706"/>
                        <wp:effectExtent l="0" t="0" r="0" b="0"/>
                        <wp:docPr id="61" name="גרפיקה 61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43C97" w:rsidRPr="007E20F6" w14:paraId="2DA6D436" w14:textId="77777777" w:rsidTr="00070FE7">
              <w:trPr>
                <w:trHeight w:val="488"/>
              </w:trPr>
              <w:tc>
                <w:tcPr>
                  <w:tcW w:w="627" w:type="dxa"/>
                </w:tcPr>
                <w:p w14:paraId="23D5B092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rFonts w:ascii="Arial Nova Cond" w:hAnsi="Arial Nova Cond" w:cs="Times New Roman" w:hint="cs"/>
                      <w:i/>
                      <w:iCs/>
                      <w:sz w:val="16"/>
                      <w:szCs w:val="16"/>
                      <w:rtl/>
                      <w:lang w:bidi="he-IL"/>
                    </w:rPr>
                    <w:t>8</w:t>
                  </w:r>
                </w:p>
              </w:tc>
              <w:tc>
                <w:tcPr>
                  <w:tcW w:w="627" w:type="dxa"/>
                </w:tcPr>
                <w:p w14:paraId="57E3A4A8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5330B625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44994D09" wp14:editId="482D26A3">
                        <wp:extent cx="253706" cy="253706"/>
                        <wp:effectExtent l="0" t="0" r="0" b="0"/>
                        <wp:docPr id="194" name="גרפיקה 194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0EC87F9D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0730294A" wp14:editId="5DACA8D7">
                        <wp:extent cx="253706" cy="253706"/>
                        <wp:effectExtent l="0" t="0" r="0" b="0"/>
                        <wp:docPr id="195" name="גרפיקה 195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3CD4592A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396D83C3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3964B212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746" w:type="dxa"/>
                </w:tcPr>
                <w:p w14:paraId="67103B65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43D61958" wp14:editId="07972BA0">
                        <wp:extent cx="253706" cy="253706"/>
                        <wp:effectExtent l="0" t="0" r="0" b="0"/>
                        <wp:docPr id="196" name="גרפיקה 196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10" w:type="dxa"/>
                </w:tcPr>
                <w:p w14:paraId="74C3903E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4D7146C1" wp14:editId="0DB44BB5">
                        <wp:extent cx="253706" cy="253706"/>
                        <wp:effectExtent l="0" t="0" r="0" b="0"/>
                        <wp:docPr id="198" name="גרפיקה 198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0D8192B6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58C92051" wp14:editId="36E99ACB">
                        <wp:extent cx="253706" cy="253706"/>
                        <wp:effectExtent l="0" t="0" r="0" b="0"/>
                        <wp:docPr id="202" name="גרפיקה 202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3EE61115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3AE42FA5" wp14:editId="5F0494DF">
                        <wp:extent cx="253706" cy="253706"/>
                        <wp:effectExtent l="0" t="0" r="0" b="0"/>
                        <wp:docPr id="199" name="גרפיקה 199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1B2A189D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38FF0B8A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4DD0173D" wp14:editId="43184C09">
                        <wp:extent cx="253706" cy="253706"/>
                        <wp:effectExtent l="0" t="0" r="0" b="0"/>
                        <wp:docPr id="200" name="גרפיקה 200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332" w:type="dxa"/>
                </w:tcPr>
                <w:p w14:paraId="2B6A7212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1629DD0C" wp14:editId="5F11DECA">
                        <wp:extent cx="253706" cy="253706"/>
                        <wp:effectExtent l="0" t="0" r="0" b="0"/>
                        <wp:docPr id="201" name="גרפיקה 201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43C97" w:rsidRPr="007E20F6" w14:paraId="0DDBD3CE" w14:textId="77777777" w:rsidTr="00070FE7">
              <w:trPr>
                <w:trHeight w:val="488"/>
              </w:trPr>
              <w:tc>
                <w:tcPr>
                  <w:tcW w:w="627" w:type="dxa"/>
                </w:tcPr>
                <w:p w14:paraId="7427F3E1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rFonts w:ascii="Arial Nova Cond" w:hAnsi="Arial Nova Cond" w:cs="Times New Roman" w:hint="cs"/>
                      <w:i/>
                      <w:iCs/>
                      <w:sz w:val="16"/>
                      <w:szCs w:val="16"/>
                      <w:rtl/>
                      <w:lang w:bidi="he-IL"/>
                    </w:rPr>
                    <w:t>9</w:t>
                  </w:r>
                </w:p>
              </w:tc>
              <w:tc>
                <w:tcPr>
                  <w:tcW w:w="627" w:type="dxa"/>
                </w:tcPr>
                <w:p w14:paraId="3BC3FDE4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68EFF71B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4B9CC585" wp14:editId="58526CDC">
                        <wp:extent cx="253706" cy="253706"/>
                        <wp:effectExtent l="0" t="0" r="0" b="0"/>
                        <wp:docPr id="210" name="גרפיקה 210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58E7BA7F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6D272330" wp14:editId="117DDE87">
                        <wp:extent cx="253706" cy="253706"/>
                        <wp:effectExtent l="0" t="0" r="0" b="0"/>
                        <wp:docPr id="209" name="גרפיקה 209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4CEA855C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5C0AF17D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2ADF24CC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746" w:type="dxa"/>
                </w:tcPr>
                <w:p w14:paraId="4D937E86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24CE9EB6" wp14:editId="25AB7267">
                        <wp:extent cx="253706" cy="253706"/>
                        <wp:effectExtent l="0" t="0" r="0" b="0"/>
                        <wp:docPr id="205" name="גרפיקה 205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10" w:type="dxa"/>
                </w:tcPr>
                <w:p w14:paraId="2E69C168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3D509B6E" wp14:editId="5867A5C6">
                        <wp:extent cx="253706" cy="253706"/>
                        <wp:effectExtent l="0" t="0" r="0" b="0"/>
                        <wp:docPr id="204" name="גרפיקה 204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2A2D8DBF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1B4F7C77" wp14:editId="5366AB69">
                        <wp:extent cx="253706" cy="253706"/>
                        <wp:effectExtent l="0" t="0" r="0" b="0"/>
                        <wp:docPr id="203" name="גרפיקה 203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30A39F7F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24CAAE3E" wp14:editId="0E8B44DD">
                        <wp:extent cx="253706" cy="253706"/>
                        <wp:effectExtent l="0" t="0" r="0" b="0"/>
                        <wp:docPr id="206" name="גרפיקה 206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102A8D14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0FDD7894" wp14:editId="3E677246">
                        <wp:extent cx="253706" cy="253706"/>
                        <wp:effectExtent l="0" t="0" r="0" b="0"/>
                        <wp:docPr id="211" name="גרפיקה 211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4B72E5BF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2197BD3A" wp14:editId="55430CB9">
                        <wp:extent cx="253706" cy="253706"/>
                        <wp:effectExtent l="0" t="0" r="0" b="0"/>
                        <wp:docPr id="207" name="גרפיקה 207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332" w:type="dxa"/>
                </w:tcPr>
                <w:p w14:paraId="11E4B40B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084BE6F5" wp14:editId="62E7FEFF">
                        <wp:extent cx="253706" cy="253706"/>
                        <wp:effectExtent l="0" t="0" r="0" b="0"/>
                        <wp:docPr id="208" name="גרפיקה 208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43C97" w:rsidRPr="007E20F6" w14:paraId="145DBFE8" w14:textId="77777777" w:rsidTr="00070FE7">
              <w:trPr>
                <w:trHeight w:val="488"/>
              </w:trPr>
              <w:tc>
                <w:tcPr>
                  <w:tcW w:w="627" w:type="dxa"/>
                </w:tcPr>
                <w:p w14:paraId="45593617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rFonts w:ascii="Arial Nova Cond" w:hAnsi="Arial Nova Cond" w:cs="Times New Roman" w:hint="cs"/>
                      <w:i/>
                      <w:iCs/>
                      <w:sz w:val="16"/>
                      <w:szCs w:val="16"/>
                      <w:rtl/>
                      <w:lang w:bidi="he-IL"/>
                    </w:rPr>
                    <w:t>10</w:t>
                  </w:r>
                </w:p>
              </w:tc>
              <w:tc>
                <w:tcPr>
                  <w:tcW w:w="627" w:type="dxa"/>
                </w:tcPr>
                <w:p w14:paraId="0A7CE94D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750ED363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792E6D1A" wp14:editId="051C70F1">
                        <wp:extent cx="253706" cy="253706"/>
                        <wp:effectExtent l="0" t="0" r="0" b="0"/>
                        <wp:docPr id="220" name="גרפיקה 220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54D06171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2F256FA5" wp14:editId="4A38D938">
                        <wp:extent cx="253706" cy="253706"/>
                        <wp:effectExtent l="0" t="0" r="0" b="0"/>
                        <wp:docPr id="219" name="גרפיקה 219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59371C38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01F20FBD" wp14:editId="3E5289B2">
                        <wp:extent cx="253706" cy="253706"/>
                        <wp:effectExtent l="0" t="0" r="0" b="0"/>
                        <wp:docPr id="221" name="גרפיקה 221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324266F6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3874C44F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746" w:type="dxa"/>
                </w:tcPr>
                <w:p w14:paraId="729BD57A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7F7948CE" wp14:editId="6AEB0131">
                        <wp:extent cx="253706" cy="253706"/>
                        <wp:effectExtent l="0" t="0" r="0" b="0"/>
                        <wp:docPr id="217" name="גרפיקה 217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10" w:type="dxa"/>
                </w:tcPr>
                <w:p w14:paraId="5F598DCC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5499A677" wp14:editId="25941234">
                        <wp:extent cx="253706" cy="253706"/>
                        <wp:effectExtent l="0" t="0" r="0" b="0"/>
                        <wp:docPr id="218" name="גרפיקה 218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09A1BB48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3C8B08BE" wp14:editId="3CDB2F2D">
                        <wp:extent cx="253706" cy="253706"/>
                        <wp:effectExtent l="0" t="0" r="0" b="0"/>
                        <wp:docPr id="216" name="גרפיקה 216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1C9A696A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3FAD9622" wp14:editId="01656674">
                        <wp:extent cx="253706" cy="253706"/>
                        <wp:effectExtent l="0" t="0" r="0" b="0"/>
                        <wp:docPr id="215" name="גרפיקה 215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6ACABA15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2A182A49" wp14:editId="7C1B0A8F">
                        <wp:extent cx="253706" cy="253706"/>
                        <wp:effectExtent l="0" t="0" r="0" b="0"/>
                        <wp:docPr id="214" name="גרפיקה 214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7E51A8C4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347105B3" wp14:editId="6EF47BEA">
                        <wp:extent cx="253706" cy="253706"/>
                        <wp:effectExtent l="0" t="0" r="0" b="0"/>
                        <wp:docPr id="213" name="גרפיקה 213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332" w:type="dxa"/>
                </w:tcPr>
                <w:p w14:paraId="1DC47233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3442C2AF" wp14:editId="00338507">
                        <wp:extent cx="253706" cy="253706"/>
                        <wp:effectExtent l="0" t="0" r="0" b="0"/>
                        <wp:docPr id="212" name="גרפיקה 212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43C97" w:rsidRPr="007E20F6" w14:paraId="206226C6" w14:textId="77777777" w:rsidTr="00070FE7">
              <w:trPr>
                <w:trHeight w:val="488"/>
              </w:trPr>
              <w:tc>
                <w:tcPr>
                  <w:tcW w:w="627" w:type="dxa"/>
                </w:tcPr>
                <w:p w14:paraId="6B97F5A7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rFonts w:ascii="Arial Nova Cond" w:hAnsi="Arial Nova Cond" w:cs="Times New Roman" w:hint="cs"/>
                      <w:i/>
                      <w:iCs/>
                      <w:sz w:val="16"/>
                      <w:szCs w:val="16"/>
                      <w:rtl/>
                      <w:lang w:bidi="he-IL"/>
                    </w:rPr>
                    <w:t>11</w:t>
                  </w:r>
                </w:p>
              </w:tc>
              <w:tc>
                <w:tcPr>
                  <w:tcW w:w="627" w:type="dxa"/>
                </w:tcPr>
                <w:p w14:paraId="3FB807B9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120D0805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5382FBAA" wp14:editId="62FD8359">
                        <wp:extent cx="253706" cy="253706"/>
                        <wp:effectExtent l="0" t="0" r="0" b="0"/>
                        <wp:docPr id="222" name="גרפיקה 222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18F96A0E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32A4C659" wp14:editId="765A1613">
                        <wp:extent cx="253706" cy="253706"/>
                        <wp:effectExtent l="0" t="0" r="0" b="0"/>
                        <wp:docPr id="223" name="גרפיקה 223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33666471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790DDD9F" wp14:editId="23FC0D62">
                        <wp:extent cx="253706" cy="253706"/>
                        <wp:effectExtent l="0" t="0" r="0" b="0"/>
                        <wp:docPr id="224" name="גרפיקה 224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7A281638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179A1C61" wp14:editId="0E3F7C6C">
                        <wp:extent cx="253706" cy="253706"/>
                        <wp:effectExtent l="0" t="0" r="0" b="0"/>
                        <wp:docPr id="232" name="גרפיקה 232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6EE95402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746" w:type="dxa"/>
                </w:tcPr>
                <w:p w14:paraId="0848BFB3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34950424" wp14:editId="53CCA8CD">
                        <wp:extent cx="253706" cy="253706"/>
                        <wp:effectExtent l="0" t="0" r="0" b="0"/>
                        <wp:docPr id="225" name="גרפיקה 225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10" w:type="dxa"/>
                </w:tcPr>
                <w:p w14:paraId="69EEE9F3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6D74A480" wp14:editId="2ED7AF26">
                        <wp:extent cx="253706" cy="253706"/>
                        <wp:effectExtent l="0" t="0" r="0" b="0"/>
                        <wp:docPr id="226" name="גרפיקה 226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0D920AC3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236706F8" wp14:editId="42831A7B">
                        <wp:extent cx="253706" cy="253706"/>
                        <wp:effectExtent l="0" t="0" r="0" b="0"/>
                        <wp:docPr id="227" name="גרפיקה 227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36B39B81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3A9BB7FA" wp14:editId="02EDBCC1">
                        <wp:extent cx="253706" cy="253706"/>
                        <wp:effectExtent l="0" t="0" r="0" b="0"/>
                        <wp:docPr id="228" name="גרפיקה 228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23617457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756EDDCD" wp14:editId="393FE954">
                        <wp:extent cx="253706" cy="253706"/>
                        <wp:effectExtent l="0" t="0" r="0" b="0"/>
                        <wp:docPr id="229" name="גרפיקה 229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6CB8E43A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63E6FCA0" wp14:editId="2F768069">
                        <wp:extent cx="253706" cy="253706"/>
                        <wp:effectExtent l="0" t="0" r="0" b="0"/>
                        <wp:docPr id="230" name="גרפיקה 230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332" w:type="dxa"/>
                </w:tcPr>
                <w:p w14:paraId="0C186EDF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70290067" wp14:editId="70015B76">
                        <wp:extent cx="253706" cy="253706"/>
                        <wp:effectExtent l="0" t="0" r="0" b="0"/>
                        <wp:docPr id="231" name="גרפיקה 231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43C97" w:rsidRPr="007E20F6" w14:paraId="228EE298" w14:textId="77777777" w:rsidTr="00070FE7">
              <w:trPr>
                <w:trHeight w:val="488"/>
              </w:trPr>
              <w:tc>
                <w:tcPr>
                  <w:tcW w:w="627" w:type="dxa"/>
                </w:tcPr>
                <w:p w14:paraId="70763186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rFonts w:ascii="Arial Nova Cond" w:hAnsi="Arial Nova Cond" w:cs="Times New Roman" w:hint="cs"/>
                      <w:i/>
                      <w:iCs/>
                      <w:sz w:val="16"/>
                      <w:szCs w:val="16"/>
                      <w:rtl/>
                      <w:lang w:bidi="he-IL"/>
                    </w:rPr>
                    <w:t>12</w:t>
                  </w:r>
                </w:p>
              </w:tc>
              <w:tc>
                <w:tcPr>
                  <w:tcW w:w="627" w:type="dxa"/>
                </w:tcPr>
                <w:p w14:paraId="0156D958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7BDCBB97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7F1EBB5E" wp14:editId="59070EF1">
                        <wp:extent cx="253706" cy="253706"/>
                        <wp:effectExtent l="0" t="0" r="0" b="0"/>
                        <wp:docPr id="243" name="גרפיקה 243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5E1579A7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7ED50EE3" wp14:editId="4EA9046A">
                        <wp:extent cx="253706" cy="253706"/>
                        <wp:effectExtent l="0" t="0" r="0" b="0"/>
                        <wp:docPr id="242" name="גרפיקה 242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78E8F353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451B2A5A" wp14:editId="3E34A25A">
                        <wp:extent cx="253706" cy="253706"/>
                        <wp:effectExtent l="0" t="0" r="0" b="0"/>
                        <wp:docPr id="241" name="גרפיקה 241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1BCBBA6E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04452081" wp14:editId="6AFCA51D">
                        <wp:extent cx="253706" cy="253706"/>
                        <wp:effectExtent l="0" t="0" r="0" b="0"/>
                        <wp:docPr id="240" name="גרפיקה 240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71BBCA6D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746" w:type="dxa"/>
                </w:tcPr>
                <w:p w14:paraId="4C51A7D7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795748D6" wp14:editId="24922AF6">
                        <wp:extent cx="253706" cy="253706"/>
                        <wp:effectExtent l="0" t="0" r="0" b="0"/>
                        <wp:docPr id="233" name="גרפיקה 233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10" w:type="dxa"/>
                </w:tcPr>
                <w:p w14:paraId="73A0C0D7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1686E487" wp14:editId="4FF9DB9E">
                        <wp:extent cx="253706" cy="253706"/>
                        <wp:effectExtent l="0" t="0" r="0" b="0"/>
                        <wp:docPr id="234" name="גרפיקה 234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7912DADC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3F6B2EAA" wp14:editId="0DEA09AD">
                        <wp:extent cx="253706" cy="253706"/>
                        <wp:effectExtent l="0" t="0" r="0" b="0"/>
                        <wp:docPr id="235" name="גרפיקה 235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63631358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6681E41F" wp14:editId="201974E5">
                        <wp:extent cx="253706" cy="253706"/>
                        <wp:effectExtent l="0" t="0" r="0" b="0"/>
                        <wp:docPr id="236" name="גרפיקה 236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6AEA06AF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0BA643CB" wp14:editId="04838AFB">
                        <wp:extent cx="253706" cy="253706"/>
                        <wp:effectExtent l="0" t="0" r="0" b="0"/>
                        <wp:docPr id="237" name="גרפיקה 237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2F0F611C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4577768E" wp14:editId="130C0858">
                        <wp:extent cx="253706" cy="253706"/>
                        <wp:effectExtent l="0" t="0" r="0" b="0"/>
                        <wp:docPr id="238" name="גרפיקה 238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332" w:type="dxa"/>
                </w:tcPr>
                <w:p w14:paraId="7C0D3A9F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4FA8DAE1" wp14:editId="1BE1CB73">
                        <wp:extent cx="253706" cy="253706"/>
                        <wp:effectExtent l="0" t="0" r="0" b="0"/>
                        <wp:docPr id="239" name="גרפיקה 239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43C97" w:rsidRPr="007E20F6" w14:paraId="5A081A09" w14:textId="77777777" w:rsidTr="00070FE7">
              <w:trPr>
                <w:trHeight w:val="488"/>
              </w:trPr>
              <w:tc>
                <w:tcPr>
                  <w:tcW w:w="627" w:type="dxa"/>
                </w:tcPr>
                <w:p w14:paraId="5E97AC5F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rFonts w:ascii="Arial Nova Cond" w:hAnsi="Arial Nova Cond" w:cs="Times New Roman" w:hint="cs"/>
                      <w:i/>
                      <w:iCs/>
                      <w:sz w:val="16"/>
                      <w:szCs w:val="16"/>
                      <w:rtl/>
                      <w:lang w:bidi="he-IL"/>
                    </w:rPr>
                    <w:t>13</w:t>
                  </w:r>
                </w:p>
              </w:tc>
              <w:tc>
                <w:tcPr>
                  <w:tcW w:w="627" w:type="dxa"/>
                </w:tcPr>
                <w:p w14:paraId="7BBC9977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0D586C16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4046A8DC" wp14:editId="71C8CE98">
                        <wp:extent cx="253706" cy="253706"/>
                        <wp:effectExtent l="0" t="0" r="0" b="0"/>
                        <wp:docPr id="249" name="גרפיקה 249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1437333B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3FAA92C8" wp14:editId="0DCDDC59">
                        <wp:extent cx="253706" cy="253706"/>
                        <wp:effectExtent l="0" t="0" r="0" b="0"/>
                        <wp:docPr id="248" name="גרפיקה 248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24B50A7E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2D8B0612" wp14:editId="49749BCF">
                        <wp:extent cx="253706" cy="253706"/>
                        <wp:effectExtent l="0" t="0" r="0" b="0"/>
                        <wp:docPr id="247" name="גרפיקה 247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5060561E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198A21AE" wp14:editId="633ABCA4">
                        <wp:extent cx="253706" cy="253706"/>
                        <wp:effectExtent l="0" t="0" r="0" b="0"/>
                        <wp:docPr id="246" name="גרפיקה 246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1AD4AEA4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5F63D4C4" wp14:editId="13E64058">
                        <wp:extent cx="253706" cy="253706"/>
                        <wp:effectExtent l="0" t="0" r="0" b="0"/>
                        <wp:docPr id="245" name="גרפיקה 245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46" w:type="dxa"/>
                </w:tcPr>
                <w:p w14:paraId="6C3C9913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033F1AFB" wp14:editId="26FACCB4">
                        <wp:extent cx="253706" cy="253706"/>
                        <wp:effectExtent l="0" t="0" r="0" b="0"/>
                        <wp:docPr id="250" name="גרפיקה 250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10" w:type="dxa"/>
                </w:tcPr>
                <w:p w14:paraId="6BC96363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7E8BCDBC" wp14:editId="5460ACEB">
                        <wp:extent cx="253706" cy="253706"/>
                        <wp:effectExtent l="0" t="0" r="0" b="0"/>
                        <wp:docPr id="251" name="גרפיקה 251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27F6C5FA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1BD68485" wp14:editId="0FA6B14B">
                        <wp:extent cx="253706" cy="253706"/>
                        <wp:effectExtent l="0" t="0" r="0" b="0"/>
                        <wp:docPr id="252" name="גרפיקה 252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4115C8C9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08EC4EF6" wp14:editId="6C9DD622">
                        <wp:extent cx="253706" cy="253706"/>
                        <wp:effectExtent l="0" t="0" r="0" b="0"/>
                        <wp:docPr id="253" name="גרפיקה 253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7BC48D00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7E2CBAFA" wp14:editId="150E06ED">
                        <wp:extent cx="253706" cy="253706"/>
                        <wp:effectExtent l="0" t="0" r="0" b="0"/>
                        <wp:docPr id="254" name="גרפיקה 254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3E622BDE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562C808C" wp14:editId="044C5B85">
                        <wp:extent cx="253706" cy="253706"/>
                        <wp:effectExtent l="0" t="0" r="0" b="0"/>
                        <wp:docPr id="255" name="גרפיקה 255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332" w:type="dxa"/>
                </w:tcPr>
                <w:p w14:paraId="5739A8A8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005FBCEF" wp14:editId="73DFD877">
                        <wp:extent cx="253706" cy="253706"/>
                        <wp:effectExtent l="0" t="0" r="0" b="0"/>
                        <wp:docPr id="256" name="גרפיקה 256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43C97" w:rsidRPr="007E20F6" w14:paraId="1E066D62" w14:textId="77777777" w:rsidTr="00070FE7">
              <w:trPr>
                <w:trHeight w:val="488"/>
              </w:trPr>
              <w:tc>
                <w:tcPr>
                  <w:tcW w:w="627" w:type="dxa"/>
                </w:tcPr>
                <w:p w14:paraId="03DB9F6B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rFonts w:ascii="Arial Nova Cond" w:hAnsi="Arial Nova Cond" w:cs="Times New Roman" w:hint="cs"/>
                      <w:i/>
                      <w:iCs/>
                      <w:sz w:val="16"/>
                      <w:szCs w:val="16"/>
                      <w:rtl/>
                      <w:lang w:bidi="he-IL"/>
                    </w:rPr>
                    <w:t>14</w:t>
                  </w:r>
                </w:p>
              </w:tc>
              <w:tc>
                <w:tcPr>
                  <w:tcW w:w="627" w:type="dxa"/>
                </w:tcPr>
                <w:p w14:paraId="1B7F7EAD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6D803D8C" wp14:editId="6BC616DF">
                        <wp:extent cx="253706" cy="253706"/>
                        <wp:effectExtent l="0" t="0" r="0" b="0"/>
                        <wp:docPr id="269" name="גרפיקה 269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052B6C2C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29686253" wp14:editId="2490C0A1">
                        <wp:extent cx="253706" cy="253706"/>
                        <wp:effectExtent l="0" t="0" r="0" b="0"/>
                        <wp:docPr id="268" name="גרפיקה 268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6DE185BC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603A95FC" wp14:editId="4298D8E9">
                        <wp:extent cx="253706" cy="253706"/>
                        <wp:effectExtent l="0" t="0" r="0" b="0"/>
                        <wp:docPr id="267" name="גרפיקה 267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7FD46E83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7CC63FDA" wp14:editId="5C8C8CE6">
                        <wp:extent cx="253706" cy="253706"/>
                        <wp:effectExtent l="0" t="0" r="0" b="0"/>
                        <wp:docPr id="266" name="גרפיקה 266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13A0831D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17063364" wp14:editId="63EE4304">
                        <wp:extent cx="253706" cy="253706"/>
                        <wp:effectExtent l="0" t="0" r="0" b="0"/>
                        <wp:docPr id="265" name="גרפיקה 265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0FD2BC31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468DD96D" wp14:editId="4ADB16CB">
                        <wp:extent cx="253706" cy="253706"/>
                        <wp:effectExtent l="0" t="0" r="0" b="0"/>
                        <wp:docPr id="264" name="גרפיקה 264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46" w:type="dxa"/>
                </w:tcPr>
                <w:p w14:paraId="228A504F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52064EAC" wp14:editId="57051006">
                        <wp:extent cx="253706" cy="253706"/>
                        <wp:effectExtent l="0" t="0" r="0" b="0"/>
                        <wp:docPr id="263" name="גרפיקה 263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10" w:type="dxa"/>
                </w:tcPr>
                <w:p w14:paraId="2F37BC7E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78449376" wp14:editId="79DA1B89">
                        <wp:extent cx="253706" cy="253706"/>
                        <wp:effectExtent l="0" t="0" r="0" b="0"/>
                        <wp:docPr id="262" name="גרפיקה 262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084706CB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3F5F58C5" wp14:editId="47DD5D1A">
                        <wp:extent cx="253706" cy="253706"/>
                        <wp:effectExtent l="0" t="0" r="0" b="0"/>
                        <wp:docPr id="261" name="גרפיקה 261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27DC4522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124978A1" wp14:editId="27A56539">
                        <wp:extent cx="253706" cy="253706"/>
                        <wp:effectExtent l="0" t="0" r="0" b="0"/>
                        <wp:docPr id="260" name="גרפיקה 260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4854E359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0F29000C" wp14:editId="32F372A6">
                        <wp:extent cx="253706" cy="253706"/>
                        <wp:effectExtent l="0" t="0" r="0" b="0"/>
                        <wp:docPr id="259" name="גרפיקה 259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7BA2976F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40821D2D" wp14:editId="5AA61D24">
                        <wp:extent cx="253706" cy="253706"/>
                        <wp:effectExtent l="0" t="0" r="0" b="0"/>
                        <wp:docPr id="258" name="גרפיקה 258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332" w:type="dxa"/>
                </w:tcPr>
                <w:p w14:paraId="27986FD1" w14:textId="77777777" w:rsidR="00043C97" w:rsidRDefault="00043C97" w:rsidP="00043C97">
                  <w:pPr>
                    <w:bidi/>
                    <w:rPr>
                      <w:noProof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31B8C718" wp14:editId="18BAB578">
                        <wp:extent cx="253706" cy="253706"/>
                        <wp:effectExtent l="0" t="0" r="0" b="0"/>
                        <wp:docPr id="257" name="גרפיקה 257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7A0AA1E9" w14:textId="5F992256" w:rsidR="00E3498A" w:rsidRDefault="00381137" w:rsidP="00E3498A">
            <w:pPr>
              <w:bidi/>
              <w:rPr>
                <w:rFonts w:cs="Times New Roman"/>
                <w:b/>
                <w:bCs/>
                <w:i/>
                <w:iCs/>
                <w:sz w:val="28"/>
                <w:szCs w:val="28"/>
                <w:rtl/>
                <w:lang w:bidi="he-IL"/>
              </w:rPr>
            </w:pPr>
            <w:r>
              <w:rPr>
                <w:noProof/>
                <w:rtl/>
              </w:rPr>
              <mc:AlternateContent>
                <mc:Choice Requires="wps">
                  <w:drawing>
                    <wp:anchor distT="0" distB="0" distL="118745" distR="118745" simplePos="0" relativeHeight="251662336" behindDoc="1" locked="0" layoutInCell="1" allowOverlap="0" wp14:anchorId="62AC689D" wp14:editId="1F764470">
                      <wp:simplePos x="0" y="0"/>
                      <wp:positionH relativeFrom="margin">
                        <wp:posOffset>1912620</wp:posOffset>
                      </wp:positionH>
                      <wp:positionV relativeFrom="page">
                        <wp:posOffset>50800</wp:posOffset>
                      </wp:positionV>
                      <wp:extent cx="4145915" cy="327660"/>
                      <wp:effectExtent l="0" t="0" r="6985" b="0"/>
                      <wp:wrapSquare wrapText="bothSides"/>
                      <wp:docPr id="38" name="מלבן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4145915" cy="3276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E7973FC" w14:textId="1F255C0D" w:rsidR="00E3498A" w:rsidRPr="00E3498A" w:rsidRDefault="00E3498A" w:rsidP="00E3498A">
                                  <w:pPr>
                                    <w:bidi/>
                                    <w:rPr>
                                      <w:rFonts w:cs="Times New Roman"/>
                                      <w:b/>
                                      <w:bCs/>
                                      <w:i/>
                                      <w:iCs/>
                                      <w:rtl/>
                                      <w:lang w:bidi="he-IL"/>
                                    </w:rPr>
                                  </w:pPr>
                                  <w:r w:rsidRPr="00E3498A">
                                    <w:rPr>
                                      <w:rFonts w:cs="Times New Roman"/>
                                      <w:b/>
                                      <w:bCs/>
                                      <w:i/>
                                      <w:iCs/>
                                      <w:rtl/>
                                      <w:lang w:bidi="he-IL"/>
                                    </w:rPr>
                                    <w:t xml:space="preserve">בדיקת </w:t>
                                  </w:r>
                                  <w:r w:rsidRPr="00E3498A">
                                    <w:rPr>
                                      <w:rFonts w:hint="cs"/>
                                      <w:b/>
                                      <w:bCs/>
                                      <w:rtl/>
                                      <w:lang w:bidi="he-IL"/>
                                    </w:rPr>
                                    <w:t>פיצ'רים</w:t>
                                  </w:r>
                                  <w:r w:rsidRPr="00E3498A">
                                    <w:rPr>
                                      <w:b/>
                                      <w:bCs/>
                                      <w:rtl/>
                                      <w:lang w:bidi="he-IL"/>
                                    </w:rPr>
                                    <w:t xml:space="preserve"> (תכונות) חשובים/לא חשובים</w:t>
                                  </w:r>
                                </w:p>
                                <w:tbl>
                                  <w:tblPr>
                                    <w:tblStyle w:val="a5"/>
                                    <w:tblW w:w="3950" w:type="dxa"/>
                                    <w:tblInd w:w="4673" w:type="dxa"/>
                                    <w:tblLayout w:type="fixed"/>
                                    <w:tblLook w:val="04A0" w:firstRow="1" w:lastRow="0" w:firstColumn="1" w:lastColumn="0" w:noHBand="0" w:noVBand="1"/>
                                  </w:tblPr>
                                  <w:tblGrid>
                                    <w:gridCol w:w="282"/>
                                    <w:gridCol w:w="1222"/>
                                    <w:gridCol w:w="1223"/>
                                    <w:gridCol w:w="1223"/>
                                  </w:tblGrid>
                                  <w:tr w:rsidR="00E3498A" w:rsidRPr="00CD4465" w14:paraId="4E241FCA" w14:textId="77777777" w:rsidTr="008330D1">
                                    <w:trPr>
                                      <w:gridAfter w:val="3"/>
                                      <w:wAfter w:w="3668" w:type="dxa"/>
                                      <w:trHeight w:val="855"/>
                                    </w:trPr>
                                    <w:tc>
                                      <w:tcPr>
                                        <w:tcW w:w="282" w:type="dxa"/>
                                      </w:tcPr>
                                      <w:p w14:paraId="64633CE6" w14:textId="77777777" w:rsidR="00E3498A" w:rsidRPr="00CD4465" w:rsidRDefault="00E3498A" w:rsidP="00381137">
                                        <w:pPr>
                                          <w:pStyle w:val="2"/>
                                          <w:spacing w:before="413"/>
                                          <w:jc w:val="left"/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8"/>
                                            <w:szCs w:val="18"/>
                                          </w:rPr>
                                        </w:pPr>
                                      </w:p>
                                    </w:tc>
                                  </w:tr>
                                  <w:tr w:rsidR="00E3498A" w:rsidRPr="00CD4465" w14:paraId="66CFB496" w14:textId="77777777" w:rsidTr="008330D1">
                                    <w:trPr>
                                      <w:trHeight w:val="855"/>
                                    </w:trPr>
                                    <w:tc>
                                      <w:tcPr>
                                        <w:tcW w:w="282" w:type="dxa"/>
                                      </w:tcPr>
                                      <w:p w14:paraId="5AE47939" w14:textId="77777777" w:rsidR="00E3498A" w:rsidRPr="00CD4465" w:rsidRDefault="00E3498A" w:rsidP="00381137">
                                        <w:pPr>
                                          <w:pStyle w:val="2"/>
                                          <w:spacing w:before="413"/>
                                          <w:jc w:val="left"/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CD4465"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  <w:t>Accuracy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22" w:type="dxa"/>
                                      </w:tcPr>
                                      <w:p w14:paraId="0A0B6EAE" w14:textId="77777777" w:rsidR="00E3498A" w:rsidRPr="00CD4465" w:rsidRDefault="00E3498A" w:rsidP="00CD4465">
                                        <w:pPr>
                                          <w:pStyle w:val="2"/>
                                          <w:spacing w:before="413"/>
                                          <w:jc w:val="right"/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CD4465"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  <w:t>F1-score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23" w:type="dxa"/>
                                      </w:tcPr>
                                      <w:p w14:paraId="73A1BD0F" w14:textId="77777777" w:rsidR="00E3498A" w:rsidRPr="00CD4465" w:rsidRDefault="00E3498A" w:rsidP="00CD4465">
                                        <w:pPr>
                                          <w:pStyle w:val="2"/>
                                          <w:spacing w:before="413"/>
                                          <w:jc w:val="right"/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CD4465"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  <w:t>Recall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23" w:type="dxa"/>
                                      </w:tcPr>
                                      <w:p w14:paraId="1EDEDCF7" w14:textId="77777777" w:rsidR="00E3498A" w:rsidRPr="00CD4465" w:rsidRDefault="00E3498A" w:rsidP="00CD4465">
                                        <w:pPr>
                                          <w:pStyle w:val="2"/>
                                          <w:spacing w:before="413"/>
                                          <w:jc w:val="right"/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CD4465"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  <w:t>Precision</w:t>
                                        </w:r>
                                      </w:p>
                                    </w:tc>
                                  </w:tr>
                                  <w:tr w:rsidR="00E3498A" w:rsidRPr="00CD4465" w14:paraId="07239B5E" w14:textId="77777777" w:rsidTr="008330D1">
                                    <w:trPr>
                                      <w:trHeight w:val="863"/>
                                    </w:trPr>
                                    <w:tc>
                                      <w:tcPr>
                                        <w:tcW w:w="282" w:type="dxa"/>
                                      </w:tcPr>
                                      <w:p w14:paraId="494FDBEC" w14:textId="77777777" w:rsidR="00E3498A" w:rsidRPr="00CD4465" w:rsidRDefault="00E3498A" w:rsidP="00381137">
                                        <w:pPr>
                                          <w:pStyle w:val="2"/>
                                          <w:spacing w:before="413"/>
                                          <w:jc w:val="left"/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CD4465"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  <w:t>0.86039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22" w:type="dxa"/>
                                      </w:tcPr>
                                      <w:p w14:paraId="17B4C920" w14:textId="77777777" w:rsidR="00E3498A" w:rsidRPr="00CD4465" w:rsidRDefault="00E3498A" w:rsidP="00CD4465">
                                        <w:pPr>
                                          <w:pStyle w:val="2"/>
                                          <w:spacing w:before="413"/>
                                          <w:jc w:val="right"/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CD4465"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  <w:t>0.859303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23" w:type="dxa"/>
                                      </w:tcPr>
                                      <w:p w14:paraId="0D9482AE" w14:textId="77777777" w:rsidR="00E3498A" w:rsidRPr="00CD4465" w:rsidRDefault="00E3498A" w:rsidP="00CD4465">
                                        <w:pPr>
                                          <w:pStyle w:val="2"/>
                                          <w:spacing w:before="413"/>
                                          <w:jc w:val="right"/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CD4465"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  <w:t>0.914286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23" w:type="dxa"/>
                                      </w:tcPr>
                                      <w:p w14:paraId="15660D94" w14:textId="77777777" w:rsidR="00E3498A" w:rsidRPr="00CD4465" w:rsidRDefault="00E3498A" w:rsidP="00CD4465">
                                        <w:pPr>
                                          <w:pStyle w:val="2"/>
                                          <w:spacing w:before="413"/>
                                          <w:jc w:val="right"/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CD4465"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  <w:t>0.851064</w:t>
                                        </w:r>
                                      </w:p>
                                    </w:tc>
                                  </w:tr>
                                </w:tbl>
                                <w:p w14:paraId="7C0C2C41" w14:textId="77777777" w:rsidR="00E3498A" w:rsidRDefault="00E3498A" w:rsidP="00E3498A">
                                  <w:pPr>
                                    <w:pStyle w:val="a6"/>
                                    <w:tabs>
                                      <w:tab w:val="clear" w:pos="4680"/>
                                      <w:tab w:val="clear" w:pos="9360"/>
                                    </w:tabs>
                                    <w:jc w:val="right"/>
                                    <w:rPr>
                                      <w:caps/>
                                      <w:color w:val="FFFFFF" w:themeColor="background1"/>
                                      <w:lang w:bidi="he-IL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2AC689D" id="מלבן 38" o:spid="_x0000_s1027" style="position:absolute;left:0;text-align:left;margin-left:150.6pt;margin-top:4pt;width:326.45pt;height:25.8pt;flip:x;z-index:-251654144;visibility:visible;mso-wrap-style:square;mso-width-percent:0;mso-height-percent:0;mso-wrap-distance-left:9.35pt;mso-wrap-distance-top:0;mso-wrap-distance-right:9.35pt;mso-wrap-distance-bottom:0;mso-position-horizontal:absolute;mso-position-horizontal-relative:margin;mso-position-vertical:absolute;mso-position-vertical-relative:page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" o:allowoverlap="f" fillcolor="#476166 [3204]" stroked="f">
                      <v:textbox>
                        <w:txbxContent>
                          <w:p w14:paraId="0E7973FC" w14:textId="1F255C0D" w:rsidR="00E3498A" w:rsidRPr="00E3498A" w:rsidRDefault="00E3498A" w:rsidP="00E3498A">
                            <w:pPr>
                              <w:bidi/>
                              <w:rPr>
                                <w:rFonts w:cs="Times New Roman"/>
                                <w:b/>
                                <w:bCs/>
                                <w:i/>
                                <w:iCs/>
                                <w:rtl/>
                                <w:lang w:bidi="he-IL"/>
                              </w:rPr>
                            </w:pPr>
                            <w:r w:rsidRPr="00E3498A">
                              <w:rPr>
                                <w:rFonts w:cs="Times New Roman"/>
                                <w:b/>
                                <w:bCs/>
                                <w:i/>
                                <w:iCs/>
                                <w:rtl/>
                                <w:lang w:bidi="he-IL"/>
                              </w:rPr>
                              <w:t xml:space="preserve">בדיקת </w:t>
                            </w:r>
                            <w:r w:rsidRPr="00E3498A">
                              <w:rPr>
                                <w:rFonts w:hint="cs"/>
                                <w:b/>
                                <w:bCs/>
                                <w:rtl/>
                                <w:lang w:bidi="he-IL"/>
                              </w:rPr>
                              <w:t>פיצ'רים</w:t>
                            </w:r>
                            <w:r w:rsidRPr="00E3498A">
                              <w:rPr>
                                <w:b/>
                                <w:bCs/>
                                <w:rtl/>
                                <w:lang w:bidi="he-IL"/>
                              </w:rPr>
                              <w:t xml:space="preserve"> (תכונות) חשובים/לא חשובים</w:t>
                            </w:r>
                          </w:p>
                          <w:tbl>
                            <w:tblPr>
                              <w:tblStyle w:val="a5"/>
                              <w:tblW w:w="3950" w:type="dxa"/>
                              <w:tblInd w:w="4673" w:type="dxa"/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282"/>
                              <w:gridCol w:w="1222"/>
                              <w:gridCol w:w="1223"/>
                              <w:gridCol w:w="1223"/>
                            </w:tblGrid>
                            <w:tr w:rsidR="00E3498A" w:rsidRPr="00CD4465" w14:paraId="4E241FCA" w14:textId="77777777" w:rsidTr="008330D1">
                              <w:trPr>
                                <w:gridAfter w:val="3"/>
                                <w:wAfter w:w="3668" w:type="dxa"/>
                                <w:trHeight w:val="855"/>
                              </w:trPr>
                              <w:tc>
                                <w:tcPr>
                                  <w:tcW w:w="282" w:type="dxa"/>
                                </w:tcPr>
                                <w:p w14:paraId="64633CE6" w14:textId="77777777" w:rsidR="00E3498A" w:rsidRPr="00CD4465" w:rsidRDefault="00E3498A" w:rsidP="00381137">
                                  <w:pPr>
                                    <w:pStyle w:val="2"/>
                                    <w:spacing w:before="413"/>
                                    <w:jc w:val="left"/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E3498A" w:rsidRPr="00CD4465" w14:paraId="66CFB496" w14:textId="77777777" w:rsidTr="008330D1">
                              <w:trPr>
                                <w:trHeight w:val="855"/>
                              </w:trPr>
                              <w:tc>
                                <w:tcPr>
                                  <w:tcW w:w="282" w:type="dxa"/>
                                </w:tcPr>
                                <w:p w14:paraId="5AE47939" w14:textId="77777777" w:rsidR="00E3498A" w:rsidRPr="00CD4465" w:rsidRDefault="00E3498A" w:rsidP="00381137">
                                  <w:pPr>
                                    <w:pStyle w:val="2"/>
                                    <w:spacing w:before="413"/>
                                    <w:jc w:val="left"/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</w:pPr>
                                  <w:r w:rsidRPr="00CD4465"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  <w:t>Accuracy</w:t>
                                  </w:r>
                                </w:p>
                              </w:tc>
                              <w:tc>
                                <w:tcPr>
                                  <w:tcW w:w="1222" w:type="dxa"/>
                                </w:tcPr>
                                <w:p w14:paraId="0A0B6EAE" w14:textId="77777777" w:rsidR="00E3498A" w:rsidRPr="00CD4465" w:rsidRDefault="00E3498A" w:rsidP="00CD4465">
                                  <w:pPr>
                                    <w:pStyle w:val="2"/>
                                    <w:spacing w:before="413"/>
                                    <w:jc w:val="right"/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</w:pPr>
                                  <w:r w:rsidRPr="00CD4465"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  <w:t>F1-score</w:t>
                                  </w:r>
                                </w:p>
                              </w:tc>
                              <w:tc>
                                <w:tcPr>
                                  <w:tcW w:w="1223" w:type="dxa"/>
                                </w:tcPr>
                                <w:p w14:paraId="73A1BD0F" w14:textId="77777777" w:rsidR="00E3498A" w:rsidRPr="00CD4465" w:rsidRDefault="00E3498A" w:rsidP="00CD4465">
                                  <w:pPr>
                                    <w:pStyle w:val="2"/>
                                    <w:spacing w:before="413"/>
                                    <w:jc w:val="right"/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</w:pPr>
                                  <w:r w:rsidRPr="00CD4465"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  <w:t>Recall</w:t>
                                  </w:r>
                                </w:p>
                              </w:tc>
                              <w:tc>
                                <w:tcPr>
                                  <w:tcW w:w="1223" w:type="dxa"/>
                                </w:tcPr>
                                <w:p w14:paraId="1EDEDCF7" w14:textId="77777777" w:rsidR="00E3498A" w:rsidRPr="00CD4465" w:rsidRDefault="00E3498A" w:rsidP="00CD4465">
                                  <w:pPr>
                                    <w:pStyle w:val="2"/>
                                    <w:spacing w:before="413"/>
                                    <w:jc w:val="right"/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</w:pPr>
                                  <w:r w:rsidRPr="00CD4465"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  <w:t>Precision</w:t>
                                  </w:r>
                                </w:p>
                              </w:tc>
                            </w:tr>
                            <w:tr w:rsidR="00E3498A" w:rsidRPr="00CD4465" w14:paraId="07239B5E" w14:textId="77777777" w:rsidTr="008330D1">
                              <w:trPr>
                                <w:trHeight w:val="863"/>
                              </w:trPr>
                              <w:tc>
                                <w:tcPr>
                                  <w:tcW w:w="282" w:type="dxa"/>
                                </w:tcPr>
                                <w:p w14:paraId="494FDBEC" w14:textId="77777777" w:rsidR="00E3498A" w:rsidRPr="00CD4465" w:rsidRDefault="00E3498A" w:rsidP="00381137">
                                  <w:pPr>
                                    <w:pStyle w:val="2"/>
                                    <w:spacing w:before="413"/>
                                    <w:jc w:val="left"/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</w:pPr>
                                  <w:r w:rsidRPr="00CD4465"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  <w:t>0.86039</w:t>
                                  </w:r>
                                </w:p>
                              </w:tc>
                              <w:tc>
                                <w:tcPr>
                                  <w:tcW w:w="1222" w:type="dxa"/>
                                </w:tcPr>
                                <w:p w14:paraId="17B4C920" w14:textId="77777777" w:rsidR="00E3498A" w:rsidRPr="00CD4465" w:rsidRDefault="00E3498A" w:rsidP="00CD4465">
                                  <w:pPr>
                                    <w:pStyle w:val="2"/>
                                    <w:spacing w:before="413"/>
                                    <w:jc w:val="right"/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</w:pPr>
                                  <w:r w:rsidRPr="00CD4465"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  <w:t>0.859303</w:t>
                                  </w:r>
                                </w:p>
                              </w:tc>
                              <w:tc>
                                <w:tcPr>
                                  <w:tcW w:w="1223" w:type="dxa"/>
                                </w:tcPr>
                                <w:p w14:paraId="0D9482AE" w14:textId="77777777" w:rsidR="00E3498A" w:rsidRPr="00CD4465" w:rsidRDefault="00E3498A" w:rsidP="00CD4465">
                                  <w:pPr>
                                    <w:pStyle w:val="2"/>
                                    <w:spacing w:before="413"/>
                                    <w:jc w:val="right"/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</w:pPr>
                                  <w:r w:rsidRPr="00CD4465"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  <w:t>0.914286</w:t>
                                  </w:r>
                                </w:p>
                              </w:tc>
                              <w:tc>
                                <w:tcPr>
                                  <w:tcW w:w="1223" w:type="dxa"/>
                                </w:tcPr>
                                <w:p w14:paraId="15660D94" w14:textId="77777777" w:rsidR="00E3498A" w:rsidRPr="00CD4465" w:rsidRDefault="00E3498A" w:rsidP="00CD4465">
                                  <w:pPr>
                                    <w:pStyle w:val="2"/>
                                    <w:spacing w:before="413"/>
                                    <w:jc w:val="right"/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</w:pPr>
                                  <w:r w:rsidRPr="00CD4465"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  <w:t>0.851064</w:t>
                                  </w:r>
                                </w:p>
                              </w:tc>
                            </w:tr>
                          </w:tbl>
                          <w:p w14:paraId="7C0C2C41" w14:textId="77777777" w:rsidR="00E3498A" w:rsidRDefault="00E3498A" w:rsidP="00E3498A">
                            <w:pPr>
                              <w:pStyle w:val="a6"/>
                              <w:tabs>
                                <w:tab w:val="clear" w:pos="4680"/>
                                <w:tab w:val="clear" w:pos="9360"/>
                              </w:tabs>
                              <w:jc w:val="right"/>
                              <w:rPr>
                                <w:caps/>
                                <w:color w:val="FFFFFF" w:themeColor="background1"/>
                                <w:lang w:bidi="he-IL"/>
                              </w:rPr>
                            </w:pPr>
                          </w:p>
                        </w:txbxContent>
                      </v:textbox>
                      <w10:wrap type="square" anchorx="margin" anchory="page"/>
                    </v:rect>
                  </w:pict>
                </mc:Fallback>
              </mc:AlternateContent>
            </w:r>
          </w:p>
          <w:p w14:paraId="04F261DB" w14:textId="02C5213F" w:rsidR="00E3498A" w:rsidRPr="000F527B" w:rsidRDefault="00E3498A" w:rsidP="00E3498A">
            <w:pPr>
              <w:pStyle w:val="ae"/>
              <w:bidi/>
              <w:rPr>
                <w:rFonts w:cs="Times New Roman"/>
                <w:i/>
                <w:iCs/>
                <w:sz w:val="22"/>
                <w:szCs w:val="22"/>
                <w:lang w:bidi="he-IL"/>
              </w:rPr>
            </w:pPr>
          </w:p>
          <w:p w14:paraId="61A0CBEC" w14:textId="77777777" w:rsidR="00E3498A" w:rsidRPr="000F527B" w:rsidRDefault="00E3498A" w:rsidP="00043C97">
            <w:pPr>
              <w:bidi/>
              <w:ind w:left="360"/>
              <w:rPr>
                <w:rFonts w:cs="Times New Roman"/>
                <w:i/>
                <w:iCs/>
                <w:sz w:val="22"/>
                <w:szCs w:val="22"/>
                <w:lang w:bidi="he-IL"/>
              </w:rPr>
            </w:pPr>
          </w:p>
          <w:p w14:paraId="5F40E835" w14:textId="4DD07696" w:rsidR="001D0F45" w:rsidRDefault="00E3498A" w:rsidP="00043C97">
            <w:pPr>
              <w:bidi/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</w:pPr>
            <w:r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נריץ אלגוריתם שיודע לבחור את הפי</w:t>
            </w:r>
            <w:r w:rsidR="007E20F6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צ'רים הכי טובים,</w:t>
            </w:r>
            <w:r w:rsidR="007A0D25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בחרנו ב </w:t>
            </w:r>
            <w:r w:rsidR="007A0D25">
              <w:rPr>
                <w:rFonts w:cs="Times New Roman" w:hint="cs"/>
                <w:i/>
                <w:iCs/>
                <w:sz w:val="22"/>
                <w:szCs w:val="22"/>
                <w:lang w:bidi="he-IL"/>
              </w:rPr>
              <w:t xml:space="preserve">RFE </w:t>
            </w:r>
            <w:r w:rsidR="007A0D25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שהוא אלגוריתם רקורסיבי </w:t>
            </w:r>
            <w:r w:rsidR="007E20F6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="001D0F45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נותנים לו כמה תכונות לחפש ונותנים לו </w:t>
            </w:r>
            <w:r w:rsidR="007A0D25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מודל </w:t>
            </w:r>
            <w:r w:rsidR="001D0F45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במקרה שלנו '</w:t>
            </w:r>
            <w:r w:rsidR="001D0F45">
              <w:rPr>
                <w:rFonts w:cs="Times New Roman" w:hint="cs"/>
                <w:i/>
                <w:iCs/>
                <w:sz w:val="22"/>
                <w:szCs w:val="22"/>
                <w:lang w:bidi="he-IL"/>
              </w:rPr>
              <w:t>SV</w:t>
            </w:r>
            <w:r w:rsidR="001D0F45">
              <w:rPr>
                <w:rFonts w:cs="Times New Roman"/>
                <w:i/>
                <w:iCs/>
                <w:sz w:val="22"/>
                <w:szCs w:val="22"/>
                <w:lang w:bidi="he-IL"/>
              </w:rPr>
              <w:t xml:space="preserve">M OR LOGSTIC_REGRESSION </w:t>
            </w:r>
            <w:r w:rsidR="001D0F45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'</w:t>
            </w:r>
            <w:r w:rsidR="007E20F6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="001D0F45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אחרי שנותנים לו את מה שבקש מחשבים את </w:t>
            </w:r>
            <w:r w:rsidR="001D0F45">
              <w:rPr>
                <w:rFonts w:cs="Times New Roman" w:hint="cs"/>
                <w:i/>
                <w:iCs/>
                <w:sz w:val="22"/>
                <w:szCs w:val="22"/>
                <w:lang w:bidi="he-IL"/>
              </w:rPr>
              <w:t xml:space="preserve">K </w:t>
            </w:r>
            <w:r w:rsidR="001D0F45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התכונות החשובות דרך ה </w:t>
            </w:r>
            <w:r w:rsidR="001D0F45">
              <w:rPr>
                <w:rFonts w:cs="Times New Roman" w:hint="cs"/>
                <w:i/>
                <w:iCs/>
                <w:sz w:val="22"/>
                <w:szCs w:val="22"/>
                <w:lang w:bidi="he-IL"/>
              </w:rPr>
              <w:t>COEEF</w:t>
            </w:r>
            <w:r w:rsidR="001D0F45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שלנו כל פעם מורדים את ה תכונה של </w:t>
            </w:r>
            <w:r w:rsidR="001D0F45">
              <w:rPr>
                <w:rFonts w:cs="Times New Roman" w:hint="cs"/>
                <w:i/>
                <w:iCs/>
                <w:sz w:val="22"/>
                <w:szCs w:val="22"/>
                <w:lang w:bidi="he-IL"/>
              </w:rPr>
              <w:t>COEFF</w:t>
            </w:r>
            <w:r w:rsidR="001D0F45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הנמוך עד שמגעים ל </w:t>
            </w:r>
            <w:r w:rsidR="001D0F45">
              <w:rPr>
                <w:rFonts w:cs="Times New Roman" w:hint="cs"/>
                <w:i/>
                <w:iCs/>
                <w:sz w:val="22"/>
                <w:szCs w:val="22"/>
                <w:lang w:bidi="he-IL"/>
              </w:rPr>
              <w:t xml:space="preserve">K </w:t>
            </w:r>
            <w:r w:rsidR="001D0F45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התכונות שדרשנו</w:t>
            </w:r>
          </w:p>
          <w:p w14:paraId="116028CD" w14:textId="516248F5" w:rsidR="00AA513D" w:rsidRDefault="00AA513D" w:rsidP="00043C97">
            <w:pPr>
              <w:bidi/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</w:pPr>
            <w:r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הטבלה למטה מראה לנו איזה תכונות בחרנו בכל </w:t>
            </w:r>
            <w:proofErr w:type="spellStart"/>
            <w:r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א</w:t>
            </w:r>
            <w:r w:rsidR="00043C97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י</w:t>
            </w:r>
            <w:r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טרציה</w:t>
            </w:r>
            <w:proofErr w:type="spellEnd"/>
            <w:r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לפי כמות תכונות חשובות  בשני המודלים שחשבנו היה הבדל בהרצה הראשונה מה התוכנה הכי חשובה 1 </w:t>
            </w:r>
            <w:r>
              <w:rPr>
                <w:rFonts w:cs="Times New Roman" w:hint="cs"/>
                <w:i/>
                <w:iCs/>
                <w:sz w:val="22"/>
                <w:szCs w:val="22"/>
                <w:lang w:bidi="he-IL"/>
              </w:rPr>
              <w:t xml:space="preserve">LOGSTIC </w:t>
            </w:r>
            <w:r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נתן </w:t>
            </w:r>
            <w:r>
              <w:rPr>
                <w:rFonts w:cs="Times New Roman" w:hint="cs"/>
                <w:i/>
                <w:iCs/>
                <w:sz w:val="22"/>
                <w:szCs w:val="22"/>
                <w:lang w:bidi="he-IL"/>
              </w:rPr>
              <w:t>OLDPEAK</w:t>
            </w:r>
          </w:p>
          <w:p w14:paraId="4B258777" w14:textId="1DAE3E8C" w:rsidR="00AA513D" w:rsidRDefault="00070FE7" w:rsidP="00043C97">
            <w:pPr>
              <w:bidi/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</w:pPr>
            <w:r>
              <w:rPr>
                <w:rFonts w:cs="Times New Roman"/>
                <w:i/>
                <w:iCs/>
                <w:sz w:val="22"/>
                <w:szCs w:val="22"/>
                <w:lang w:bidi="he-IL"/>
              </w:rPr>
              <w:t xml:space="preserve"> SVM </w:t>
            </w:r>
            <w:proofErr w:type="gramStart"/>
            <w:r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נתן</w:t>
            </w:r>
            <w:r w:rsidR="00AA513D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 </w:t>
            </w:r>
            <w:r w:rsidR="00AA513D">
              <w:rPr>
                <w:rFonts w:cs="Times New Roman" w:hint="cs"/>
                <w:i/>
                <w:iCs/>
                <w:sz w:val="22"/>
                <w:szCs w:val="22"/>
                <w:lang w:bidi="he-IL"/>
              </w:rPr>
              <w:t>MAX</w:t>
            </w:r>
            <w:proofErr w:type="gramEnd"/>
            <w:r w:rsidR="00AA513D">
              <w:rPr>
                <w:rFonts w:cs="Times New Roman" w:hint="cs"/>
                <w:i/>
                <w:iCs/>
                <w:sz w:val="22"/>
                <w:szCs w:val="22"/>
                <w:lang w:bidi="he-IL"/>
              </w:rPr>
              <w:t xml:space="preserve"> HEART RATE</w:t>
            </w:r>
          </w:p>
          <w:p w14:paraId="79B606BF" w14:textId="0892BD99" w:rsidR="00AA513D" w:rsidRDefault="00AA513D" w:rsidP="00043C97">
            <w:pPr>
              <w:bidi/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</w:pPr>
            <w:r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אך בהמשך ההרצות שניהם מתחלים להוסיף וקבלנו מה שנתן למטה</w:t>
            </w:r>
          </w:p>
          <w:p w14:paraId="7F4B068B" w14:textId="3BCFFCC0" w:rsidR="00E3498A" w:rsidRPr="00B2356E" w:rsidRDefault="00E3498A" w:rsidP="00E3498A">
            <w:pPr>
              <w:bidi/>
              <w:rPr>
                <w:rFonts w:ascii="Arial Nova Cond" w:hAnsi="Arial Nova Cond" w:cs="Times New Roman"/>
                <w:sz w:val="28"/>
                <w:szCs w:val="28"/>
                <w:rtl/>
                <w:lang w:bidi="he-IL"/>
              </w:rPr>
            </w:pPr>
          </w:p>
        </w:tc>
        <w:tc>
          <w:tcPr>
            <w:tcW w:w="20" w:type="dxa"/>
          </w:tcPr>
          <w:p w14:paraId="1BA32D86" w14:textId="77777777" w:rsidR="00D064EA" w:rsidRDefault="00D064EA" w:rsidP="00A07D6B"/>
          <w:p w14:paraId="7C470ED5" w14:textId="449ED020" w:rsidR="00CD4465" w:rsidRDefault="00CD4465" w:rsidP="00A07D6B"/>
        </w:tc>
      </w:tr>
    </w:tbl>
    <w:p w14:paraId="21B2B4A7" w14:textId="5B7E3B0D" w:rsidR="00D064EA" w:rsidRDefault="00D064EA" w:rsidP="00D064EA"/>
    <w:p w14:paraId="3B6EC422" w14:textId="683467BA" w:rsidR="0048120C" w:rsidRDefault="0048120C" w:rsidP="00D064EA">
      <w:pPr>
        <w:rPr>
          <w:lang w:bidi="he-IL"/>
        </w:rPr>
      </w:pPr>
    </w:p>
    <w:p w14:paraId="3D7C4022" w14:textId="62B531F7" w:rsidR="00852845" w:rsidRDefault="00852845" w:rsidP="00D064EA">
      <w:pPr>
        <w:rPr>
          <w:lang w:bidi="he-IL"/>
        </w:rPr>
      </w:pPr>
    </w:p>
    <w:p w14:paraId="5C4AB3DC" w14:textId="38E2E4AD" w:rsidR="00852845" w:rsidRDefault="00852845" w:rsidP="00D064EA">
      <w:pPr>
        <w:rPr>
          <w:lang w:bidi="he-IL"/>
        </w:rPr>
      </w:pPr>
    </w:p>
    <w:p w14:paraId="736B8DF2" w14:textId="00317999" w:rsidR="00852845" w:rsidRDefault="00852845" w:rsidP="00D064EA">
      <w:pPr>
        <w:rPr>
          <w:lang w:bidi="he-IL"/>
        </w:rPr>
      </w:pPr>
    </w:p>
    <w:p w14:paraId="05129FA7" w14:textId="36837E92" w:rsidR="00852845" w:rsidRDefault="00852845" w:rsidP="00D064EA">
      <w:pPr>
        <w:rPr>
          <w:lang w:bidi="he-IL"/>
        </w:rPr>
      </w:pPr>
    </w:p>
    <w:p w14:paraId="6D9B7207" w14:textId="486491E8" w:rsidR="00852845" w:rsidRDefault="00852845" w:rsidP="00D064EA">
      <w:pPr>
        <w:rPr>
          <w:lang w:bidi="he-IL"/>
        </w:rPr>
      </w:pPr>
    </w:p>
    <w:p w14:paraId="60D00258" w14:textId="26F6DF15" w:rsidR="00852845" w:rsidRDefault="00852845" w:rsidP="00D064EA">
      <w:pPr>
        <w:rPr>
          <w:lang w:bidi="he-IL"/>
        </w:rPr>
      </w:pPr>
    </w:p>
    <w:p w14:paraId="67D8FECB" w14:textId="0AB3AD9B" w:rsidR="00852845" w:rsidRDefault="00852845" w:rsidP="00D064EA">
      <w:pPr>
        <w:rPr>
          <w:lang w:bidi="he-IL"/>
        </w:rPr>
      </w:pPr>
    </w:p>
    <w:p w14:paraId="2A17D074" w14:textId="6EA4AE01" w:rsidR="00852845" w:rsidRDefault="00852845" w:rsidP="00D064EA">
      <w:pPr>
        <w:rPr>
          <w:lang w:bidi="he-IL"/>
        </w:rPr>
      </w:pPr>
    </w:p>
    <w:p w14:paraId="3EB46196" w14:textId="6897CCB0" w:rsidR="00852845" w:rsidRDefault="00852845" w:rsidP="00D064EA">
      <w:pPr>
        <w:rPr>
          <w:lang w:bidi="he-IL"/>
        </w:rPr>
      </w:pPr>
    </w:p>
    <w:p w14:paraId="7B6ABE22" w14:textId="0D7AB082" w:rsidR="00852845" w:rsidRDefault="00852845" w:rsidP="00D064EA">
      <w:pPr>
        <w:rPr>
          <w:lang w:bidi="he-IL"/>
        </w:rPr>
      </w:pPr>
    </w:p>
    <w:p w14:paraId="18233648" w14:textId="19E63496" w:rsidR="00852845" w:rsidRDefault="00852845" w:rsidP="00D064EA">
      <w:pPr>
        <w:rPr>
          <w:lang w:bidi="he-IL"/>
        </w:rPr>
      </w:pPr>
    </w:p>
    <w:p w14:paraId="2F7C1C76" w14:textId="475C96A9" w:rsidR="00852845" w:rsidRDefault="00852845" w:rsidP="00D064EA">
      <w:pPr>
        <w:rPr>
          <w:lang w:bidi="he-IL"/>
        </w:rPr>
      </w:pPr>
    </w:p>
    <w:p w14:paraId="460CA949" w14:textId="3DA97E24" w:rsidR="00852845" w:rsidRDefault="00852845" w:rsidP="00D064EA">
      <w:pPr>
        <w:rPr>
          <w:lang w:bidi="he-IL"/>
        </w:rPr>
      </w:pPr>
    </w:p>
    <w:p w14:paraId="6ACF89D3" w14:textId="4289E741" w:rsidR="00852845" w:rsidRDefault="00852845" w:rsidP="00D064EA">
      <w:pPr>
        <w:rPr>
          <w:lang w:bidi="he-IL"/>
        </w:rPr>
      </w:pPr>
    </w:p>
    <w:p w14:paraId="62BE3F08" w14:textId="689D0114" w:rsidR="00852845" w:rsidRDefault="00852845" w:rsidP="00D064EA">
      <w:pPr>
        <w:rPr>
          <w:lang w:bidi="he-IL"/>
        </w:rPr>
      </w:pPr>
    </w:p>
    <w:p w14:paraId="05D3B730" w14:textId="751A33EC" w:rsidR="00852845" w:rsidRDefault="00852845" w:rsidP="00D064EA">
      <w:pPr>
        <w:rPr>
          <w:lang w:bidi="he-IL"/>
        </w:rPr>
      </w:pPr>
    </w:p>
    <w:p w14:paraId="4DF0D8B1" w14:textId="1204EAEE" w:rsidR="00852845" w:rsidRDefault="00852845" w:rsidP="00D064EA">
      <w:pPr>
        <w:rPr>
          <w:lang w:bidi="he-IL"/>
        </w:rPr>
      </w:pPr>
    </w:p>
    <w:p w14:paraId="78ECDD5C" w14:textId="31F5177F" w:rsidR="00852845" w:rsidRDefault="00852845" w:rsidP="00D064EA">
      <w:pPr>
        <w:rPr>
          <w:lang w:bidi="he-IL"/>
        </w:rPr>
      </w:pPr>
    </w:p>
    <w:p w14:paraId="22932D65" w14:textId="3904F35E" w:rsidR="00852845" w:rsidRDefault="00852845" w:rsidP="00D064EA">
      <w:pPr>
        <w:rPr>
          <w:lang w:bidi="he-IL"/>
        </w:rPr>
      </w:pPr>
    </w:p>
    <w:p w14:paraId="76C3F5E7" w14:textId="56BD924F" w:rsidR="00852845" w:rsidRDefault="00852845" w:rsidP="00D064EA">
      <w:pPr>
        <w:rPr>
          <w:lang w:bidi="he-IL"/>
        </w:rPr>
      </w:pPr>
    </w:p>
    <w:p w14:paraId="41A2C720" w14:textId="4A2AD595" w:rsidR="00852845" w:rsidRDefault="00852845" w:rsidP="00D064EA">
      <w:pPr>
        <w:rPr>
          <w:lang w:bidi="he-IL"/>
        </w:rPr>
      </w:pPr>
    </w:p>
    <w:p w14:paraId="3F7C62DB" w14:textId="25BBE9F5" w:rsidR="00852845" w:rsidRDefault="00852845" w:rsidP="00D064EA">
      <w:pPr>
        <w:rPr>
          <w:lang w:bidi="he-IL"/>
        </w:rPr>
      </w:pPr>
    </w:p>
    <w:p w14:paraId="0F09755B" w14:textId="72B1DC88" w:rsidR="00852845" w:rsidRDefault="00852845" w:rsidP="00D064EA">
      <w:pPr>
        <w:rPr>
          <w:lang w:bidi="he-IL"/>
        </w:rPr>
      </w:pPr>
    </w:p>
    <w:p w14:paraId="739779AB" w14:textId="15238BE3" w:rsidR="00852845" w:rsidRDefault="00852845" w:rsidP="00D064EA">
      <w:pPr>
        <w:rPr>
          <w:lang w:bidi="he-IL"/>
        </w:rPr>
      </w:pPr>
    </w:p>
    <w:p w14:paraId="0FBA3333" w14:textId="754AD3B0" w:rsidR="00852845" w:rsidRDefault="00852845" w:rsidP="00D064EA">
      <w:pPr>
        <w:rPr>
          <w:lang w:bidi="he-IL"/>
        </w:rPr>
      </w:pPr>
    </w:p>
    <w:p w14:paraId="52A7EE90" w14:textId="29222FE1" w:rsidR="00852845" w:rsidRDefault="00852845" w:rsidP="00D064EA">
      <w:pPr>
        <w:rPr>
          <w:lang w:bidi="he-IL"/>
        </w:rPr>
      </w:pPr>
    </w:p>
    <w:p w14:paraId="06AEEFE0" w14:textId="5586A0E0" w:rsidR="00852845" w:rsidRDefault="00852845" w:rsidP="00D064EA">
      <w:pPr>
        <w:rPr>
          <w:lang w:bidi="he-IL"/>
        </w:rPr>
      </w:pPr>
    </w:p>
    <w:p w14:paraId="1219FE44" w14:textId="7DD5A19F" w:rsidR="00852845" w:rsidRDefault="00852845" w:rsidP="00D064EA">
      <w:pPr>
        <w:rPr>
          <w:lang w:bidi="he-IL"/>
        </w:rPr>
      </w:pPr>
    </w:p>
    <w:p w14:paraId="3F8D1960" w14:textId="6A2FB45B" w:rsidR="00852845" w:rsidRDefault="00852845" w:rsidP="00D064EA">
      <w:pPr>
        <w:rPr>
          <w:lang w:bidi="he-IL"/>
        </w:rPr>
      </w:pPr>
    </w:p>
    <w:p w14:paraId="3488B1DB" w14:textId="5E1214BA" w:rsidR="00852845" w:rsidRDefault="00852845" w:rsidP="00D064EA">
      <w:pPr>
        <w:rPr>
          <w:lang w:bidi="he-IL"/>
        </w:rPr>
      </w:pPr>
    </w:p>
    <w:p w14:paraId="7852128A" w14:textId="0B404849" w:rsidR="00852845" w:rsidRDefault="00852845" w:rsidP="00D064EA">
      <w:pPr>
        <w:rPr>
          <w:lang w:bidi="he-IL"/>
        </w:rPr>
      </w:pPr>
    </w:p>
    <w:p w14:paraId="7085B3C9" w14:textId="08661308" w:rsidR="00852845" w:rsidRDefault="00852845" w:rsidP="00D064EA">
      <w:pPr>
        <w:rPr>
          <w:lang w:bidi="he-IL"/>
        </w:rPr>
      </w:pPr>
    </w:p>
    <w:p w14:paraId="7804D248" w14:textId="3FEA829C" w:rsidR="00852845" w:rsidRDefault="00852845" w:rsidP="00D064EA">
      <w:pPr>
        <w:rPr>
          <w:lang w:bidi="he-IL"/>
        </w:rPr>
      </w:pPr>
    </w:p>
    <w:p w14:paraId="75066E4D" w14:textId="73CB6737" w:rsidR="00852845" w:rsidRDefault="00852845" w:rsidP="00D064EA">
      <w:pPr>
        <w:rPr>
          <w:lang w:bidi="he-IL"/>
        </w:rPr>
      </w:pPr>
    </w:p>
    <w:p w14:paraId="1EA4D046" w14:textId="77777777" w:rsidR="00550CAF" w:rsidRDefault="00550CAF" w:rsidP="00852845">
      <w:pPr>
        <w:jc w:val="center"/>
        <w:rPr>
          <w:lang w:bidi="he-IL"/>
        </w:rPr>
      </w:pPr>
    </w:p>
    <w:p w14:paraId="469A3FB0" w14:textId="758C339C" w:rsidR="00852845" w:rsidRDefault="00852845" w:rsidP="00852845">
      <w:pPr>
        <w:jc w:val="center"/>
        <w:rPr>
          <w:lang w:bidi="he-IL"/>
        </w:rPr>
      </w:pPr>
      <w:r>
        <w:rPr>
          <w:lang w:bidi="he-IL"/>
        </w:rPr>
        <w:t xml:space="preserve">         </w:t>
      </w:r>
    </w:p>
    <w:p w14:paraId="439C29C6" w14:textId="77777777" w:rsidR="00AA513D" w:rsidRDefault="00AA513D" w:rsidP="00852845">
      <w:pPr>
        <w:jc w:val="center"/>
        <w:rPr>
          <w:lang w:bidi="he-IL"/>
        </w:rPr>
      </w:pPr>
    </w:p>
    <w:p w14:paraId="41D6E6BF" w14:textId="77777777" w:rsidR="00AA513D" w:rsidRDefault="00AA513D" w:rsidP="00852845">
      <w:pPr>
        <w:jc w:val="center"/>
        <w:rPr>
          <w:lang w:bidi="he-IL"/>
        </w:rPr>
      </w:pPr>
    </w:p>
    <w:p w14:paraId="12800672" w14:textId="54840A5F" w:rsidR="00AA513D" w:rsidRDefault="00AA513D" w:rsidP="00852845">
      <w:pPr>
        <w:jc w:val="center"/>
        <w:rPr>
          <w:lang w:bidi="he-IL"/>
        </w:rPr>
      </w:pPr>
    </w:p>
    <w:p w14:paraId="688EB8E0" w14:textId="46574576" w:rsidR="00AA513D" w:rsidRDefault="00AA513D" w:rsidP="00852845">
      <w:pPr>
        <w:jc w:val="center"/>
        <w:rPr>
          <w:lang w:bidi="he-IL"/>
        </w:rPr>
      </w:pPr>
    </w:p>
    <w:p w14:paraId="1D10A2C6" w14:textId="224156C8" w:rsidR="00AA513D" w:rsidRDefault="00AA513D" w:rsidP="00852845">
      <w:pPr>
        <w:jc w:val="center"/>
        <w:rPr>
          <w:lang w:bidi="he-IL"/>
        </w:rPr>
      </w:pPr>
    </w:p>
    <w:p w14:paraId="3FAAE9C2" w14:textId="1AD68CAC" w:rsidR="00AA513D" w:rsidRDefault="00AA513D" w:rsidP="00852845">
      <w:pPr>
        <w:jc w:val="center"/>
        <w:rPr>
          <w:lang w:bidi="he-IL"/>
        </w:rPr>
      </w:pPr>
    </w:p>
    <w:p w14:paraId="33DF6A1E" w14:textId="1CF6CD41" w:rsidR="00AA513D" w:rsidRDefault="00AA513D" w:rsidP="00852845">
      <w:pPr>
        <w:jc w:val="center"/>
        <w:rPr>
          <w:lang w:bidi="he-IL"/>
        </w:rPr>
      </w:pPr>
    </w:p>
    <w:p w14:paraId="432CED9C" w14:textId="2DA45FF3" w:rsidR="00AA513D" w:rsidRDefault="00AA513D" w:rsidP="00852845">
      <w:pPr>
        <w:jc w:val="center"/>
        <w:rPr>
          <w:lang w:bidi="he-IL"/>
        </w:rPr>
      </w:pPr>
    </w:p>
    <w:p w14:paraId="1601C4CC" w14:textId="5CE77F94" w:rsidR="00AA513D" w:rsidRDefault="00AA513D" w:rsidP="00852845">
      <w:pPr>
        <w:jc w:val="center"/>
        <w:rPr>
          <w:lang w:bidi="he-IL"/>
        </w:rPr>
      </w:pPr>
    </w:p>
    <w:p w14:paraId="381636D2" w14:textId="4741D8E6" w:rsidR="00AA513D" w:rsidRDefault="00AA513D" w:rsidP="00852845">
      <w:pPr>
        <w:jc w:val="center"/>
        <w:rPr>
          <w:lang w:bidi="he-IL"/>
        </w:rPr>
      </w:pPr>
    </w:p>
    <w:p w14:paraId="442ADBC0" w14:textId="3B3D39AE" w:rsidR="00AA513D" w:rsidRDefault="00AA513D" w:rsidP="00852845">
      <w:pPr>
        <w:jc w:val="center"/>
        <w:rPr>
          <w:lang w:bidi="he-IL"/>
        </w:rPr>
      </w:pPr>
    </w:p>
    <w:p w14:paraId="36DA9563" w14:textId="7AA1D43F" w:rsidR="00AA513D" w:rsidRDefault="00AA513D" w:rsidP="00852845">
      <w:pPr>
        <w:jc w:val="center"/>
        <w:rPr>
          <w:lang w:bidi="he-IL"/>
        </w:rPr>
      </w:pPr>
    </w:p>
    <w:p w14:paraId="2D587A8F" w14:textId="07C7074F" w:rsidR="00AA513D" w:rsidRPr="00AA513D" w:rsidRDefault="00AA513D" w:rsidP="00852845">
      <w:pPr>
        <w:jc w:val="center"/>
        <w:rPr>
          <w:sz w:val="36"/>
          <w:szCs w:val="36"/>
          <w:u w:val="single"/>
          <w:rtl/>
          <w:lang w:bidi="he-IL"/>
        </w:rPr>
      </w:pPr>
      <w:r w:rsidRPr="00AA513D">
        <w:rPr>
          <w:rFonts w:hint="cs"/>
          <w:sz w:val="36"/>
          <w:szCs w:val="36"/>
          <w:u w:val="single"/>
          <w:rtl/>
          <w:lang w:bidi="he-IL"/>
        </w:rPr>
        <w:lastRenderedPageBreak/>
        <w:t xml:space="preserve">ציור של רמת דיוק ה מודל בכל פעם שהוספנו תכונה למודל שלנו </w:t>
      </w:r>
    </w:p>
    <w:p w14:paraId="7FF7A8F2" w14:textId="5B195BDA" w:rsidR="00AA513D" w:rsidRDefault="00AA513D" w:rsidP="00852845">
      <w:pPr>
        <w:jc w:val="center"/>
        <w:rPr>
          <w:lang w:bidi="he-IL"/>
        </w:rPr>
      </w:pPr>
    </w:p>
    <w:p w14:paraId="76E5917C" w14:textId="600B3356" w:rsidR="00AA513D" w:rsidRDefault="00AA513D" w:rsidP="00852845">
      <w:pPr>
        <w:jc w:val="center"/>
        <w:rPr>
          <w:lang w:bidi="he-IL"/>
        </w:rPr>
      </w:pPr>
    </w:p>
    <w:p w14:paraId="28BD5CA9" w14:textId="039880E3" w:rsidR="00AA513D" w:rsidRDefault="00AA513D" w:rsidP="00852845">
      <w:pPr>
        <w:jc w:val="center"/>
        <w:rPr>
          <w:lang w:bidi="he-IL"/>
        </w:rPr>
      </w:pPr>
    </w:p>
    <w:p w14:paraId="0C952E81" w14:textId="29825728" w:rsidR="00AA513D" w:rsidRDefault="00070FE7" w:rsidP="00852845">
      <w:pPr>
        <w:jc w:val="center"/>
        <w:rPr>
          <w:lang w:bidi="he-IL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CCC8191" wp14:editId="60C9D524">
            <wp:simplePos x="0" y="0"/>
            <wp:positionH relativeFrom="page">
              <wp:posOffset>292100</wp:posOffset>
            </wp:positionH>
            <wp:positionV relativeFrom="paragraph">
              <wp:posOffset>170180</wp:posOffset>
            </wp:positionV>
            <wp:extent cx="3661410" cy="1930271"/>
            <wp:effectExtent l="133350" t="76200" r="72390" b="127635"/>
            <wp:wrapNone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5732" cy="1943093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617ACE" w14:textId="3E153FDD" w:rsidR="00852845" w:rsidRDefault="00070FE7" w:rsidP="00852845">
      <w:pPr>
        <w:jc w:val="center"/>
        <w:rPr>
          <w:lang w:bidi="he-IL"/>
        </w:rPr>
      </w:pPr>
      <w:r>
        <w:rPr>
          <w:noProof/>
          <w:lang w:bidi="he-IL"/>
        </w:rPr>
        <w:drawing>
          <wp:anchor distT="0" distB="0" distL="114300" distR="114300" simplePos="0" relativeHeight="251664384" behindDoc="0" locked="0" layoutInCell="1" allowOverlap="1" wp14:anchorId="6A0E837E" wp14:editId="3C13F451">
            <wp:simplePos x="0" y="0"/>
            <wp:positionH relativeFrom="page">
              <wp:posOffset>4204335</wp:posOffset>
            </wp:positionH>
            <wp:positionV relativeFrom="paragraph">
              <wp:posOffset>3175</wp:posOffset>
            </wp:positionV>
            <wp:extent cx="3484245" cy="1981200"/>
            <wp:effectExtent l="114300" t="76200" r="59055" b="133350"/>
            <wp:wrapSquare wrapText="bothSides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4245" cy="19812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0CAF">
        <w:rPr>
          <w:noProof/>
          <w:lang w:bidi="he-IL"/>
        </w:rPr>
        <w:drawing>
          <wp:anchor distT="0" distB="0" distL="114300" distR="114300" simplePos="0" relativeHeight="251665408" behindDoc="0" locked="0" layoutInCell="1" allowOverlap="1" wp14:anchorId="7C1C9581" wp14:editId="75064536">
            <wp:simplePos x="0" y="0"/>
            <wp:positionH relativeFrom="column">
              <wp:posOffset>1348740</wp:posOffset>
            </wp:positionH>
            <wp:positionV relativeFrom="paragraph">
              <wp:posOffset>2301240</wp:posOffset>
            </wp:positionV>
            <wp:extent cx="4107180" cy="2125980"/>
            <wp:effectExtent l="133350" t="76200" r="83820" b="140970"/>
            <wp:wrapTopAndBottom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212598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C9BBCF" w14:textId="6CB2E4CB" w:rsidR="001C7493" w:rsidRPr="001C7493" w:rsidRDefault="001C7493" w:rsidP="001C7493">
      <w:pPr>
        <w:rPr>
          <w:lang w:bidi="he-IL"/>
        </w:rPr>
      </w:pPr>
    </w:p>
    <w:p w14:paraId="6C49440B" w14:textId="51C44212" w:rsidR="001C7493" w:rsidRPr="001C7493" w:rsidRDefault="001C7493" w:rsidP="001C7493">
      <w:pPr>
        <w:rPr>
          <w:lang w:bidi="he-IL"/>
        </w:rPr>
      </w:pPr>
    </w:p>
    <w:p w14:paraId="712791EA" w14:textId="0617479F" w:rsidR="001C7493" w:rsidRPr="001C7493" w:rsidRDefault="001C7493" w:rsidP="001C7493">
      <w:pPr>
        <w:rPr>
          <w:lang w:bidi="he-IL"/>
        </w:rPr>
      </w:pPr>
    </w:p>
    <w:p w14:paraId="59CD5F32" w14:textId="2000C472" w:rsidR="001C7493" w:rsidRPr="001C7493" w:rsidRDefault="001C7493" w:rsidP="001C7493">
      <w:pPr>
        <w:rPr>
          <w:lang w:bidi="he-IL"/>
        </w:rPr>
      </w:pPr>
    </w:p>
    <w:p w14:paraId="7A0B99B6" w14:textId="0466863C" w:rsidR="001C7493" w:rsidRPr="001C7493" w:rsidRDefault="001C7493" w:rsidP="001C7493">
      <w:pPr>
        <w:rPr>
          <w:lang w:bidi="he-IL"/>
        </w:rPr>
      </w:pPr>
    </w:p>
    <w:p w14:paraId="7CBE8F80" w14:textId="0EBC4691" w:rsidR="001C7493" w:rsidRPr="001C7493" w:rsidRDefault="001C7493" w:rsidP="001C7493">
      <w:pPr>
        <w:rPr>
          <w:lang w:bidi="he-IL"/>
        </w:rPr>
      </w:pPr>
    </w:p>
    <w:p w14:paraId="0FE35C72" w14:textId="36B08BFD" w:rsidR="001C7493" w:rsidRPr="001C7493" w:rsidRDefault="001C7493" w:rsidP="001C7493">
      <w:pPr>
        <w:rPr>
          <w:lang w:bidi="he-IL"/>
        </w:rPr>
      </w:pPr>
    </w:p>
    <w:p w14:paraId="5C6FDA59" w14:textId="1FE93A13" w:rsidR="001C7493" w:rsidRPr="001C7493" w:rsidRDefault="001C7493" w:rsidP="001C7493">
      <w:pPr>
        <w:rPr>
          <w:lang w:bidi="he-IL"/>
        </w:rPr>
      </w:pPr>
    </w:p>
    <w:p w14:paraId="2632CFDF" w14:textId="04D90187" w:rsidR="001C7493" w:rsidRPr="001C7493" w:rsidRDefault="001C7493" w:rsidP="001C7493">
      <w:pPr>
        <w:rPr>
          <w:lang w:bidi="he-IL"/>
        </w:rPr>
      </w:pPr>
    </w:p>
    <w:p w14:paraId="4839757C" w14:textId="4E5A4B52" w:rsidR="001C7493" w:rsidRPr="001C7493" w:rsidRDefault="001C7493" w:rsidP="001C7493">
      <w:pPr>
        <w:rPr>
          <w:lang w:bidi="he-IL"/>
        </w:rPr>
      </w:pPr>
    </w:p>
    <w:p w14:paraId="090D246E" w14:textId="035F91CA" w:rsidR="001C7493" w:rsidRPr="001C7493" w:rsidRDefault="001C7493" w:rsidP="001C7493">
      <w:pPr>
        <w:rPr>
          <w:lang w:bidi="he-IL"/>
        </w:rPr>
      </w:pPr>
    </w:p>
    <w:p w14:paraId="74B88B22" w14:textId="77777777" w:rsidR="00381137" w:rsidRDefault="00381137" w:rsidP="001C7493">
      <w:pPr>
        <w:rPr>
          <w:rtl/>
          <w:lang w:bidi="he-IL"/>
        </w:rPr>
      </w:pPr>
    </w:p>
    <w:p w14:paraId="375904E3" w14:textId="77777777" w:rsidR="00381137" w:rsidRDefault="00381137" w:rsidP="001C7493">
      <w:pPr>
        <w:rPr>
          <w:rtl/>
          <w:lang w:bidi="he-IL"/>
        </w:rPr>
      </w:pPr>
    </w:p>
    <w:p w14:paraId="18757150" w14:textId="77777777" w:rsidR="00381137" w:rsidRDefault="00381137" w:rsidP="001C7493">
      <w:pPr>
        <w:rPr>
          <w:rtl/>
          <w:lang w:bidi="he-IL"/>
        </w:rPr>
      </w:pPr>
    </w:p>
    <w:p w14:paraId="729A283F" w14:textId="31317EF8" w:rsidR="001C7493" w:rsidRPr="001C7493" w:rsidRDefault="00381137" w:rsidP="001C7493">
      <w:pPr>
        <w:rPr>
          <w:lang w:bidi="he-IL"/>
        </w:rPr>
      </w:pPr>
      <w:r>
        <w:rPr>
          <w:noProof/>
          <w:rtl/>
        </w:rPr>
        <mc:AlternateContent>
          <mc:Choice Requires="wps">
            <w:drawing>
              <wp:anchor distT="0" distB="0" distL="118745" distR="118745" simplePos="0" relativeHeight="251667456" behindDoc="1" locked="0" layoutInCell="1" allowOverlap="0" wp14:anchorId="6053B9B9" wp14:editId="133158B3">
                <wp:simplePos x="0" y="0"/>
                <wp:positionH relativeFrom="margin">
                  <wp:posOffset>3148965</wp:posOffset>
                </wp:positionH>
                <wp:positionV relativeFrom="page">
                  <wp:posOffset>6076950</wp:posOffset>
                </wp:positionV>
                <wp:extent cx="4107815" cy="463550"/>
                <wp:effectExtent l="0" t="0" r="6985" b="0"/>
                <wp:wrapSquare wrapText="bothSides"/>
                <wp:docPr id="11" name="מלבן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107815" cy="46355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0E23D1" w14:textId="554EC55E" w:rsidR="001C7493" w:rsidRPr="00E3498A" w:rsidRDefault="001C7493" w:rsidP="001C7493">
                            <w:pPr>
                              <w:bidi/>
                              <w:rPr>
                                <w:rFonts w:cs="Times New Roman"/>
                                <w:b/>
                                <w:bCs/>
                                <w:i/>
                                <w:iCs/>
                                <w:rtl/>
                                <w:lang w:bidi="he-IL"/>
                              </w:rPr>
                            </w:pPr>
                            <w:r>
                              <w:rPr>
                                <w:rFonts w:cs="Times New Roman" w:hint="cs"/>
                                <w:b/>
                                <w:bCs/>
                                <w:i/>
                                <w:iCs/>
                                <w:rtl/>
                                <w:lang w:bidi="he-IL"/>
                              </w:rPr>
                              <w:t>נעבור על שלושת הפרמטרים ונבחר את התוצאות</w:t>
                            </w:r>
                            <w:r w:rsidR="00C55397">
                              <w:rPr>
                                <w:rFonts w:cs="Times New Roman" w:hint="cs"/>
                                <w:b/>
                                <w:bCs/>
                                <w:i/>
                                <w:iCs/>
                                <w:rtl/>
                                <w:lang w:bidi="he-IL"/>
                              </w:rPr>
                              <w:t xml:space="preserve"> שנותנים תוצאות מקסימליות </w:t>
                            </w:r>
                          </w:p>
                          <w:p w14:paraId="75CA0824" w14:textId="77777777" w:rsidR="001C7493" w:rsidRDefault="001C7493" w:rsidP="001C7493">
                            <w:pPr>
                              <w:pStyle w:val="a6"/>
                              <w:tabs>
                                <w:tab w:val="clear" w:pos="4680"/>
                                <w:tab w:val="clear" w:pos="9360"/>
                              </w:tabs>
                              <w:jc w:val="right"/>
                              <w:rPr>
                                <w:caps/>
                                <w:color w:val="FFFFFF" w:themeColor="background1"/>
                                <w:lang w:bidi="he-IL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053B9B9" id="מלבן 11" o:spid="_x0000_s1028" style="position:absolute;margin-left:247.95pt;margin-top:478.5pt;width:323.45pt;height:36.5pt;flip:x;z-index:-251649024;visibility:visible;mso-wrap-style:square;mso-width-percent:0;mso-height-percent:0;mso-wrap-distance-left:9.35pt;mso-wrap-distance-top:0;mso-wrap-distance-right:9.35pt;mso-wrap-distance-bottom:0;mso-position-horizontal:absolute;mso-position-horizontal-relative:margin;mso-position-vertical:absolute;mso-position-vertical-relative:page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" o:allowoverlap="f" fillcolor="#476166 [3204]" stroked="f">
                <v:textbox>
                  <w:txbxContent>
                    <w:p w14:paraId="170E23D1" w14:textId="554EC55E" w:rsidR="001C7493" w:rsidRPr="00E3498A" w:rsidRDefault="001C7493" w:rsidP="001C7493">
                      <w:pPr>
                        <w:bidi/>
                        <w:rPr>
                          <w:rFonts w:cs="Times New Roman" w:hint="cs"/>
                          <w:b/>
                          <w:bCs/>
                          <w:i/>
                          <w:iCs/>
                          <w:rtl/>
                          <w:lang w:bidi="he-IL"/>
                        </w:rPr>
                      </w:pPr>
                      <w:r>
                        <w:rPr>
                          <w:rFonts w:cs="Times New Roman" w:hint="cs"/>
                          <w:b/>
                          <w:bCs/>
                          <w:i/>
                          <w:iCs/>
                          <w:rtl/>
                          <w:lang w:bidi="he-IL"/>
                        </w:rPr>
                        <w:t>נעבור על שלושת הפרמטרים ונבחר את התוצאות</w:t>
                      </w:r>
                      <w:r w:rsidR="00C55397">
                        <w:rPr>
                          <w:rFonts w:cs="Times New Roman" w:hint="cs"/>
                          <w:b/>
                          <w:bCs/>
                          <w:i/>
                          <w:iCs/>
                          <w:rtl/>
                          <w:lang w:bidi="he-IL"/>
                        </w:rPr>
                        <w:t xml:space="preserve"> שנותנים תוצאות מקסימליות </w:t>
                      </w:r>
                    </w:p>
                    <w:p w14:paraId="75CA0824" w14:textId="77777777" w:rsidR="001C7493" w:rsidRDefault="001C7493" w:rsidP="001C7493">
                      <w:pPr>
                        <w:pStyle w:val="a6"/>
                        <w:tabs>
                          <w:tab w:val="clear" w:pos="4680"/>
                          <w:tab w:val="clear" w:pos="9360"/>
                        </w:tabs>
                        <w:jc w:val="right"/>
                        <w:rPr>
                          <w:caps/>
                          <w:color w:val="FFFFFF" w:themeColor="background1"/>
                          <w:lang w:bidi="he-IL"/>
                        </w:rPr>
                      </w:pPr>
                    </w:p>
                  </w:txbxContent>
                </v:textbox>
                <w10:wrap type="square" anchorx="margin" anchory="page"/>
              </v:rect>
            </w:pict>
          </mc:Fallback>
        </mc:AlternateConten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C55397" w14:paraId="39DAF709" w14:textId="77777777" w:rsidTr="00C55397">
        <w:tc>
          <w:tcPr>
            <w:tcW w:w="3596" w:type="dxa"/>
          </w:tcPr>
          <w:p w14:paraId="4C82AB53" w14:textId="246ED40B" w:rsidR="00C55397" w:rsidRDefault="00C55397" w:rsidP="00C55397">
            <w:pPr>
              <w:jc w:val="center"/>
              <w:rPr>
                <w:lang w:bidi="he-IL"/>
              </w:rPr>
            </w:pPr>
            <w:r>
              <w:rPr>
                <w:lang w:bidi="he-IL"/>
              </w:rPr>
              <w:t>SVM</w:t>
            </w:r>
          </w:p>
        </w:tc>
        <w:tc>
          <w:tcPr>
            <w:tcW w:w="3597" w:type="dxa"/>
          </w:tcPr>
          <w:p w14:paraId="4BF37FFF" w14:textId="29EA0256" w:rsidR="00C55397" w:rsidRDefault="00C55397" w:rsidP="00C55397">
            <w:pPr>
              <w:jc w:val="center"/>
              <w:rPr>
                <w:lang w:bidi="he-IL"/>
              </w:rPr>
            </w:pPr>
            <w:r>
              <w:rPr>
                <w:lang w:bidi="he-IL"/>
              </w:rPr>
              <w:t>LOGISTIC_REGRESSION</w:t>
            </w:r>
          </w:p>
        </w:tc>
        <w:tc>
          <w:tcPr>
            <w:tcW w:w="3597" w:type="dxa"/>
          </w:tcPr>
          <w:p w14:paraId="5782393E" w14:textId="77CF8B42" w:rsidR="00C55397" w:rsidRDefault="00C55397" w:rsidP="00C55397">
            <w:pPr>
              <w:jc w:val="center"/>
              <w:rPr>
                <w:lang w:bidi="he-IL"/>
              </w:rPr>
            </w:pPr>
            <w:r>
              <w:rPr>
                <w:lang w:bidi="he-IL"/>
              </w:rPr>
              <w:t>PARAMETER</w:t>
            </w:r>
          </w:p>
        </w:tc>
      </w:tr>
      <w:tr w:rsidR="00C55397" w14:paraId="3C6154BF" w14:textId="77777777" w:rsidTr="00C55397">
        <w:tc>
          <w:tcPr>
            <w:tcW w:w="3596" w:type="dxa"/>
          </w:tcPr>
          <w:p w14:paraId="2043E33F" w14:textId="4F130061" w:rsidR="00C55397" w:rsidRDefault="003F5223" w:rsidP="003F5223">
            <w:pPr>
              <w:jc w:val="center"/>
              <w:rPr>
                <w:lang w:bidi="he-IL"/>
              </w:rPr>
            </w:pPr>
            <w:r>
              <w:rPr>
                <w:lang w:bidi="he-IL"/>
              </w:rPr>
              <w:t>10</w:t>
            </w:r>
          </w:p>
        </w:tc>
        <w:tc>
          <w:tcPr>
            <w:tcW w:w="3597" w:type="dxa"/>
          </w:tcPr>
          <w:p w14:paraId="6771AC98" w14:textId="54814D67" w:rsidR="00C55397" w:rsidRDefault="003F5223" w:rsidP="003F5223">
            <w:pPr>
              <w:jc w:val="center"/>
              <w:rPr>
                <w:lang w:bidi="he-IL"/>
              </w:rPr>
            </w:pPr>
            <w:r>
              <w:rPr>
                <w:lang w:bidi="he-IL"/>
              </w:rPr>
              <w:t>0.6</w:t>
            </w:r>
          </w:p>
        </w:tc>
        <w:tc>
          <w:tcPr>
            <w:tcW w:w="3597" w:type="dxa"/>
          </w:tcPr>
          <w:p w14:paraId="0EF732B7" w14:textId="701E4A00" w:rsidR="00C55397" w:rsidRDefault="00C55397" w:rsidP="00C55397">
            <w:pPr>
              <w:jc w:val="center"/>
              <w:rPr>
                <w:lang w:bidi="he-IL"/>
              </w:rPr>
            </w:pPr>
            <w:r>
              <w:rPr>
                <w:lang w:bidi="he-IL"/>
              </w:rPr>
              <w:t>C</w:t>
            </w:r>
          </w:p>
        </w:tc>
      </w:tr>
      <w:tr w:rsidR="00C55397" w14:paraId="7C1F47B8" w14:textId="77777777" w:rsidTr="00C55397">
        <w:tc>
          <w:tcPr>
            <w:tcW w:w="3596" w:type="dxa"/>
          </w:tcPr>
          <w:p w14:paraId="7CFCFB0D" w14:textId="1F4226FD" w:rsidR="00C55397" w:rsidRDefault="003F5223" w:rsidP="003F5223">
            <w:pPr>
              <w:jc w:val="center"/>
              <w:rPr>
                <w:lang w:bidi="he-IL"/>
              </w:rPr>
            </w:pPr>
            <w:r>
              <w:rPr>
                <w:lang w:bidi="he-IL"/>
              </w:rPr>
              <w:t>0.1</w:t>
            </w:r>
          </w:p>
        </w:tc>
        <w:tc>
          <w:tcPr>
            <w:tcW w:w="3597" w:type="dxa"/>
          </w:tcPr>
          <w:p w14:paraId="10380F7F" w14:textId="60176AE9" w:rsidR="00C55397" w:rsidRDefault="003F5223" w:rsidP="003F5223">
            <w:pPr>
              <w:jc w:val="center"/>
              <w:rPr>
                <w:lang w:bidi="he-IL"/>
              </w:rPr>
            </w:pPr>
            <w:r>
              <w:rPr>
                <w:lang w:bidi="he-IL"/>
              </w:rPr>
              <w:t>1.0</w:t>
            </w:r>
          </w:p>
        </w:tc>
        <w:tc>
          <w:tcPr>
            <w:tcW w:w="3597" w:type="dxa"/>
          </w:tcPr>
          <w:p w14:paraId="51B732A8" w14:textId="73A5F020" w:rsidR="00C55397" w:rsidRDefault="00C55397" w:rsidP="00C55397">
            <w:pPr>
              <w:jc w:val="center"/>
              <w:rPr>
                <w:lang w:bidi="he-IL"/>
              </w:rPr>
            </w:pPr>
            <w:r>
              <w:rPr>
                <w:lang w:bidi="he-IL"/>
              </w:rPr>
              <w:t>TOL</w:t>
            </w:r>
          </w:p>
        </w:tc>
      </w:tr>
      <w:tr w:rsidR="00C55397" w14:paraId="49BBEF31" w14:textId="77777777" w:rsidTr="00C55397">
        <w:tc>
          <w:tcPr>
            <w:tcW w:w="3596" w:type="dxa"/>
          </w:tcPr>
          <w:p w14:paraId="570F653D" w14:textId="5D35E1FB" w:rsidR="00C55397" w:rsidRDefault="003F5223" w:rsidP="003F5223">
            <w:pPr>
              <w:jc w:val="center"/>
              <w:rPr>
                <w:lang w:bidi="he-IL"/>
              </w:rPr>
            </w:pPr>
            <w:r>
              <w:rPr>
                <w:lang w:bidi="he-IL"/>
              </w:rPr>
              <w:t>1.4</w:t>
            </w:r>
          </w:p>
        </w:tc>
        <w:tc>
          <w:tcPr>
            <w:tcW w:w="3597" w:type="dxa"/>
          </w:tcPr>
          <w:p w14:paraId="04ABB7B2" w14:textId="7747C657" w:rsidR="00C55397" w:rsidRDefault="003F5223" w:rsidP="003F5223">
            <w:pPr>
              <w:jc w:val="center"/>
              <w:rPr>
                <w:lang w:bidi="he-IL"/>
              </w:rPr>
            </w:pPr>
            <w:r>
              <w:rPr>
                <w:lang w:bidi="he-IL"/>
              </w:rPr>
              <w:t>1.5</w:t>
            </w:r>
          </w:p>
        </w:tc>
        <w:tc>
          <w:tcPr>
            <w:tcW w:w="3597" w:type="dxa"/>
          </w:tcPr>
          <w:p w14:paraId="4AB2D5AB" w14:textId="5DFFFE9D" w:rsidR="00C55397" w:rsidRDefault="00C55397" w:rsidP="00C55397">
            <w:pPr>
              <w:jc w:val="center"/>
              <w:rPr>
                <w:lang w:bidi="he-IL"/>
              </w:rPr>
            </w:pPr>
            <w:r>
              <w:rPr>
                <w:lang w:bidi="he-IL"/>
              </w:rPr>
              <w:t>CLASS_WEIGHT</w:t>
            </w:r>
          </w:p>
        </w:tc>
      </w:tr>
      <w:tr w:rsidR="00C55397" w14:paraId="66DAB7D2" w14:textId="77777777" w:rsidTr="00C55397">
        <w:tc>
          <w:tcPr>
            <w:tcW w:w="3596" w:type="dxa"/>
          </w:tcPr>
          <w:p w14:paraId="402A9DE6" w14:textId="2F4FE8D6" w:rsidR="00C55397" w:rsidRDefault="00381137" w:rsidP="00381137">
            <w:pPr>
              <w:jc w:val="center"/>
              <w:rPr>
                <w:lang w:bidi="he-IL"/>
              </w:rPr>
            </w:pPr>
            <w:r>
              <w:rPr>
                <w:lang w:bidi="he-IL"/>
              </w:rPr>
              <w:t>0.87337662</w:t>
            </w:r>
          </w:p>
        </w:tc>
        <w:tc>
          <w:tcPr>
            <w:tcW w:w="3597" w:type="dxa"/>
          </w:tcPr>
          <w:p w14:paraId="3DF846C3" w14:textId="58EFEBE7" w:rsidR="00C55397" w:rsidRDefault="003F5223" w:rsidP="003F5223">
            <w:pPr>
              <w:jc w:val="center"/>
              <w:rPr>
                <w:lang w:bidi="he-IL"/>
              </w:rPr>
            </w:pPr>
            <w:r>
              <w:rPr>
                <w:lang w:bidi="he-IL"/>
              </w:rPr>
              <w:t>0.840909</w:t>
            </w:r>
          </w:p>
        </w:tc>
        <w:tc>
          <w:tcPr>
            <w:tcW w:w="3597" w:type="dxa"/>
          </w:tcPr>
          <w:p w14:paraId="78BF883E" w14:textId="344502A8" w:rsidR="00C55397" w:rsidRDefault="00C55397" w:rsidP="00C55397">
            <w:pPr>
              <w:jc w:val="center"/>
              <w:rPr>
                <w:lang w:bidi="he-IL"/>
              </w:rPr>
            </w:pPr>
            <w:r>
              <w:rPr>
                <w:lang w:bidi="he-IL"/>
              </w:rPr>
              <w:t>ACCURACY</w:t>
            </w:r>
          </w:p>
        </w:tc>
      </w:tr>
    </w:tbl>
    <w:p w14:paraId="2B1F7D9C" w14:textId="4235329A" w:rsidR="00381137" w:rsidRDefault="00381137" w:rsidP="00381137">
      <w:pPr>
        <w:rPr>
          <w:rtl/>
          <w:lang w:bidi="he-IL"/>
        </w:rPr>
      </w:pPr>
    </w:p>
    <w:p w14:paraId="7222A1EF" w14:textId="0DE326A0" w:rsidR="00381137" w:rsidRDefault="00381137" w:rsidP="00381137">
      <w:pPr>
        <w:rPr>
          <w:rtl/>
          <w:lang w:bidi="he-IL"/>
        </w:rPr>
      </w:pPr>
      <w:r>
        <w:rPr>
          <w:noProof/>
          <w:rtl/>
        </w:rPr>
        <mc:AlternateContent>
          <mc:Choice Requires="wps">
            <w:drawing>
              <wp:anchor distT="0" distB="0" distL="118745" distR="118745" simplePos="0" relativeHeight="251669504" behindDoc="1" locked="0" layoutInCell="1" allowOverlap="0" wp14:anchorId="07B4F61B" wp14:editId="26E27347">
                <wp:simplePos x="0" y="0"/>
                <wp:positionH relativeFrom="margin">
                  <wp:posOffset>3160395</wp:posOffset>
                </wp:positionH>
                <wp:positionV relativeFrom="page">
                  <wp:posOffset>7766050</wp:posOffset>
                </wp:positionV>
                <wp:extent cx="4107815" cy="463550"/>
                <wp:effectExtent l="0" t="0" r="6985" b="0"/>
                <wp:wrapSquare wrapText="bothSides"/>
                <wp:docPr id="12" name="מלבן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107815" cy="46355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A676DA" w14:textId="6F286978" w:rsidR="00381137" w:rsidRPr="00E3498A" w:rsidRDefault="00381137" w:rsidP="00381137">
                            <w:pPr>
                              <w:bidi/>
                              <w:rPr>
                                <w:rFonts w:cs="Times New Roman"/>
                                <w:b/>
                                <w:bCs/>
                                <w:i/>
                                <w:iCs/>
                                <w:rtl/>
                                <w:lang w:bidi="he-IL"/>
                              </w:rPr>
                            </w:pPr>
                            <w:r>
                              <w:rPr>
                                <w:rFonts w:cs="Times New Roman" w:hint="cs"/>
                                <w:b/>
                                <w:bCs/>
                                <w:i/>
                                <w:iCs/>
                                <w:rtl/>
                                <w:lang w:bidi="he-IL"/>
                              </w:rPr>
                              <w:t xml:space="preserve">נעבור על שלושת הפרמטרים ונבחר תוצאה מקסימלית ביותר עבור האלגוריתמים   </w:t>
                            </w:r>
                          </w:p>
                          <w:p w14:paraId="022A7FF6" w14:textId="77777777" w:rsidR="00381137" w:rsidRDefault="00381137" w:rsidP="00381137">
                            <w:pPr>
                              <w:pStyle w:val="a6"/>
                              <w:tabs>
                                <w:tab w:val="clear" w:pos="4680"/>
                                <w:tab w:val="clear" w:pos="9360"/>
                              </w:tabs>
                              <w:jc w:val="right"/>
                              <w:rPr>
                                <w:caps/>
                                <w:color w:val="FFFFFF" w:themeColor="background1"/>
                                <w:lang w:bidi="he-IL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7B4F61B" id="מלבן 12" o:spid="_x0000_s1029" style="position:absolute;margin-left:248.85pt;margin-top:611.5pt;width:323.45pt;height:36.5pt;flip:x;z-index:-251646976;visibility:visible;mso-wrap-style:square;mso-width-percent:0;mso-height-percent:0;mso-wrap-distance-left:9.35pt;mso-wrap-distance-top:0;mso-wrap-distance-right:9.35pt;mso-wrap-distance-bottom:0;mso-position-horizontal:absolute;mso-position-horizontal-relative:margin;mso-position-vertical:absolute;mso-position-vertical-relative:page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" o:allowoverlap="f" fillcolor="#476166 [3204]" stroked="f">
                <v:textbox>
                  <w:txbxContent>
                    <w:p w14:paraId="79A676DA" w14:textId="6F286978" w:rsidR="00381137" w:rsidRPr="00E3498A" w:rsidRDefault="00381137" w:rsidP="00381137">
                      <w:pPr>
                        <w:bidi/>
                        <w:rPr>
                          <w:rFonts w:cs="Times New Roman" w:hint="cs"/>
                          <w:b/>
                          <w:bCs/>
                          <w:i/>
                          <w:iCs/>
                          <w:rtl/>
                          <w:lang w:bidi="he-IL"/>
                        </w:rPr>
                      </w:pPr>
                      <w:r>
                        <w:rPr>
                          <w:rFonts w:cs="Times New Roman" w:hint="cs"/>
                          <w:b/>
                          <w:bCs/>
                          <w:i/>
                          <w:iCs/>
                          <w:rtl/>
                          <w:lang w:bidi="he-IL"/>
                        </w:rPr>
                        <w:t xml:space="preserve">נעבור על שלושת הפרמטרים ונבחר </w:t>
                      </w:r>
                      <w:r>
                        <w:rPr>
                          <w:rFonts w:cs="Times New Roman" w:hint="cs"/>
                          <w:b/>
                          <w:bCs/>
                          <w:i/>
                          <w:iCs/>
                          <w:rtl/>
                          <w:lang w:bidi="he-IL"/>
                        </w:rPr>
                        <w:t xml:space="preserve">תוצאה מקסימלית ביותר עבור האלגוריתמים  </w:t>
                      </w:r>
                      <w:r>
                        <w:rPr>
                          <w:rFonts w:cs="Times New Roman" w:hint="cs"/>
                          <w:b/>
                          <w:bCs/>
                          <w:i/>
                          <w:iCs/>
                          <w:rtl/>
                          <w:lang w:bidi="he-IL"/>
                        </w:rPr>
                        <w:t xml:space="preserve"> </w:t>
                      </w:r>
                    </w:p>
                    <w:p w14:paraId="022A7FF6" w14:textId="77777777" w:rsidR="00381137" w:rsidRDefault="00381137" w:rsidP="00381137">
                      <w:pPr>
                        <w:pStyle w:val="a6"/>
                        <w:tabs>
                          <w:tab w:val="clear" w:pos="4680"/>
                          <w:tab w:val="clear" w:pos="9360"/>
                        </w:tabs>
                        <w:jc w:val="right"/>
                        <w:rPr>
                          <w:caps/>
                          <w:color w:val="FFFFFF" w:themeColor="background1"/>
                          <w:lang w:bidi="he-IL"/>
                        </w:rPr>
                      </w:pPr>
                    </w:p>
                  </w:txbxContent>
                </v:textbox>
                <w10:wrap type="square" anchorx="margin" anchory="page"/>
              </v:rect>
            </w:pict>
          </mc:Fallback>
        </mc:AlternateContent>
      </w:r>
    </w:p>
    <w:p w14:paraId="35AB4CFA" w14:textId="7A068489" w:rsidR="00381137" w:rsidRPr="001C7493" w:rsidRDefault="00381137" w:rsidP="00381137">
      <w:pPr>
        <w:rPr>
          <w:lang w:bidi="he-IL"/>
        </w:rPr>
      </w:pPr>
    </w:p>
    <w:p w14:paraId="00DAB623" w14:textId="172C4EA9" w:rsidR="001C7493" w:rsidRDefault="001C7493" w:rsidP="00381137">
      <w:pPr>
        <w:jc w:val="right"/>
        <w:rPr>
          <w:lang w:bidi="he-IL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381137" w14:paraId="59C3D68E" w14:textId="77777777" w:rsidTr="00A07D6B">
        <w:tc>
          <w:tcPr>
            <w:tcW w:w="3596" w:type="dxa"/>
          </w:tcPr>
          <w:p w14:paraId="45C3C2CF" w14:textId="77777777" w:rsidR="00381137" w:rsidRDefault="00381137" w:rsidP="00A07D6B">
            <w:pPr>
              <w:jc w:val="center"/>
              <w:rPr>
                <w:lang w:bidi="he-IL"/>
              </w:rPr>
            </w:pPr>
            <w:r>
              <w:rPr>
                <w:lang w:bidi="he-IL"/>
              </w:rPr>
              <w:t>SVM</w:t>
            </w:r>
          </w:p>
        </w:tc>
        <w:tc>
          <w:tcPr>
            <w:tcW w:w="3597" w:type="dxa"/>
          </w:tcPr>
          <w:p w14:paraId="02155B37" w14:textId="77777777" w:rsidR="00381137" w:rsidRDefault="00381137" w:rsidP="00A07D6B">
            <w:pPr>
              <w:jc w:val="center"/>
              <w:rPr>
                <w:lang w:bidi="he-IL"/>
              </w:rPr>
            </w:pPr>
            <w:r>
              <w:rPr>
                <w:lang w:bidi="he-IL"/>
              </w:rPr>
              <w:t>LOGISTIC_REGRESSION</w:t>
            </w:r>
          </w:p>
        </w:tc>
        <w:tc>
          <w:tcPr>
            <w:tcW w:w="3597" w:type="dxa"/>
          </w:tcPr>
          <w:p w14:paraId="0859028F" w14:textId="77777777" w:rsidR="00381137" w:rsidRDefault="00381137" w:rsidP="00A07D6B">
            <w:pPr>
              <w:jc w:val="center"/>
              <w:rPr>
                <w:lang w:bidi="he-IL"/>
              </w:rPr>
            </w:pPr>
            <w:r>
              <w:rPr>
                <w:lang w:bidi="he-IL"/>
              </w:rPr>
              <w:t>PARAMETER</w:t>
            </w:r>
          </w:p>
        </w:tc>
      </w:tr>
      <w:tr w:rsidR="00381137" w14:paraId="5E8CDB37" w14:textId="77777777" w:rsidTr="00A07D6B">
        <w:tc>
          <w:tcPr>
            <w:tcW w:w="3596" w:type="dxa"/>
          </w:tcPr>
          <w:p w14:paraId="490AF5AB" w14:textId="0587830D" w:rsidR="00381137" w:rsidRDefault="004346A3" w:rsidP="00A07D6B">
            <w:pPr>
              <w:jc w:val="center"/>
              <w:rPr>
                <w:lang w:bidi="he-IL"/>
              </w:rPr>
            </w:pPr>
            <w:r>
              <w:rPr>
                <w:lang w:bidi="he-IL"/>
              </w:rPr>
              <w:t>20</w:t>
            </w:r>
          </w:p>
        </w:tc>
        <w:tc>
          <w:tcPr>
            <w:tcW w:w="3597" w:type="dxa"/>
          </w:tcPr>
          <w:p w14:paraId="447F87D9" w14:textId="19E2C2AD" w:rsidR="00381137" w:rsidRDefault="00381137" w:rsidP="00A07D6B">
            <w:pPr>
              <w:jc w:val="center"/>
              <w:rPr>
                <w:lang w:bidi="he-IL"/>
              </w:rPr>
            </w:pPr>
            <w:r>
              <w:rPr>
                <w:rFonts w:hint="cs"/>
                <w:rtl/>
                <w:lang w:bidi="he-IL"/>
              </w:rPr>
              <w:t>20</w:t>
            </w:r>
          </w:p>
        </w:tc>
        <w:tc>
          <w:tcPr>
            <w:tcW w:w="3597" w:type="dxa"/>
          </w:tcPr>
          <w:p w14:paraId="6B8B6ACB" w14:textId="77777777" w:rsidR="00381137" w:rsidRDefault="00381137" w:rsidP="00A07D6B">
            <w:pPr>
              <w:jc w:val="center"/>
              <w:rPr>
                <w:lang w:bidi="he-IL"/>
              </w:rPr>
            </w:pPr>
            <w:r>
              <w:rPr>
                <w:lang w:bidi="he-IL"/>
              </w:rPr>
              <w:t>C</w:t>
            </w:r>
          </w:p>
        </w:tc>
      </w:tr>
      <w:tr w:rsidR="00381137" w14:paraId="0F39550B" w14:textId="77777777" w:rsidTr="00A07D6B">
        <w:tc>
          <w:tcPr>
            <w:tcW w:w="3596" w:type="dxa"/>
          </w:tcPr>
          <w:p w14:paraId="5CC2B55B" w14:textId="7E208B4F" w:rsidR="00381137" w:rsidRDefault="004346A3" w:rsidP="00A07D6B">
            <w:pPr>
              <w:jc w:val="center"/>
              <w:rPr>
                <w:lang w:bidi="he-IL"/>
              </w:rPr>
            </w:pPr>
            <w:r>
              <w:rPr>
                <w:lang w:bidi="he-IL"/>
              </w:rPr>
              <w:t>2</w:t>
            </w:r>
          </w:p>
        </w:tc>
        <w:tc>
          <w:tcPr>
            <w:tcW w:w="3597" w:type="dxa"/>
          </w:tcPr>
          <w:p w14:paraId="34B43EDF" w14:textId="25836FF4" w:rsidR="00381137" w:rsidRDefault="00381137" w:rsidP="00A07D6B">
            <w:pPr>
              <w:jc w:val="center"/>
              <w:rPr>
                <w:lang w:bidi="he-IL"/>
              </w:rPr>
            </w:pPr>
            <w:r>
              <w:rPr>
                <w:lang w:bidi="he-IL"/>
              </w:rPr>
              <w:t>0.1</w:t>
            </w:r>
          </w:p>
        </w:tc>
        <w:tc>
          <w:tcPr>
            <w:tcW w:w="3597" w:type="dxa"/>
          </w:tcPr>
          <w:p w14:paraId="01DCD08D" w14:textId="77777777" w:rsidR="00381137" w:rsidRDefault="00381137" w:rsidP="00A07D6B">
            <w:pPr>
              <w:jc w:val="center"/>
              <w:rPr>
                <w:lang w:bidi="he-IL"/>
              </w:rPr>
            </w:pPr>
            <w:r>
              <w:rPr>
                <w:lang w:bidi="he-IL"/>
              </w:rPr>
              <w:t>TOL</w:t>
            </w:r>
          </w:p>
        </w:tc>
      </w:tr>
      <w:tr w:rsidR="00381137" w14:paraId="32B4B226" w14:textId="77777777" w:rsidTr="00A07D6B">
        <w:tc>
          <w:tcPr>
            <w:tcW w:w="3596" w:type="dxa"/>
          </w:tcPr>
          <w:p w14:paraId="258033BC" w14:textId="33AD3C1D" w:rsidR="00381137" w:rsidRDefault="004346A3" w:rsidP="00A07D6B">
            <w:pPr>
              <w:jc w:val="center"/>
              <w:rPr>
                <w:lang w:bidi="he-IL"/>
              </w:rPr>
            </w:pPr>
            <w:r>
              <w:rPr>
                <w:lang w:bidi="he-IL"/>
              </w:rPr>
              <w:t>2.85</w:t>
            </w:r>
          </w:p>
        </w:tc>
        <w:tc>
          <w:tcPr>
            <w:tcW w:w="3597" w:type="dxa"/>
          </w:tcPr>
          <w:p w14:paraId="424D6845" w14:textId="7E096E96" w:rsidR="00381137" w:rsidRDefault="00381137" w:rsidP="00A07D6B">
            <w:pPr>
              <w:jc w:val="center"/>
              <w:rPr>
                <w:lang w:bidi="he-IL"/>
              </w:rPr>
            </w:pPr>
            <w:r>
              <w:rPr>
                <w:lang w:bidi="he-IL"/>
              </w:rPr>
              <w:t>1.8</w:t>
            </w:r>
          </w:p>
        </w:tc>
        <w:tc>
          <w:tcPr>
            <w:tcW w:w="3597" w:type="dxa"/>
          </w:tcPr>
          <w:p w14:paraId="2EA60904" w14:textId="77777777" w:rsidR="00381137" w:rsidRDefault="00381137" w:rsidP="00A07D6B">
            <w:pPr>
              <w:jc w:val="center"/>
              <w:rPr>
                <w:lang w:bidi="he-IL"/>
              </w:rPr>
            </w:pPr>
            <w:r>
              <w:rPr>
                <w:lang w:bidi="he-IL"/>
              </w:rPr>
              <w:t>CLASS_WEIGHT</w:t>
            </w:r>
          </w:p>
        </w:tc>
      </w:tr>
      <w:tr w:rsidR="00381137" w14:paraId="535FF4AB" w14:textId="77777777" w:rsidTr="00A07D6B">
        <w:tc>
          <w:tcPr>
            <w:tcW w:w="3596" w:type="dxa"/>
          </w:tcPr>
          <w:p w14:paraId="59233185" w14:textId="5E95FD9E" w:rsidR="00381137" w:rsidRDefault="00381137" w:rsidP="00A07D6B">
            <w:pPr>
              <w:jc w:val="center"/>
              <w:rPr>
                <w:lang w:bidi="he-IL"/>
              </w:rPr>
            </w:pPr>
            <w:r>
              <w:rPr>
                <w:lang w:bidi="he-IL"/>
              </w:rPr>
              <w:t>0</w:t>
            </w:r>
            <w:r w:rsidR="004346A3">
              <w:rPr>
                <w:lang w:bidi="he-IL"/>
              </w:rPr>
              <w:t>.91233766</w:t>
            </w:r>
          </w:p>
        </w:tc>
        <w:tc>
          <w:tcPr>
            <w:tcW w:w="3597" w:type="dxa"/>
          </w:tcPr>
          <w:p w14:paraId="362FB3BA" w14:textId="76961F47" w:rsidR="00381137" w:rsidRDefault="00381137" w:rsidP="00A07D6B">
            <w:pPr>
              <w:jc w:val="center"/>
              <w:rPr>
                <w:lang w:bidi="he-IL"/>
              </w:rPr>
            </w:pPr>
            <w:r>
              <w:rPr>
                <w:lang w:bidi="he-IL"/>
              </w:rPr>
              <w:t>0.86638961</w:t>
            </w:r>
          </w:p>
        </w:tc>
        <w:tc>
          <w:tcPr>
            <w:tcW w:w="3597" w:type="dxa"/>
          </w:tcPr>
          <w:p w14:paraId="5F0EBC70" w14:textId="77777777" w:rsidR="00381137" w:rsidRDefault="00381137" w:rsidP="00A07D6B">
            <w:pPr>
              <w:jc w:val="center"/>
              <w:rPr>
                <w:lang w:bidi="he-IL"/>
              </w:rPr>
            </w:pPr>
            <w:r>
              <w:rPr>
                <w:lang w:bidi="he-IL"/>
              </w:rPr>
              <w:t>ACCURACY</w:t>
            </w:r>
          </w:p>
        </w:tc>
      </w:tr>
    </w:tbl>
    <w:p w14:paraId="3EFA4685" w14:textId="77777777" w:rsidR="00251098" w:rsidRDefault="00251098" w:rsidP="004346A3">
      <w:pPr>
        <w:rPr>
          <w:rtl/>
          <w:lang w:bidi="he-IL"/>
        </w:rPr>
      </w:pPr>
    </w:p>
    <w:p w14:paraId="4267F5E8" w14:textId="77777777" w:rsidR="00251098" w:rsidRDefault="00251098" w:rsidP="00251098">
      <w:pPr>
        <w:jc w:val="right"/>
        <w:rPr>
          <w:rtl/>
          <w:lang w:bidi="he-IL"/>
        </w:rPr>
      </w:pPr>
    </w:p>
    <w:p w14:paraId="1DAE62BC" w14:textId="5DCCBFD1" w:rsidR="00251098" w:rsidRDefault="00F40242" w:rsidP="00251098">
      <w:pPr>
        <w:jc w:val="right"/>
        <w:rPr>
          <w:rtl/>
          <w:lang w:bidi="he-IL"/>
        </w:rPr>
      </w:pPr>
      <w:hyperlink r:id="rId41" w:history="1">
        <w:r w:rsidR="00251098" w:rsidRPr="005E56B8">
          <w:rPr>
            <w:rStyle w:val="Hyperlink"/>
            <w:lang w:bidi="he-IL"/>
          </w:rPr>
          <w:t>https://www.kaggle.com/johnsmith88/heart-disease-dataset</w:t>
        </w:r>
      </w:hyperlink>
    </w:p>
    <w:p w14:paraId="17EB849D" w14:textId="440E3414" w:rsidR="00251098" w:rsidRDefault="00F40242" w:rsidP="00251098">
      <w:pPr>
        <w:jc w:val="right"/>
        <w:rPr>
          <w:rtl/>
          <w:lang w:bidi="he-IL"/>
        </w:rPr>
      </w:pPr>
      <w:hyperlink r:id="rId42" w:history="1">
        <w:r w:rsidR="00251098" w:rsidRPr="005E56B8">
          <w:rPr>
            <w:rStyle w:val="Hyperlink"/>
            <w:lang w:bidi="he-IL"/>
          </w:rPr>
          <w:t>https://www.kaggle.com/joparga3/2-tuning-parameters-for-logistic-regression</w:t>
        </w:r>
      </w:hyperlink>
    </w:p>
    <w:p w14:paraId="55AA9CA2" w14:textId="12C77F90" w:rsidR="00251098" w:rsidRDefault="00F40242" w:rsidP="00251098">
      <w:pPr>
        <w:jc w:val="right"/>
        <w:rPr>
          <w:rtl/>
          <w:lang w:bidi="he-IL"/>
        </w:rPr>
      </w:pPr>
      <w:hyperlink r:id="rId43" w:history="1">
        <w:r w:rsidR="00251098" w:rsidRPr="005E56B8">
          <w:rPr>
            <w:rStyle w:val="Hyperlink"/>
            <w:lang w:bidi="he-IL"/>
          </w:rPr>
          <w:t>https://towardsdatascience.com/heart-disease-prediction-73468d630cfc</w:t>
        </w:r>
      </w:hyperlink>
    </w:p>
    <w:p w14:paraId="190C8806" w14:textId="6FB38F5E" w:rsidR="00251098" w:rsidRDefault="00F40242" w:rsidP="00251098">
      <w:pPr>
        <w:jc w:val="right"/>
        <w:rPr>
          <w:rtl/>
          <w:lang w:bidi="he-IL"/>
        </w:rPr>
      </w:pPr>
      <w:hyperlink r:id="rId44" w:history="1">
        <w:r w:rsidR="00251098" w:rsidRPr="005E56B8">
          <w:rPr>
            <w:rStyle w:val="Hyperlink"/>
            <w:lang w:bidi="he-IL"/>
          </w:rPr>
          <w:t>https://scikit-learn.org/stable/modules/generated/sklearn.linear_model.LogisticRegression.html</w:t>
        </w:r>
      </w:hyperlink>
    </w:p>
    <w:p w14:paraId="7F750C34" w14:textId="006B419B" w:rsidR="00251098" w:rsidRDefault="00F40242" w:rsidP="00251098">
      <w:pPr>
        <w:jc w:val="right"/>
        <w:rPr>
          <w:rtl/>
          <w:lang w:bidi="he-IL"/>
        </w:rPr>
      </w:pPr>
      <w:hyperlink r:id="rId45" w:history="1">
        <w:r w:rsidR="00251098" w:rsidRPr="005E56B8">
          <w:rPr>
            <w:rStyle w:val="Hyperlink"/>
            <w:lang w:bidi="he-IL"/>
          </w:rPr>
          <w:t>https://scikit-learn.org/stable/modules/generated/sklearn.svm.SVC.html</w:t>
        </w:r>
      </w:hyperlink>
    </w:p>
    <w:p w14:paraId="61B3D854" w14:textId="77777777" w:rsidR="00BF56EB" w:rsidRDefault="00BF56EB" w:rsidP="00251098">
      <w:pPr>
        <w:jc w:val="right"/>
        <w:rPr>
          <w:rtl/>
          <w:lang w:bidi="he-IL"/>
        </w:rPr>
      </w:pPr>
    </w:p>
    <w:p w14:paraId="5FCCCF69" w14:textId="77777777" w:rsidR="00BF56EB" w:rsidRDefault="00BF56EB" w:rsidP="00251098">
      <w:pPr>
        <w:jc w:val="right"/>
        <w:rPr>
          <w:rtl/>
          <w:lang w:bidi="he-IL"/>
        </w:rPr>
      </w:pPr>
      <w:bookmarkStart w:id="0" w:name="_GoBack"/>
      <w:bookmarkEnd w:id="0"/>
    </w:p>
    <w:p w14:paraId="0FE42244" w14:textId="77777777" w:rsidR="00BF56EB" w:rsidRDefault="00BF56EB" w:rsidP="00251098">
      <w:pPr>
        <w:jc w:val="right"/>
        <w:rPr>
          <w:rtl/>
          <w:lang w:bidi="he-IL"/>
        </w:rPr>
      </w:pPr>
    </w:p>
    <w:p w14:paraId="05AE877F" w14:textId="77777777" w:rsidR="00BF56EB" w:rsidRDefault="00251098" w:rsidP="00251098">
      <w:pPr>
        <w:jc w:val="right"/>
        <w:rPr>
          <w:b/>
          <w:bCs/>
          <w:sz w:val="48"/>
          <w:szCs w:val="48"/>
          <w:rtl/>
          <w:lang w:bidi="he-IL"/>
        </w:rPr>
      </w:pPr>
      <w:r w:rsidRPr="00BF56EB">
        <w:rPr>
          <w:b/>
          <w:bCs/>
          <w:noProof/>
          <w:sz w:val="48"/>
          <w:szCs w:val="48"/>
          <w:rtl/>
        </w:rPr>
        <mc:AlternateContent>
          <mc:Choice Requires="wps">
            <w:drawing>
              <wp:anchor distT="0" distB="0" distL="118745" distR="118745" simplePos="0" relativeHeight="251671552" behindDoc="1" locked="0" layoutInCell="1" allowOverlap="0" wp14:anchorId="01FF8746" wp14:editId="31D34B4B">
                <wp:simplePos x="0" y="0"/>
                <wp:positionH relativeFrom="page">
                  <wp:posOffset>3619500</wp:posOffset>
                </wp:positionH>
                <wp:positionV relativeFrom="page">
                  <wp:posOffset>146050</wp:posOffset>
                </wp:positionV>
                <wp:extent cx="4107815" cy="463550"/>
                <wp:effectExtent l="0" t="0" r="6985" b="0"/>
                <wp:wrapSquare wrapText="bothSides"/>
                <wp:docPr id="30" name="מלבן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107815" cy="46355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2061A8" w14:textId="60C081AF" w:rsidR="00251098" w:rsidRPr="00BA399B" w:rsidRDefault="00251098" w:rsidP="00251098">
                            <w:pPr>
                              <w:pStyle w:val="a6"/>
                              <w:tabs>
                                <w:tab w:val="clear" w:pos="4680"/>
                                <w:tab w:val="clear" w:pos="9360"/>
                              </w:tabs>
                              <w:jc w:val="right"/>
                              <w:rPr>
                                <w:rFonts w:asciiTheme="majorBidi" w:hAnsiTheme="majorBidi" w:cstheme="majorBidi"/>
                                <w:caps/>
                                <w:color w:val="FFFFFF" w:themeColor="background1"/>
                                <w:sz w:val="32"/>
                                <w:szCs w:val="32"/>
                                <w:rtl/>
                                <w:lang w:bidi="he-IL"/>
                              </w:rPr>
                            </w:pPr>
                            <w:r w:rsidRPr="00BA399B">
                              <w:rPr>
                                <w:rFonts w:asciiTheme="majorBidi" w:hAnsiTheme="majorBidi" w:cstheme="majorBidi"/>
                                <w:caps/>
                                <w:color w:val="FFFFFF" w:themeColor="background1"/>
                                <w:sz w:val="32"/>
                                <w:szCs w:val="32"/>
                                <w:rtl/>
                                <w:lang w:bidi="he-IL"/>
                              </w:rPr>
                              <w:t>ספרות וקישורים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1FF8746" id="מלבן 30" o:spid="_x0000_s1030" style="position:absolute;left:0;text-align:left;margin-left:285pt;margin-top:11.5pt;width:323.45pt;height:36.5pt;flip:x;z-index:-251644928;visibility:visible;mso-wrap-style:square;mso-width-percent:0;mso-height-percent:0;mso-wrap-distance-left:9.35pt;mso-wrap-distance-top:0;mso-wrap-distance-right:9.35pt;mso-wrap-distance-bottom:0;mso-position-horizontal:absolute;mso-position-horizontal-relative:page;mso-position-vertical:absolute;mso-position-vertical-relative:page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" o:allowoverlap="f" fillcolor="#476166 [3204]" stroked="f">
                <v:textbox>
                  <w:txbxContent>
                    <w:p w14:paraId="642061A8" w14:textId="60C081AF" w:rsidR="00251098" w:rsidRPr="00BA399B" w:rsidRDefault="00251098" w:rsidP="00251098">
                      <w:pPr>
                        <w:pStyle w:val="a6"/>
                        <w:tabs>
                          <w:tab w:val="clear" w:pos="4680"/>
                          <w:tab w:val="clear" w:pos="9360"/>
                        </w:tabs>
                        <w:jc w:val="right"/>
                        <w:rPr>
                          <w:rFonts w:asciiTheme="majorBidi" w:hAnsiTheme="majorBidi" w:cstheme="majorBidi"/>
                          <w:caps/>
                          <w:color w:val="FFFFFF" w:themeColor="background1"/>
                          <w:sz w:val="32"/>
                          <w:szCs w:val="32"/>
                          <w:rtl/>
                          <w:lang w:bidi="he-IL"/>
                        </w:rPr>
                      </w:pPr>
                      <w:r w:rsidRPr="00BA399B">
                        <w:rPr>
                          <w:rFonts w:asciiTheme="majorBidi" w:hAnsiTheme="majorBidi" w:cstheme="majorBidi"/>
                          <w:caps/>
                          <w:color w:val="FFFFFF" w:themeColor="background1"/>
                          <w:sz w:val="32"/>
                          <w:szCs w:val="32"/>
                          <w:rtl/>
                          <w:lang w:bidi="he-IL"/>
                        </w:rPr>
                        <w:t>ספרות וקישורים</w:t>
                      </w:r>
                    </w:p>
                  </w:txbxContent>
                </v:textbox>
                <w10:wrap type="square" anchorx="page" anchory="page"/>
              </v:rect>
            </w:pict>
          </mc:Fallback>
        </mc:AlternateContent>
      </w:r>
      <w:r w:rsidR="00BF56EB" w:rsidRPr="00BF56EB">
        <w:rPr>
          <w:rFonts w:hint="cs"/>
          <w:b/>
          <w:bCs/>
          <w:sz w:val="48"/>
          <w:szCs w:val="48"/>
          <w:lang w:bidi="he-IL"/>
        </w:rPr>
        <w:t xml:space="preserve">   </w:t>
      </w:r>
      <w:r w:rsidR="00BF56EB" w:rsidRPr="00BF56EB">
        <w:rPr>
          <w:rFonts w:hint="cs"/>
          <w:b/>
          <w:bCs/>
          <w:sz w:val="48"/>
          <w:szCs w:val="48"/>
          <w:rtl/>
          <w:lang w:bidi="he-IL"/>
        </w:rPr>
        <w:t>קישור לקוד</w:t>
      </w:r>
    </w:p>
    <w:p w14:paraId="51225D7A" w14:textId="1033CE15" w:rsidR="00BF56EB" w:rsidRPr="00BF56EB" w:rsidRDefault="00BF56EB" w:rsidP="00251098">
      <w:pPr>
        <w:jc w:val="right"/>
        <w:rPr>
          <w:b/>
          <w:bCs/>
          <w:sz w:val="28"/>
          <w:szCs w:val="28"/>
          <w:rtl/>
          <w:lang w:bidi="he-IL"/>
        </w:rPr>
      </w:pPr>
      <w:hyperlink r:id="rId46" w:history="1">
        <w:r w:rsidRPr="00BF56EB">
          <w:rPr>
            <w:rStyle w:val="Hyperlink"/>
            <w:b/>
            <w:bCs/>
            <w:sz w:val="28"/>
            <w:szCs w:val="28"/>
            <w:lang w:bidi="he-IL"/>
          </w:rPr>
          <w:t>https://github.com/loayjb96/MachineLearning-Heart-attack-prediction.git</w:t>
        </w:r>
      </w:hyperlink>
    </w:p>
    <w:p w14:paraId="5891D4B0" w14:textId="5093CCBD" w:rsidR="001C7493" w:rsidRPr="00BF56EB" w:rsidRDefault="00BF56EB" w:rsidP="00251098">
      <w:pPr>
        <w:jc w:val="right"/>
        <w:rPr>
          <w:b/>
          <w:bCs/>
          <w:sz w:val="48"/>
          <w:szCs w:val="48"/>
          <w:lang w:bidi="he-IL"/>
        </w:rPr>
      </w:pPr>
      <w:r w:rsidRPr="00BF56EB">
        <w:rPr>
          <w:rFonts w:hint="cs"/>
          <w:b/>
          <w:bCs/>
          <w:sz w:val="28"/>
          <w:szCs w:val="28"/>
          <w:rtl/>
          <w:lang w:bidi="he-IL"/>
        </w:rPr>
        <w:t xml:space="preserve"> </w:t>
      </w:r>
    </w:p>
    <w:sectPr w:rsidR="001C7493" w:rsidRPr="00BF56EB" w:rsidSect="00F25D28">
      <w:footerReference w:type="even" r:id="rId47"/>
      <w:footerReference w:type="default" r:id="rId48"/>
      <w:pgSz w:w="12240" w:h="15840" w:code="1"/>
      <w:pgMar w:top="720" w:right="720" w:bottom="720" w:left="720" w:header="5726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B08B7C6" w14:textId="77777777" w:rsidR="00F40242" w:rsidRDefault="00F40242" w:rsidP="00E74B29">
      <w:r>
        <w:separator/>
      </w:r>
    </w:p>
  </w:endnote>
  <w:endnote w:type="continuationSeparator" w:id="0">
    <w:p w14:paraId="1AFFBABC" w14:textId="77777777" w:rsidR="00F40242" w:rsidRDefault="00F40242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ldhabi">
    <w:panose1 w:val="01000000000000000000"/>
    <w:charset w:val="00"/>
    <w:family w:val="auto"/>
    <w:pitch w:val="variable"/>
    <w:sig w:usb0="80002007" w:usb1="80000000" w:usb2="00000008" w:usb3="00000000" w:csb0="0000004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ova Cond">
    <w:charset w:val="00"/>
    <w:family w:val="swiss"/>
    <w:pitch w:val="variable"/>
    <w:sig w:usb0="0000028F" w:usb1="00000002" w:usb2="00000000" w:usb3="00000000" w:csb0="0000019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a"/>
      </w:rPr>
      <w:id w:val="145936648"/>
      <w:docPartObj>
        <w:docPartGallery w:val="Page Numbers (Bottom of Page)"/>
        <w:docPartUnique/>
      </w:docPartObj>
    </w:sdtPr>
    <w:sdtEndPr>
      <w:rPr>
        <w:rStyle w:val="aa"/>
      </w:rPr>
    </w:sdtEndPr>
    <w:sdtContent>
      <w:p w14:paraId="5D416C12" w14:textId="77777777" w:rsidR="00E74B29" w:rsidRDefault="00E74B29" w:rsidP="006709F1">
        <w:pPr>
          <w:pStyle w:val="a7"/>
          <w:rPr>
            <w:rStyle w:val="aa"/>
          </w:rPr>
        </w:pPr>
        <w:r>
          <w:rPr>
            <w:rStyle w:val="aa"/>
          </w:rPr>
          <w:fldChar w:fldCharType="begin"/>
        </w:r>
        <w:r>
          <w:rPr>
            <w:rStyle w:val="aa"/>
          </w:rPr>
          <w:instrText xml:space="preserve"> PAGE </w:instrText>
        </w:r>
        <w:r>
          <w:rPr>
            <w:rStyle w:val="aa"/>
          </w:rPr>
          <w:fldChar w:fldCharType="end"/>
        </w:r>
      </w:p>
    </w:sdtContent>
  </w:sdt>
  <w:p w14:paraId="31DBE946" w14:textId="77777777" w:rsidR="00E74B29" w:rsidRDefault="00E74B29" w:rsidP="006709F1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C0B12A" w14:textId="6DC7FDA6" w:rsidR="007D4708" w:rsidRDefault="007D4708">
    <w:pPr>
      <w:pStyle w:val="a7"/>
    </w:pPr>
  </w:p>
  <w:p w14:paraId="2C5AAD8F" w14:textId="77777777" w:rsidR="007D4708" w:rsidRDefault="007D4708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C04371A" w14:textId="77777777" w:rsidR="00F40242" w:rsidRDefault="00F40242" w:rsidP="00E74B29">
      <w:r>
        <w:separator/>
      </w:r>
    </w:p>
  </w:footnote>
  <w:footnote w:type="continuationSeparator" w:id="0">
    <w:p w14:paraId="445709D4" w14:textId="77777777" w:rsidR="00F40242" w:rsidRDefault="00F40242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F87779"/>
    <w:multiLevelType w:val="hybridMultilevel"/>
    <w:tmpl w:val="62027E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E85907"/>
    <w:multiLevelType w:val="hybridMultilevel"/>
    <w:tmpl w:val="445AB7F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95416A"/>
    <w:multiLevelType w:val="hybridMultilevel"/>
    <w:tmpl w:val="7CFEBEF0"/>
    <w:lvl w:ilvl="0" w:tplc="BF525DE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9A41934"/>
    <w:multiLevelType w:val="hybridMultilevel"/>
    <w:tmpl w:val="7CFEBEF0"/>
    <w:lvl w:ilvl="0" w:tplc="BF525DE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5865C50"/>
    <w:multiLevelType w:val="hybridMultilevel"/>
    <w:tmpl w:val="61BA80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0327CE2"/>
    <w:multiLevelType w:val="hybridMultilevel"/>
    <w:tmpl w:val="7CFEBEF0"/>
    <w:lvl w:ilvl="0" w:tplc="BF525DE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5"/>
  </w:num>
  <w:num w:numId="5">
    <w:abstractNumId w:val="6"/>
  </w:num>
  <w:num w:numId="6">
    <w:abstractNumId w:val="4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removePersonalInformation/>
  <w:removeDateAndTime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300C"/>
    <w:rsid w:val="00022415"/>
    <w:rsid w:val="00036BBB"/>
    <w:rsid w:val="00043C97"/>
    <w:rsid w:val="00070FE7"/>
    <w:rsid w:val="00086FA5"/>
    <w:rsid w:val="00094531"/>
    <w:rsid w:val="00094EB3"/>
    <w:rsid w:val="000A27BC"/>
    <w:rsid w:val="000C1A1B"/>
    <w:rsid w:val="000D1A62"/>
    <w:rsid w:val="000D4A95"/>
    <w:rsid w:val="000E36FE"/>
    <w:rsid w:val="000E4641"/>
    <w:rsid w:val="000E5898"/>
    <w:rsid w:val="000E73A9"/>
    <w:rsid w:val="000F527B"/>
    <w:rsid w:val="00102406"/>
    <w:rsid w:val="00151F66"/>
    <w:rsid w:val="00160AB5"/>
    <w:rsid w:val="00174620"/>
    <w:rsid w:val="001759D0"/>
    <w:rsid w:val="00177F8D"/>
    <w:rsid w:val="00185F4A"/>
    <w:rsid w:val="001A2301"/>
    <w:rsid w:val="001A62C1"/>
    <w:rsid w:val="001B462C"/>
    <w:rsid w:val="001C7493"/>
    <w:rsid w:val="001C7930"/>
    <w:rsid w:val="001D0F45"/>
    <w:rsid w:val="001D4750"/>
    <w:rsid w:val="0020040C"/>
    <w:rsid w:val="00251098"/>
    <w:rsid w:val="002D2200"/>
    <w:rsid w:val="002F5993"/>
    <w:rsid w:val="002F5D7F"/>
    <w:rsid w:val="0030314A"/>
    <w:rsid w:val="00343053"/>
    <w:rsid w:val="00363BE3"/>
    <w:rsid w:val="00380D9F"/>
    <w:rsid w:val="00381137"/>
    <w:rsid w:val="00395503"/>
    <w:rsid w:val="003B2FEA"/>
    <w:rsid w:val="003F5223"/>
    <w:rsid w:val="0040564B"/>
    <w:rsid w:val="00412ADE"/>
    <w:rsid w:val="0041696A"/>
    <w:rsid w:val="004346A3"/>
    <w:rsid w:val="00455E31"/>
    <w:rsid w:val="00465453"/>
    <w:rsid w:val="0048120C"/>
    <w:rsid w:val="004909D9"/>
    <w:rsid w:val="004A6277"/>
    <w:rsid w:val="004B32D3"/>
    <w:rsid w:val="004C259A"/>
    <w:rsid w:val="004C2887"/>
    <w:rsid w:val="004C54F5"/>
    <w:rsid w:val="004D707A"/>
    <w:rsid w:val="00502194"/>
    <w:rsid w:val="005135B6"/>
    <w:rsid w:val="00521481"/>
    <w:rsid w:val="00535914"/>
    <w:rsid w:val="00550CAF"/>
    <w:rsid w:val="00580A5B"/>
    <w:rsid w:val="00580BE6"/>
    <w:rsid w:val="005865A7"/>
    <w:rsid w:val="005A66E3"/>
    <w:rsid w:val="005B4CF8"/>
    <w:rsid w:val="005B4E19"/>
    <w:rsid w:val="005C16BD"/>
    <w:rsid w:val="005C1E35"/>
    <w:rsid w:val="00601BB9"/>
    <w:rsid w:val="00604FFD"/>
    <w:rsid w:val="00657B8B"/>
    <w:rsid w:val="00664DFA"/>
    <w:rsid w:val="00665110"/>
    <w:rsid w:val="006709F1"/>
    <w:rsid w:val="006769F2"/>
    <w:rsid w:val="0068300C"/>
    <w:rsid w:val="00693CCF"/>
    <w:rsid w:val="006A51BD"/>
    <w:rsid w:val="006B288B"/>
    <w:rsid w:val="006C40CC"/>
    <w:rsid w:val="006C60E6"/>
    <w:rsid w:val="006C6750"/>
    <w:rsid w:val="006F54D9"/>
    <w:rsid w:val="006F5B3C"/>
    <w:rsid w:val="00702D40"/>
    <w:rsid w:val="00706D3A"/>
    <w:rsid w:val="0071650E"/>
    <w:rsid w:val="007319DC"/>
    <w:rsid w:val="007871A2"/>
    <w:rsid w:val="007A0D25"/>
    <w:rsid w:val="007B43F1"/>
    <w:rsid w:val="007C32DE"/>
    <w:rsid w:val="007D4708"/>
    <w:rsid w:val="007E20F6"/>
    <w:rsid w:val="008210CE"/>
    <w:rsid w:val="00826CD4"/>
    <w:rsid w:val="008330D1"/>
    <w:rsid w:val="00837914"/>
    <w:rsid w:val="00844213"/>
    <w:rsid w:val="00852845"/>
    <w:rsid w:val="00860B10"/>
    <w:rsid w:val="00874FE7"/>
    <w:rsid w:val="008936A5"/>
    <w:rsid w:val="008A0ECB"/>
    <w:rsid w:val="008A2DD4"/>
    <w:rsid w:val="008B0FE4"/>
    <w:rsid w:val="008D090A"/>
    <w:rsid w:val="008D1D8F"/>
    <w:rsid w:val="008E23F6"/>
    <w:rsid w:val="00900DBA"/>
    <w:rsid w:val="0090344E"/>
    <w:rsid w:val="00912688"/>
    <w:rsid w:val="009203D7"/>
    <w:rsid w:val="00932290"/>
    <w:rsid w:val="00943F93"/>
    <w:rsid w:val="00952F7D"/>
    <w:rsid w:val="0095496A"/>
    <w:rsid w:val="00975CE5"/>
    <w:rsid w:val="00996876"/>
    <w:rsid w:val="009A38BA"/>
    <w:rsid w:val="009D06C4"/>
    <w:rsid w:val="009F3F76"/>
    <w:rsid w:val="00A368DF"/>
    <w:rsid w:val="00A37C1C"/>
    <w:rsid w:val="00A37C55"/>
    <w:rsid w:val="00A90D67"/>
    <w:rsid w:val="00AA513D"/>
    <w:rsid w:val="00AC5997"/>
    <w:rsid w:val="00AF0D05"/>
    <w:rsid w:val="00AF66E3"/>
    <w:rsid w:val="00B11A31"/>
    <w:rsid w:val="00B2356E"/>
    <w:rsid w:val="00B43E11"/>
    <w:rsid w:val="00B44569"/>
    <w:rsid w:val="00B818F7"/>
    <w:rsid w:val="00B87B0D"/>
    <w:rsid w:val="00BA399B"/>
    <w:rsid w:val="00BD7743"/>
    <w:rsid w:val="00BE6D08"/>
    <w:rsid w:val="00BE7F09"/>
    <w:rsid w:val="00BF56EB"/>
    <w:rsid w:val="00C03E97"/>
    <w:rsid w:val="00C05CBD"/>
    <w:rsid w:val="00C1375A"/>
    <w:rsid w:val="00C17864"/>
    <w:rsid w:val="00C55397"/>
    <w:rsid w:val="00C65116"/>
    <w:rsid w:val="00C755AB"/>
    <w:rsid w:val="00C86084"/>
    <w:rsid w:val="00CD4465"/>
    <w:rsid w:val="00CF10AA"/>
    <w:rsid w:val="00D064EA"/>
    <w:rsid w:val="00D15F8C"/>
    <w:rsid w:val="00D3394F"/>
    <w:rsid w:val="00D346EB"/>
    <w:rsid w:val="00D43125"/>
    <w:rsid w:val="00D66A3A"/>
    <w:rsid w:val="00D75701"/>
    <w:rsid w:val="00D90052"/>
    <w:rsid w:val="00DA7F9D"/>
    <w:rsid w:val="00DB127C"/>
    <w:rsid w:val="00DE22BB"/>
    <w:rsid w:val="00DF198B"/>
    <w:rsid w:val="00E136EB"/>
    <w:rsid w:val="00E23BC0"/>
    <w:rsid w:val="00E24477"/>
    <w:rsid w:val="00E2528D"/>
    <w:rsid w:val="00E3498A"/>
    <w:rsid w:val="00E42C61"/>
    <w:rsid w:val="00E477BF"/>
    <w:rsid w:val="00E74B29"/>
    <w:rsid w:val="00E8113E"/>
    <w:rsid w:val="00EA2B9B"/>
    <w:rsid w:val="00ED10E7"/>
    <w:rsid w:val="00EE7772"/>
    <w:rsid w:val="00EF4B52"/>
    <w:rsid w:val="00F0537E"/>
    <w:rsid w:val="00F2067F"/>
    <w:rsid w:val="00F25D28"/>
    <w:rsid w:val="00F3367C"/>
    <w:rsid w:val="00F40242"/>
    <w:rsid w:val="00F404F1"/>
    <w:rsid w:val="00F50791"/>
    <w:rsid w:val="00F53A96"/>
    <w:rsid w:val="00F55A24"/>
    <w:rsid w:val="00F73B78"/>
    <w:rsid w:val="00F9095B"/>
    <w:rsid w:val="00F9156F"/>
    <w:rsid w:val="00F91B40"/>
    <w:rsid w:val="00FA01AE"/>
    <w:rsid w:val="00FA6478"/>
    <w:rsid w:val="00FB2F1A"/>
    <w:rsid w:val="00FB58AF"/>
    <w:rsid w:val="00FB7094"/>
    <w:rsid w:val="00FC6695"/>
    <w:rsid w:val="00FC72B0"/>
    <w:rsid w:val="00FE2912"/>
    <w:rsid w:val="00FE3FFA"/>
    <w:rsid w:val="00FF54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2A07B01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7"/>
    <w:qFormat/>
    <w:rsid w:val="006709F1"/>
  </w:style>
  <w:style w:type="paragraph" w:styleId="1">
    <w:name w:val="heading 1"/>
    <w:basedOn w:val="a"/>
    <w:next w:val="a"/>
    <w:link w:val="10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2">
    <w:name w:val="heading 2"/>
    <w:basedOn w:val="a"/>
    <w:next w:val="a"/>
    <w:link w:val="20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3">
    <w:name w:val="heading 3"/>
    <w:basedOn w:val="2"/>
    <w:next w:val="a"/>
    <w:link w:val="30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4">
    <w:name w:val="heading 4"/>
    <w:basedOn w:val="a"/>
    <w:next w:val="a"/>
    <w:link w:val="40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5">
    <w:name w:val="heading 5"/>
    <w:basedOn w:val="a"/>
    <w:next w:val="a"/>
    <w:link w:val="50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GraphicAnchor">
    <w:name w:val="Graphic Anchor"/>
    <w:basedOn w:val="a"/>
    <w:uiPriority w:val="8"/>
    <w:qFormat/>
    <w:rsid w:val="00DF198B"/>
    <w:rPr>
      <w:sz w:val="10"/>
    </w:rPr>
  </w:style>
  <w:style w:type="paragraph" w:styleId="a3">
    <w:name w:val="Balloon Text"/>
    <w:basedOn w:val="a"/>
    <w:link w:val="a4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a4">
    <w:name w:val="טקסט בלונים תו"/>
    <w:basedOn w:val="a0"/>
    <w:link w:val="a3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a5">
    <w:name w:val="Table Grid"/>
    <w:basedOn w:val="a1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כותרת 1 תו"/>
    <w:basedOn w:val="a0"/>
    <w:link w:val="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20">
    <w:name w:val="כותרת 2 תו"/>
    <w:basedOn w:val="a0"/>
    <w:link w:val="2"/>
    <w:uiPriority w:val="1"/>
    <w:rsid w:val="00874FE7"/>
    <w:rPr>
      <w:b/>
      <w:sz w:val="48"/>
      <w:szCs w:val="48"/>
    </w:rPr>
  </w:style>
  <w:style w:type="character" w:customStyle="1" w:styleId="30">
    <w:name w:val="כותרת 3 תו"/>
    <w:basedOn w:val="a0"/>
    <w:link w:val="3"/>
    <w:uiPriority w:val="2"/>
    <w:rsid w:val="00874FE7"/>
    <w:rPr>
      <w:sz w:val="36"/>
      <w:szCs w:val="36"/>
    </w:rPr>
  </w:style>
  <w:style w:type="character" w:customStyle="1" w:styleId="40">
    <w:name w:val="כותרת 4 תו"/>
    <w:basedOn w:val="a0"/>
    <w:link w:val="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a"/>
    <w:uiPriority w:val="5"/>
    <w:qFormat/>
    <w:rsid w:val="00874FE7"/>
    <w:rPr>
      <w:sz w:val="28"/>
      <w:szCs w:val="28"/>
    </w:rPr>
  </w:style>
  <w:style w:type="paragraph" w:styleId="a6">
    <w:name w:val="header"/>
    <w:basedOn w:val="a7"/>
    <w:link w:val="a8"/>
    <w:uiPriority w:val="99"/>
    <w:rsid w:val="00E74B29"/>
    <w:rPr>
      <w:rFonts w:ascii="Georgia" w:hAnsi="Georgia"/>
    </w:rPr>
  </w:style>
  <w:style w:type="character" w:customStyle="1" w:styleId="a8">
    <w:name w:val="כותרת עליונה תו"/>
    <w:basedOn w:val="a0"/>
    <w:link w:val="a6"/>
    <w:uiPriority w:val="99"/>
    <w:rsid w:val="00874FE7"/>
    <w:rPr>
      <w:rFonts w:ascii="Georgia" w:hAnsi="Georgia"/>
    </w:rPr>
  </w:style>
  <w:style w:type="paragraph" w:styleId="a7">
    <w:name w:val="footer"/>
    <w:basedOn w:val="a"/>
    <w:link w:val="a9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a9">
    <w:name w:val="כותרת תחתונה תו"/>
    <w:basedOn w:val="a0"/>
    <w:link w:val="a7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aa">
    <w:name w:val="page number"/>
    <w:basedOn w:val="a0"/>
    <w:uiPriority w:val="99"/>
    <w:semiHidden/>
    <w:rsid w:val="00E74B29"/>
  </w:style>
  <w:style w:type="character" w:customStyle="1" w:styleId="50">
    <w:name w:val="כותרת 5 תו"/>
    <w:basedOn w:val="a0"/>
    <w:link w:val="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ab">
    <w:name w:val="Quote"/>
    <w:basedOn w:val="a"/>
    <w:next w:val="a"/>
    <w:link w:val="ac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ac">
    <w:name w:val="ציטוט תו"/>
    <w:basedOn w:val="a0"/>
    <w:link w:val="ab"/>
    <w:uiPriority w:val="6"/>
    <w:rsid w:val="00874FE7"/>
    <w:rPr>
      <w:color w:val="476166" w:themeColor="accent1"/>
      <w:sz w:val="96"/>
      <w:szCs w:val="96"/>
    </w:rPr>
  </w:style>
  <w:style w:type="character" w:styleId="ad">
    <w:name w:val="Placeholder Text"/>
    <w:basedOn w:val="a0"/>
    <w:uiPriority w:val="99"/>
    <w:semiHidden/>
    <w:rsid w:val="00874FE7"/>
    <w:rPr>
      <w:color w:val="808080"/>
    </w:rPr>
  </w:style>
  <w:style w:type="paragraph" w:styleId="ae">
    <w:name w:val="List Paragraph"/>
    <w:basedOn w:val="a"/>
    <w:uiPriority w:val="34"/>
    <w:qFormat/>
    <w:rsid w:val="00380D9F"/>
    <w:pPr>
      <w:ind w:left="720"/>
      <w:contextualSpacing/>
    </w:pPr>
  </w:style>
  <w:style w:type="character" w:styleId="af">
    <w:name w:val="annotation reference"/>
    <w:basedOn w:val="a0"/>
    <w:uiPriority w:val="99"/>
    <w:semiHidden/>
    <w:rsid w:val="00AA513D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rsid w:val="00AA513D"/>
    <w:rPr>
      <w:sz w:val="20"/>
      <w:szCs w:val="20"/>
    </w:rPr>
  </w:style>
  <w:style w:type="character" w:customStyle="1" w:styleId="af1">
    <w:name w:val="טקסט הערה תו"/>
    <w:basedOn w:val="a0"/>
    <w:link w:val="af0"/>
    <w:uiPriority w:val="99"/>
    <w:semiHidden/>
    <w:rsid w:val="00AA513D"/>
    <w:rPr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AA513D"/>
    <w:rPr>
      <w:b/>
      <w:bCs/>
    </w:rPr>
  </w:style>
  <w:style w:type="character" w:customStyle="1" w:styleId="af3">
    <w:name w:val="נושא הערה תו"/>
    <w:basedOn w:val="af1"/>
    <w:link w:val="af2"/>
    <w:uiPriority w:val="99"/>
    <w:semiHidden/>
    <w:rsid w:val="00AA513D"/>
    <w:rPr>
      <w:b/>
      <w:bCs/>
      <w:sz w:val="20"/>
      <w:szCs w:val="20"/>
    </w:rPr>
  </w:style>
  <w:style w:type="paragraph" w:styleId="HTML">
    <w:name w:val="HTML Preformatted"/>
    <w:basedOn w:val="a"/>
    <w:link w:val="HTML0"/>
    <w:uiPriority w:val="99"/>
    <w:semiHidden/>
    <w:unhideWhenUsed/>
    <w:rsid w:val="000A27B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bidi="he-IL"/>
    </w:rPr>
  </w:style>
  <w:style w:type="character" w:customStyle="1" w:styleId="HTML0">
    <w:name w:val="HTML מעוצב מראש תו"/>
    <w:basedOn w:val="a0"/>
    <w:link w:val="HTML"/>
    <w:uiPriority w:val="99"/>
    <w:semiHidden/>
    <w:rsid w:val="000A27BC"/>
    <w:rPr>
      <w:rFonts w:ascii="Courier New" w:eastAsia="Times New Roman" w:hAnsi="Courier New" w:cs="Courier New"/>
      <w:sz w:val="20"/>
      <w:szCs w:val="20"/>
      <w:lang w:bidi="he-IL"/>
    </w:rPr>
  </w:style>
  <w:style w:type="character" w:customStyle="1" w:styleId="pun">
    <w:name w:val="pun"/>
    <w:basedOn w:val="a0"/>
    <w:rsid w:val="000A27BC"/>
  </w:style>
  <w:style w:type="character" w:customStyle="1" w:styleId="pln">
    <w:name w:val="pln"/>
    <w:basedOn w:val="a0"/>
    <w:rsid w:val="000A27BC"/>
  </w:style>
  <w:style w:type="character" w:customStyle="1" w:styleId="lit">
    <w:name w:val="lit"/>
    <w:basedOn w:val="a0"/>
    <w:rsid w:val="000A27BC"/>
  </w:style>
  <w:style w:type="character" w:styleId="Hyperlink">
    <w:name w:val="Hyperlink"/>
    <w:basedOn w:val="a0"/>
    <w:uiPriority w:val="99"/>
    <w:semiHidden/>
    <w:rsid w:val="00251098"/>
    <w:rPr>
      <w:color w:val="0000FF" w:themeColor="hyperlink"/>
      <w:u w:val="single"/>
    </w:rPr>
  </w:style>
  <w:style w:type="character" w:styleId="af4">
    <w:name w:val="Unresolved Mention"/>
    <w:basedOn w:val="a0"/>
    <w:uiPriority w:val="99"/>
    <w:semiHidden/>
    <w:unhideWhenUsed/>
    <w:rsid w:val="0025109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270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5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83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83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6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7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9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3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69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26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yperlink" Target="https://www.kaggle.com/joparga3/2-tuning-parameters-for-logistic-regression" TargetMode="External"/><Relationship Id="rId47" Type="http://schemas.openxmlformats.org/officeDocument/2006/relationships/footer" Target="footer1.xml"/><Relationship Id="rId50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svg"/><Relationship Id="rId40" Type="http://schemas.openxmlformats.org/officeDocument/2006/relationships/image" Target="media/image30.png"/><Relationship Id="rId45" Type="http://schemas.openxmlformats.org/officeDocument/2006/relationships/hyperlink" Target="https://scikit-learn.org/stable/modules/generated/sklearn.svm.SVC.html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hyperlink" Target="https://scikit-learn.org/stable/modules/generated/sklearn.linear_model.LogisticRegression.html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s://towardsdatascience.com/heart-disease-prediction-73468d630cfc" TargetMode="External"/><Relationship Id="rId48" Type="http://schemas.openxmlformats.org/officeDocument/2006/relationships/footer" Target="footer2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jp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yperlink" Target="https://github.com/loayjb96/MachineLearning-Heart-attack-prediction.git" TargetMode="External"/><Relationship Id="rId20" Type="http://schemas.openxmlformats.org/officeDocument/2006/relationships/image" Target="media/image10.png"/><Relationship Id="rId41" Type="http://schemas.openxmlformats.org/officeDocument/2006/relationships/hyperlink" Target="https://www.kaggle.com/johnsmith88/heart-disease-dataset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oay-\Downloads\tf67540446.dotx" TargetMode="External"/></Relationship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64599741-2AEB-4C8B-BD45-08C75E9E32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tf67540446.dotx</Template>
  <TotalTime>0</TotalTime>
  <Pages>11</Pages>
  <Words>1035</Words>
  <Characters>5175</Characters>
  <Application>Microsoft Office Word</Application>
  <DocSecurity>0</DocSecurity>
  <Lines>43</Lines>
  <Paragraphs>12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2020-03-02T18:36:00Z</dcterms:created>
  <dcterms:modified xsi:type="dcterms:W3CDTF">2020-03-02T19:12:00Z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